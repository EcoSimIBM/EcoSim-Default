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465CE" w14:textId="3D6DD4F7" w:rsidR="00E466C8" w:rsidRPr="00BF17FB" w:rsidRDefault="00A511E6" w:rsidP="00E466C8">
      <w:pPr>
        <w:pStyle w:val="Title1"/>
      </w:pPr>
      <w:r>
        <w:t>EcoSim, a</w:t>
      </w:r>
      <w:r w:rsidR="00E466C8">
        <w:t xml:space="preserve">n </w:t>
      </w:r>
      <w:r w:rsidR="002B6E24">
        <w:t>enhanced</w:t>
      </w:r>
      <w:r w:rsidR="00077B0C">
        <w:t xml:space="preserve"> </w:t>
      </w:r>
      <w:r w:rsidR="00E466C8">
        <w:t xml:space="preserve">artificial ecosystem: </w:t>
      </w:r>
      <w:r w:rsidR="00077B0C">
        <w:t xml:space="preserve">addressing deeper </w:t>
      </w:r>
      <w:r w:rsidR="00F363E2">
        <w:t xml:space="preserve">behavioral, </w:t>
      </w:r>
      <w:r w:rsidR="00077B0C">
        <w:t>ecological</w:t>
      </w:r>
      <w:r w:rsidR="00870A6E">
        <w:t xml:space="preserve">, </w:t>
      </w:r>
      <w:r w:rsidR="00077B0C">
        <w:t>and evolutionary questions</w:t>
      </w:r>
    </w:p>
    <w:p w14:paraId="21C2821B" w14:textId="77777777" w:rsidR="00E466C8" w:rsidRPr="00570BE7" w:rsidRDefault="00E466C8" w:rsidP="00E466C8">
      <w:pPr>
        <w:spacing w:line="360" w:lineRule="auto"/>
        <w:rPr>
          <w:rtl/>
          <w:lang w:bidi="fa-IR"/>
        </w:rPr>
      </w:pPr>
    </w:p>
    <w:p w14:paraId="3E05F96F" w14:textId="77777777" w:rsidR="00E466C8" w:rsidRDefault="00E466C8" w:rsidP="00E466C8">
      <w:pPr>
        <w:spacing w:line="360" w:lineRule="auto"/>
      </w:pPr>
    </w:p>
    <w:p w14:paraId="063EF6F0" w14:textId="77777777" w:rsidR="00E466C8" w:rsidRDefault="00E466C8" w:rsidP="00E466C8">
      <w:pPr>
        <w:spacing w:line="360" w:lineRule="auto"/>
      </w:pPr>
    </w:p>
    <w:p w14:paraId="3893FFF9" w14:textId="1E6E6AA7" w:rsidR="00E466C8" w:rsidRPr="009738E3" w:rsidRDefault="00E466C8" w:rsidP="00E466C8">
      <w:pPr>
        <w:spacing w:line="360" w:lineRule="auto"/>
        <w:ind w:firstLine="0"/>
        <w:sectPr w:rsidR="00E466C8" w:rsidRPr="009738E3" w:rsidSect="00E466C8">
          <w:footerReference w:type="default" r:id="rId8"/>
          <w:footnotePr>
            <w:pos w:val="beneathText"/>
            <w:numRestart w:val="eachSect"/>
          </w:footnotePr>
          <w:type w:val="oddPage"/>
          <w:pgSz w:w="12240" w:h="15840"/>
          <w:pgMar w:top="1080" w:right="1080" w:bottom="1800" w:left="1080" w:header="0" w:footer="0" w:gutter="0"/>
          <w:cols w:space="520"/>
          <w:titlePg/>
        </w:sectPr>
      </w:pPr>
    </w:p>
    <w:p w14:paraId="26A9AB97" w14:textId="77777777" w:rsidR="00E466C8" w:rsidRPr="00570BE7" w:rsidRDefault="00E466C8" w:rsidP="004E5D64">
      <w:pPr>
        <w:pStyle w:val="heading10"/>
      </w:pPr>
      <w:bookmarkStart w:id="0" w:name="_Hlk503174847"/>
      <w:r>
        <w:lastRenderedPageBreak/>
        <w:t>ODD Description of EcoSim</w:t>
      </w:r>
    </w:p>
    <w:p w14:paraId="5628950C" w14:textId="54DB6160" w:rsidR="00E466C8" w:rsidRPr="0015035F" w:rsidRDefault="00E466C8" w:rsidP="0015035F">
      <w:pPr>
        <w:pStyle w:val="p1a"/>
      </w:pPr>
      <w:r w:rsidRPr="001F2514">
        <w:t>EcoSim</w:t>
      </w:r>
      <w:r w:rsidRPr="005E6501">
        <w:t xml:space="preserve"> is an individual-based ecosystem simulation (Gras </w:t>
      </w:r>
      <w:r w:rsidRPr="00FA6831">
        <w:rPr>
          <w:i/>
        </w:rPr>
        <w:t>et al.</w:t>
      </w:r>
      <w:r w:rsidRPr="005E6501">
        <w:t xml:space="preserve"> 2009; </w:t>
      </w:r>
      <w:proofErr w:type="spellStart"/>
      <w:r w:rsidRPr="005E6501">
        <w:t>Mashayekhi</w:t>
      </w:r>
      <w:proofErr w:type="spellEnd"/>
      <w:r w:rsidRPr="005E6501">
        <w:t xml:space="preserve"> </w:t>
      </w:r>
      <w:r w:rsidRPr="00FA6831">
        <w:rPr>
          <w:i/>
        </w:rPr>
        <w:t>et al.</w:t>
      </w:r>
      <w:r w:rsidRPr="005E6501">
        <w:t xml:space="preserve"> 2014.b) to simulate </w:t>
      </w:r>
      <w:bookmarkEnd w:id="0"/>
      <w:r>
        <w:t>animals’</w:t>
      </w:r>
      <w:r w:rsidRPr="005E6501">
        <w:t xml:space="preserve"> behaviors in a dynamic, evolving ecosystem. The </w:t>
      </w:r>
      <w:r>
        <w:t>individuals</w:t>
      </w:r>
      <w:r w:rsidRPr="005E6501">
        <w:t xml:space="preserve"> of EcoSim are prey and predators acting in a simulated environment. </w:t>
      </w:r>
      <w:r>
        <w:t>A d</w:t>
      </w:r>
      <w:r w:rsidRPr="005E6501">
        <w:t>escription of the older version of EcoSim can be found in (</w:t>
      </w:r>
      <w:proofErr w:type="spellStart"/>
      <w:r w:rsidRPr="005E6501">
        <w:t>Mashayekhi</w:t>
      </w:r>
      <w:proofErr w:type="spellEnd"/>
      <w:r w:rsidRPr="005E6501">
        <w:t xml:space="preserve"> </w:t>
      </w:r>
      <w:r w:rsidRPr="00FA6831">
        <w:rPr>
          <w:i/>
        </w:rPr>
        <w:t>et al.</w:t>
      </w:r>
      <w:r w:rsidRPr="005E6501">
        <w:t xml:space="preserve"> 2014.a, 2014.b). </w:t>
      </w:r>
      <w:r>
        <w:t xml:space="preserve">In addition to the main features outlined above, </w:t>
      </w:r>
      <w:r w:rsidRPr="005E6501">
        <w:t>EcoSi</w:t>
      </w:r>
      <w:r>
        <w:t xml:space="preserve">m has been expanded </w:t>
      </w:r>
      <w:r w:rsidRPr="005E6501">
        <w:t xml:space="preserve">by adding several </w:t>
      </w:r>
      <w:r>
        <w:t xml:space="preserve">smaller </w:t>
      </w:r>
      <w:r w:rsidRPr="005E6501">
        <w:t>features such as: new individuals' perceptions of their environment, new actions, new physical traits (</w:t>
      </w:r>
      <w:r>
        <w:t>governed by what we call the physical genome)</w:t>
      </w:r>
      <w:r w:rsidRPr="005E6501">
        <w:t>, sex</w:t>
      </w:r>
      <w:r>
        <w:t>-linked</w:t>
      </w:r>
      <w:r w:rsidRPr="005E6501">
        <w:t xml:space="preserve"> genes, various modes of reproduction, </w:t>
      </w:r>
      <w:r>
        <w:t>modified</w:t>
      </w:r>
      <w:r w:rsidRPr="005E6501">
        <w:t xml:space="preserve"> acting priority for individuals,</w:t>
      </w:r>
      <w:r>
        <w:t xml:space="preserve"> new ways to control the dynamics of the environment,</w:t>
      </w:r>
      <w:r w:rsidRPr="005E6501">
        <w:t xml:space="preserve"> and new c</w:t>
      </w:r>
      <w:r>
        <w:t>ross</w:t>
      </w:r>
      <w:r w:rsidRPr="005E6501">
        <w:t>over</w:t>
      </w:r>
      <w:r>
        <w:t xml:space="preserve"> and</w:t>
      </w:r>
      <w:r w:rsidRPr="005E6501">
        <w:t xml:space="preserve"> mutation operation</w:t>
      </w:r>
      <w:r>
        <w:t>s</w:t>
      </w:r>
      <w:r w:rsidRPr="005E6501">
        <w:t xml:space="preserve"> </w:t>
      </w:r>
      <w:r>
        <w:t>that consider an</w:t>
      </w:r>
      <w:r w:rsidRPr="005E6501">
        <w:t xml:space="preserve"> individual</w:t>
      </w:r>
      <w:r>
        <w:t>’</w:t>
      </w:r>
      <w:r w:rsidR="0015035F">
        <w:t xml:space="preserve">s sex. </w:t>
      </w:r>
      <w:r w:rsidR="0015035F" w:rsidRPr="0015035F">
        <w:t>Below, we describe the new version of EcoSim following the updated 7-points Overview</w:t>
      </w:r>
      <w:r w:rsidR="0093739B">
        <w:t xml:space="preserve">, </w:t>
      </w:r>
      <w:r w:rsidR="0015035F" w:rsidRPr="0015035F">
        <w:t>Design concepts</w:t>
      </w:r>
      <w:r w:rsidR="0093739B">
        <w:t xml:space="preserve">, and </w:t>
      </w:r>
      <w:r w:rsidR="0015035F" w:rsidRPr="0015035F">
        <w:t xml:space="preserve">Details (ODD) standard protocol (Grimm </w:t>
      </w:r>
      <w:r w:rsidR="0015035F" w:rsidRPr="00FA6831">
        <w:rPr>
          <w:i/>
        </w:rPr>
        <w:t>et al.</w:t>
      </w:r>
      <w:r w:rsidR="0015035F" w:rsidRPr="0015035F">
        <w:t xml:space="preserve"> 2006</w:t>
      </w:r>
      <w:r w:rsidR="004D40F4">
        <w:t>; Grimm</w:t>
      </w:r>
      <w:r w:rsidR="004D40F4">
        <w:rPr>
          <w:rFonts w:cs="Times"/>
        </w:rPr>
        <w:t xml:space="preserve"> </w:t>
      </w:r>
      <w:r w:rsidR="004D40F4">
        <w:rPr>
          <w:rFonts w:cs="Times"/>
          <w:i/>
        </w:rPr>
        <w:t xml:space="preserve">et al. </w:t>
      </w:r>
      <w:r w:rsidR="004D40F4">
        <w:rPr>
          <w:rFonts w:cs="Times"/>
        </w:rPr>
        <w:t>2010</w:t>
      </w:r>
      <w:r w:rsidR="0015035F" w:rsidRPr="0015035F">
        <w:t>).</w:t>
      </w:r>
      <w:r w:rsidR="00DF158E">
        <w:t xml:space="preserve"> </w:t>
      </w:r>
      <w:r w:rsidR="00646AFC">
        <w:t>EcoSim source code (in C++) can be obtained from the repositories at</w:t>
      </w:r>
      <w:r w:rsidR="00DF158E">
        <w:t xml:space="preserve"> </w:t>
      </w:r>
      <w:r w:rsidR="00646AFC" w:rsidRPr="00646AFC">
        <w:t>https://github.com/EcoSimIBM</w:t>
      </w:r>
      <w:r w:rsidR="00646AFC">
        <w:t xml:space="preserve">, and more information on EcoSim can be found at </w:t>
      </w:r>
      <w:r w:rsidR="00646AFC" w:rsidRPr="00646AFC">
        <w:t>https://sites.google.com/site/ecosimgroup/home</w:t>
      </w:r>
      <w:r w:rsidR="00646AFC">
        <w:t>.</w:t>
      </w:r>
    </w:p>
    <w:p w14:paraId="6DEADB5A" w14:textId="77777777" w:rsidR="00E466C8" w:rsidRDefault="00E466C8" w:rsidP="0015035F">
      <w:pPr>
        <w:pStyle w:val="heading20"/>
      </w:pPr>
      <w:r w:rsidRPr="000026CC">
        <w:t>Purpose</w:t>
      </w:r>
    </w:p>
    <w:p w14:paraId="65EDFE69" w14:textId="02D9E694" w:rsidR="00E466C8" w:rsidRDefault="00E466C8" w:rsidP="0015035F">
      <w:pPr>
        <w:pStyle w:val="p1a"/>
      </w:pPr>
      <w:r w:rsidRPr="006573CE">
        <w:t xml:space="preserve">EcoSim was designed to simulate </w:t>
      </w:r>
      <w:r>
        <w:t>animal</w:t>
      </w:r>
      <w:r w:rsidRPr="006573CE">
        <w:t xml:space="preserve"> behavior in a dynamic</w:t>
      </w:r>
      <w:r>
        <w:t xml:space="preserve"> and</w:t>
      </w:r>
      <w:r w:rsidRPr="006573CE">
        <w:t xml:space="preserve"> </w:t>
      </w:r>
      <w:r>
        <w:t xml:space="preserve">evolving ecosystem. </w:t>
      </w:r>
      <w:r w:rsidRPr="00D2493D">
        <w:t>The main purpose of EcoSim is to study biological</w:t>
      </w:r>
      <w:r>
        <w:t>,</w:t>
      </w:r>
      <w:r w:rsidRPr="00D2493D">
        <w:t xml:space="preserve"> ecological</w:t>
      </w:r>
      <w:r>
        <w:t>, and evolutionary</w:t>
      </w:r>
      <w:r w:rsidRPr="00D2493D">
        <w:t xml:space="preserve"> theories by constructing a complex adaptive system that leads to a generic virtual ecosystem with behaviors </w:t>
      </w:r>
      <w:r>
        <w:t>like</w:t>
      </w:r>
      <w:r w:rsidRPr="00D2493D">
        <w:t xml:space="preserve"> those found in nature. </w:t>
      </w:r>
      <w:r>
        <w:t>Due to the complexity, scale, and resource requirement of studying these theories in real biological systems, simulations of this nature are necessary.</w:t>
      </w:r>
      <w:r w:rsidRPr="006573CE">
        <w:t xml:space="preserve"> EcoSim uses a fuzzy cognitive map (FCM</w:t>
      </w:r>
      <w:r w:rsidR="002F2AE0">
        <w:t xml:space="preserve">; </w:t>
      </w:r>
      <w:proofErr w:type="spellStart"/>
      <w:r w:rsidR="002F2AE0">
        <w:t>Kosko</w:t>
      </w:r>
      <w:proofErr w:type="spellEnd"/>
      <w:r w:rsidR="002F2AE0">
        <w:t xml:space="preserve"> 1986</w:t>
      </w:r>
      <w:r w:rsidRPr="006573CE">
        <w:t xml:space="preserve">) to model </w:t>
      </w:r>
      <w:r>
        <w:t>an</w:t>
      </w:r>
      <w:r w:rsidRPr="006573CE">
        <w:t xml:space="preserve"> </w:t>
      </w:r>
      <w:r>
        <w:rPr>
          <w:lang w:val="en-CA"/>
        </w:rPr>
        <w:t>individual</w:t>
      </w:r>
      <w:r>
        <w:t>'s</w:t>
      </w:r>
      <w:r w:rsidRPr="006573CE">
        <w:t xml:space="preserve"> behavior.</w:t>
      </w:r>
      <w:r>
        <w:t xml:space="preserve"> </w:t>
      </w:r>
      <w:r w:rsidRPr="00D2493D">
        <w:t>Since the FCM is coded in the genome</w:t>
      </w:r>
      <w:r>
        <w:t xml:space="preserve"> and heritable</w:t>
      </w:r>
      <w:r w:rsidRPr="00D2493D">
        <w:t>, behavior can evolve during the simulation.</w:t>
      </w:r>
      <w:r w:rsidRPr="00D2493D">
        <w:rPr>
          <w:lang w:val="en-GB"/>
        </w:rPr>
        <w:t xml:space="preserve"> Importantly, the fitness of a given set of behaviours</w:t>
      </w:r>
      <w:r w:rsidR="00A42E83">
        <w:rPr>
          <w:lang w:val="en-GB"/>
        </w:rPr>
        <w:t xml:space="preserve"> and physical traits</w:t>
      </w:r>
      <w:r w:rsidRPr="00D2493D">
        <w:rPr>
          <w:lang w:val="en-GB"/>
        </w:rPr>
        <w:t xml:space="preserve"> is not </w:t>
      </w:r>
      <w:r w:rsidR="00AC78E2">
        <w:rPr>
          <w:lang w:val="en-GB"/>
        </w:rPr>
        <w:t>pre</w:t>
      </w:r>
      <w:r w:rsidR="00A37AA5">
        <w:rPr>
          <w:lang w:val="en-GB"/>
        </w:rPr>
        <w:t>-</w:t>
      </w:r>
      <w:r w:rsidR="00AC78E2">
        <w:rPr>
          <w:lang w:val="en-GB"/>
        </w:rPr>
        <w:t>defined</w:t>
      </w:r>
      <w:r w:rsidRPr="00D2493D">
        <w:rPr>
          <w:lang w:val="en-GB"/>
        </w:rPr>
        <w:t>. Instead, fitness emerges from interactions between the model organism</w:t>
      </w:r>
      <w:r>
        <w:rPr>
          <w:lang w:val="en-GB"/>
        </w:rPr>
        <w:t>s and their biotic and abiotic environment.</w:t>
      </w:r>
    </w:p>
    <w:p w14:paraId="7645DF94" w14:textId="77777777" w:rsidR="00E466C8" w:rsidRPr="0004012D" w:rsidRDefault="00E466C8" w:rsidP="0015035F">
      <w:pPr>
        <w:pStyle w:val="heading20"/>
      </w:pPr>
      <w:r w:rsidRPr="0004012D">
        <w:t>Entities, state variables, and scales</w:t>
      </w:r>
    </w:p>
    <w:p w14:paraId="719F1E02" w14:textId="77777777" w:rsidR="00325D25" w:rsidRDefault="00E466C8" w:rsidP="00325D25">
      <w:pPr>
        <w:pStyle w:val="heading30"/>
        <w:rPr>
          <w:rStyle w:val="heading3-runinheadingChar1"/>
        </w:rPr>
      </w:pPr>
      <w:r w:rsidRPr="008629E6">
        <w:t>Individuals</w:t>
      </w:r>
    </w:p>
    <w:p w14:paraId="004F2CA4" w14:textId="7F4D0E45" w:rsidR="00E466C8" w:rsidRDefault="00E466C8" w:rsidP="0015035F">
      <w:pPr>
        <w:pStyle w:val="p1a"/>
      </w:pPr>
      <w:r w:rsidRPr="008629E6">
        <w:lastRenderedPageBreak/>
        <w:t>EcoSim has two types of individuals: prey</w:t>
      </w:r>
      <w:r w:rsidR="00CD6F5D">
        <w:t xml:space="preserve"> and predators</w:t>
      </w:r>
      <w:r w:rsidRPr="008629E6">
        <w:t xml:space="preserve">. </w:t>
      </w:r>
      <w:proofErr w:type="gramStart"/>
      <w:r w:rsidRPr="008629E6">
        <w:t>Each individual</w:t>
      </w:r>
      <w:proofErr w:type="gramEnd"/>
      <w:r w:rsidRPr="008629E6">
        <w:t xml:space="preserve"> possesses</w:t>
      </w:r>
      <w:r>
        <w:t xml:space="preserve"> two types of traits: acquired and inherited traits </w:t>
      </w:r>
      <w:r w:rsidRPr="008629E6">
        <w:t>(Table 1)</w:t>
      </w:r>
      <w:r>
        <w:t>. The former varies depending on the environmental conditions and the latter is encoded in an individual’s genome and is fixed during its lifetime.</w:t>
      </w:r>
      <w:r w:rsidRPr="008629E6">
        <w:t xml:space="preserve"> </w:t>
      </w:r>
      <w:r>
        <w:t>The age and speed are initialized to zero for new born individuals</w:t>
      </w:r>
      <w:r w:rsidRPr="008629E6">
        <w:t xml:space="preserve"> </w:t>
      </w:r>
      <w:r>
        <w:t>while energy, a crucial property of the individual, is initialized based on the amount of energy invested into a newborn by its parents at reproduction time (</w:t>
      </w:r>
      <w:r w:rsidRPr="000A5D6D">
        <w:rPr>
          <w:i/>
        </w:rPr>
        <w:t>State of Birth</w:t>
      </w:r>
      <w:r>
        <w:t xml:space="preserve"> or </w:t>
      </w:r>
      <w:r w:rsidRPr="000A5D6D">
        <w:rPr>
          <w:i/>
        </w:rPr>
        <w:t>SOB</w:t>
      </w:r>
      <w:r>
        <w:rPr>
          <w:i/>
        </w:rPr>
        <w:t xml:space="preserve"> </w:t>
      </w:r>
      <w:r>
        <w:t xml:space="preserve">– see </w:t>
      </w:r>
      <w:r w:rsidRPr="00E77AEC">
        <w:rPr>
          <w:i/>
        </w:rPr>
        <w:t>Reproducing</w:t>
      </w:r>
      <w:r>
        <w:t xml:space="preserve"> under </w:t>
      </w:r>
      <w:r w:rsidRPr="00E77AEC">
        <w:rPr>
          <w:i/>
        </w:rPr>
        <w:t>Submodels</w:t>
      </w:r>
      <w:r>
        <w:t>).</w:t>
      </w:r>
      <w:r w:rsidRPr="008629E6">
        <w:t xml:space="preserve"> </w:t>
      </w:r>
      <w:r>
        <w:t>Afterward, e</w:t>
      </w:r>
      <w:r w:rsidRPr="008629E6">
        <w:t>nergy is provided to the individuals by resources (food) they find in their environment. Prey consume grass, which is dynamic in quantity and location</w:t>
      </w:r>
      <w:r>
        <w:t xml:space="preserve"> (see </w:t>
      </w:r>
      <w:r w:rsidRPr="00E66396">
        <w:rPr>
          <w:i/>
        </w:rPr>
        <w:t>Submodels</w:t>
      </w:r>
      <w:r>
        <w:t xml:space="preserve"> for grass diffusion model)</w:t>
      </w:r>
      <w:r w:rsidRPr="008629E6">
        <w:t>, whereas predator</w:t>
      </w:r>
      <w:r>
        <w:t>s</w:t>
      </w:r>
      <w:r w:rsidRPr="008629E6">
        <w:t xml:space="preserve"> hunt for prey individuals</w:t>
      </w:r>
      <w:r>
        <w:t xml:space="preserve"> or scavenge their remains when they die</w:t>
      </w:r>
      <w:r w:rsidRPr="008629E6">
        <w:t>.</w:t>
      </w:r>
      <w:r>
        <w:t xml:space="preserve"> </w:t>
      </w:r>
      <w:r w:rsidRPr="00F10219">
        <w:rPr>
          <w:i/>
        </w:rPr>
        <w:t>Strength</w:t>
      </w:r>
      <w:r>
        <w:t xml:space="preserve"> of </w:t>
      </w:r>
      <w:r w:rsidR="00F10219">
        <w:t>an</w:t>
      </w:r>
      <w:r>
        <w:t xml:space="preserve"> individual is calculated based on </w:t>
      </w:r>
      <w:r w:rsidR="00F10219">
        <w:t>its</w:t>
      </w:r>
      <w:r>
        <w:t xml:space="preserve"> current energy</w:t>
      </w:r>
      <w:r w:rsidR="00F10219">
        <w:t xml:space="preserve"> (</w:t>
      </w:r>
      <w:r w:rsidR="00F10219" w:rsidRPr="00F10219">
        <w:rPr>
          <w:i/>
        </w:rPr>
        <w:t>Energy</w:t>
      </w:r>
      <w:r w:rsidR="00F10219">
        <w:t>)</w:t>
      </w:r>
      <w:r>
        <w:t>, maximum energy</w:t>
      </w:r>
      <w:r w:rsidR="00F10219">
        <w:t xml:space="preserve"> (</w:t>
      </w:r>
      <w:proofErr w:type="spellStart"/>
      <w:r w:rsidR="00F10219" w:rsidRPr="00F10219">
        <w:rPr>
          <w:i/>
        </w:rPr>
        <w:t>MaxEnergy</w:t>
      </w:r>
      <w:proofErr w:type="spellEnd"/>
      <w:r w:rsidR="00F10219">
        <w:t>)</w:t>
      </w:r>
      <w:r>
        <w:t>, age</w:t>
      </w:r>
      <w:r w:rsidR="00F10219">
        <w:t xml:space="preserve"> (</w:t>
      </w:r>
      <w:r w:rsidR="00F10219">
        <w:rPr>
          <w:i/>
        </w:rPr>
        <w:t>Age</w:t>
      </w:r>
      <w:r w:rsidR="00F10219">
        <w:t>)</w:t>
      </w:r>
      <w:r w:rsidR="00686CAB">
        <w:t>, maximum age (</w:t>
      </w:r>
      <w:proofErr w:type="spellStart"/>
      <w:r w:rsidR="00686CAB" w:rsidRPr="00686CAB">
        <w:rPr>
          <w:i/>
        </w:rPr>
        <w:t>MaxAge</w:t>
      </w:r>
      <w:proofErr w:type="spellEnd"/>
      <w:r w:rsidR="00686CAB">
        <w:t>) and reproductive age (</w:t>
      </w:r>
      <w:r w:rsidR="00686CAB" w:rsidRPr="00686CAB">
        <w:rPr>
          <w:i/>
        </w:rPr>
        <w:t>RepAge</w:t>
      </w:r>
      <w:r w:rsidR="00686CAB">
        <w:t>)</w:t>
      </w:r>
      <w:r>
        <w:t xml:space="preserve"> of the individual.</w:t>
      </w:r>
      <w:r w:rsidDel="001D6C46">
        <w:t xml:space="preserve"> </w:t>
      </w:r>
      <w:r>
        <w:t>Young (</w:t>
      </w:r>
      <w:r w:rsidR="00686CAB" w:rsidRPr="00686CAB">
        <w:rPr>
          <w:i/>
        </w:rPr>
        <w:t>A</w:t>
      </w:r>
      <w:r w:rsidRPr="00686CAB">
        <w:rPr>
          <w:i/>
        </w:rPr>
        <w:t>ge</w:t>
      </w:r>
      <w:r>
        <w:t xml:space="preserve"> is less than </w:t>
      </w:r>
      <w:r w:rsidR="00686CAB" w:rsidRPr="00686CAB">
        <w:rPr>
          <w:i/>
        </w:rPr>
        <w:t>R</w:t>
      </w:r>
      <w:r w:rsidRPr="00686CAB">
        <w:rPr>
          <w:i/>
        </w:rPr>
        <w:t>ep</w:t>
      </w:r>
      <w:r w:rsidR="00686CAB" w:rsidRPr="00686CAB">
        <w:rPr>
          <w:i/>
        </w:rPr>
        <w:t>A</w:t>
      </w:r>
      <w:r w:rsidRPr="00686CAB">
        <w:rPr>
          <w:i/>
        </w:rPr>
        <w:t>ge</w:t>
      </w:r>
      <w:r>
        <w:t>) and old individuals (</w:t>
      </w:r>
      <w:r w:rsidR="00686CAB">
        <w:rPr>
          <w:i/>
        </w:rPr>
        <w:t>A</w:t>
      </w:r>
      <w:r w:rsidRPr="00686CAB">
        <w:rPr>
          <w:i/>
        </w:rPr>
        <w:t>ge</w:t>
      </w:r>
      <w:r>
        <w:t xml:space="preserve"> is greater than or equal to </w:t>
      </w:r>
      <w:proofErr w:type="spellStart"/>
      <w:r w:rsidR="00686CAB" w:rsidRPr="00686CAB">
        <w:rPr>
          <w:i/>
        </w:rPr>
        <w:t>MaxAge</w:t>
      </w:r>
      <w:proofErr w:type="spellEnd"/>
      <w:r>
        <w:t xml:space="preserve"> minus </w:t>
      </w:r>
      <w:r w:rsidR="00686CAB" w:rsidRPr="00686CAB">
        <w:rPr>
          <w:i/>
        </w:rPr>
        <w:t>R</w:t>
      </w:r>
      <w:r w:rsidRPr="00686CAB">
        <w:rPr>
          <w:i/>
        </w:rPr>
        <w:t>ep</w:t>
      </w:r>
      <w:r w:rsidR="00686CAB" w:rsidRPr="00686CAB">
        <w:rPr>
          <w:i/>
        </w:rPr>
        <w:t>A</w:t>
      </w:r>
      <w:r w:rsidRPr="00686CAB">
        <w:rPr>
          <w:i/>
        </w:rPr>
        <w:t>ge</w:t>
      </w:r>
      <w:r>
        <w:t xml:space="preserve">) have less </w:t>
      </w:r>
      <w:r w:rsidR="00686CAB" w:rsidRPr="00686CAB">
        <w:rPr>
          <w:i/>
        </w:rPr>
        <w:t>S</w:t>
      </w:r>
      <w:r w:rsidRPr="00686CAB">
        <w:rPr>
          <w:i/>
        </w:rPr>
        <w:t>trength</w:t>
      </w:r>
      <w:r>
        <w:t xml:space="preserve">. </w:t>
      </w:r>
      <w:r w:rsidRPr="00686CAB">
        <w:rPr>
          <w:i/>
        </w:rPr>
        <w:t>Strength</w:t>
      </w:r>
      <w:r>
        <w:t xml:space="preserve"> can range from 25% of an individual’s </w:t>
      </w:r>
      <w:proofErr w:type="spellStart"/>
      <w:r w:rsidR="00DF673E" w:rsidRPr="00DF673E">
        <w:rPr>
          <w:i/>
        </w:rPr>
        <w:t>MaxEnergy</w:t>
      </w:r>
      <w:proofErr w:type="spellEnd"/>
      <w:r>
        <w:t xml:space="preserve"> (if the individual is too young or old and has energy approaching zero) to 100% of the individual’s </w:t>
      </w:r>
      <w:proofErr w:type="spellStart"/>
      <w:r w:rsidR="00DF673E" w:rsidRPr="00DF673E">
        <w:rPr>
          <w:i/>
        </w:rPr>
        <w:t>MaxEnergy</w:t>
      </w:r>
      <w:proofErr w:type="spellEnd"/>
      <w:r>
        <w:t xml:space="preserve"> (if the individual has energy greater than or equal to 1/3 of its </w:t>
      </w:r>
      <w:proofErr w:type="spellStart"/>
      <w:r w:rsidR="00DF673E" w:rsidRPr="00DF673E">
        <w:rPr>
          <w:i/>
        </w:rPr>
        <w:t>MaxEnergy</w:t>
      </w:r>
      <w:proofErr w:type="spellEnd"/>
      <w:r>
        <w:t xml:space="preserve"> and the individual is not too young or old).</w:t>
      </w:r>
    </w:p>
    <w:p w14:paraId="78703111" w14:textId="77777777" w:rsidR="00E466C8" w:rsidRPr="001E6097" w:rsidRDefault="00E466C8" w:rsidP="00E466C8"/>
    <w:p w14:paraId="031760CD" w14:textId="7ABDE0BB" w:rsidR="00E466C8" w:rsidRDefault="0073217E" w:rsidP="0073217E">
      <w:pPr>
        <w:pStyle w:val="tablelegend"/>
      </w:pPr>
      <w:r w:rsidRPr="0073217E">
        <w:rPr>
          <w:b/>
        </w:rPr>
        <w:t xml:space="preserve">Table </w:t>
      </w:r>
      <w:r>
        <w:rPr>
          <w:b/>
        </w:rPr>
        <w:t>1</w:t>
      </w:r>
      <w:r w:rsidRPr="0073217E">
        <w:rPr>
          <w:b/>
        </w:rPr>
        <w:t>.</w:t>
      </w:r>
      <w:r w:rsidRPr="0073217E">
        <w:t xml:space="preserve"> </w:t>
      </w:r>
      <w:r w:rsidR="00E466C8" w:rsidRPr="0004012D">
        <w:t xml:space="preserve">Several physical and life history characteristics of individuals from </w:t>
      </w:r>
      <w:r w:rsidR="00E466C8">
        <w:t>five</w:t>
      </w:r>
      <w:r w:rsidR="00E466C8" w:rsidRPr="0004012D">
        <w:t xml:space="preserve"> independent runs</w:t>
      </w:r>
      <w:r w:rsidR="004C0728">
        <w:t xml:space="preserve">. </w:t>
      </w:r>
      <w:r w:rsidR="00E466C8" w:rsidRPr="0004012D">
        <w:t>The values for the inherited features are the values</w:t>
      </w:r>
      <w:r w:rsidR="00E466C8">
        <w:t xml:space="preserve"> at initialization,</w:t>
      </w:r>
      <w:r w:rsidR="00E466C8" w:rsidRPr="0004012D">
        <w:t xml:space="preserve"> and for the acquired features</w:t>
      </w:r>
      <w:r w:rsidR="00E466C8">
        <w:t xml:space="preserve"> they</w:t>
      </w:r>
      <w:r w:rsidR="00E466C8" w:rsidRPr="0004012D">
        <w:t xml:space="preserve"> are the average values</w:t>
      </w:r>
      <w:r w:rsidR="00E466C8">
        <w:t xml:space="preserve"> over </w:t>
      </w:r>
      <w:proofErr w:type="gramStart"/>
      <w:r w:rsidR="00E466C8">
        <w:t>20000 time</w:t>
      </w:r>
      <w:proofErr w:type="gramEnd"/>
      <w:r w:rsidR="00E466C8">
        <w:t xml:space="preserve"> steps</w:t>
      </w:r>
      <w:r w:rsidR="004C0728">
        <w:t>.</w:t>
      </w:r>
    </w:p>
    <w:tbl>
      <w:tblPr>
        <w:tblW w:w="6730" w:type="dxa"/>
        <w:jc w:val="center"/>
        <w:tblBorders>
          <w:top w:val="single" w:sz="12" w:space="0" w:color="808080"/>
          <w:left w:val="nil"/>
          <w:bottom w:val="single" w:sz="12" w:space="0" w:color="808080"/>
          <w:right w:val="nil"/>
          <w:insideH w:val="nil"/>
          <w:insideV w:val="nil"/>
        </w:tblBorders>
        <w:tblCellMar>
          <w:left w:w="0" w:type="dxa"/>
          <w:right w:w="0" w:type="dxa"/>
        </w:tblCellMar>
        <w:tblLook w:val="00A0" w:firstRow="1" w:lastRow="0" w:firstColumn="1" w:lastColumn="0" w:noHBand="0" w:noVBand="0"/>
      </w:tblPr>
      <w:tblGrid>
        <w:gridCol w:w="608"/>
        <w:gridCol w:w="1314"/>
        <w:gridCol w:w="1332"/>
        <w:gridCol w:w="1280"/>
        <w:gridCol w:w="996"/>
        <w:gridCol w:w="1200"/>
      </w:tblGrid>
      <w:tr w:rsidR="00E466C8" w:rsidRPr="00325D25" w14:paraId="5271B4C3" w14:textId="77777777" w:rsidTr="00325D25">
        <w:trPr>
          <w:trHeight w:val="288"/>
          <w:jc w:val="center"/>
        </w:trPr>
        <w:tc>
          <w:tcPr>
            <w:tcW w:w="608" w:type="dxa"/>
            <w:tcBorders>
              <w:bottom w:val="single" w:sz="6" w:space="0" w:color="808080"/>
            </w:tcBorders>
            <w:shd w:val="clear" w:color="auto" w:fill="auto"/>
          </w:tcPr>
          <w:p w14:paraId="32E9517F" w14:textId="77777777" w:rsidR="00E466C8" w:rsidRPr="00325D25" w:rsidRDefault="00E466C8" w:rsidP="00325D25">
            <w:pPr>
              <w:pStyle w:val="table"/>
            </w:pPr>
            <w:r w:rsidRPr="00325D25">
              <w:t>Type</w:t>
            </w:r>
          </w:p>
        </w:tc>
        <w:tc>
          <w:tcPr>
            <w:tcW w:w="1314" w:type="dxa"/>
            <w:tcBorders>
              <w:bottom w:val="single" w:sz="6" w:space="0" w:color="808080"/>
            </w:tcBorders>
            <w:shd w:val="clear" w:color="auto" w:fill="auto"/>
          </w:tcPr>
          <w:p w14:paraId="3BE83162" w14:textId="77777777" w:rsidR="00E466C8" w:rsidRPr="00325D25" w:rsidRDefault="00E466C8" w:rsidP="00325D25">
            <w:pPr>
              <w:pStyle w:val="table"/>
            </w:pPr>
            <w:r w:rsidRPr="00325D25">
              <w:t>Characteristic</w:t>
            </w:r>
          </w:p>
        </w:tc>
        <w:tc>
          <w:tcPr>
            <w:tcW w:w="1332" w:type="dxa"/>
            <w:tcBorders>
              <w:bottom w:val="single" w:sz="6" w:space="0" w:color="808080"/>
            </w:tcBorders>
            <w:shd w:val="clear" w:color="auto" w:fill="auto"/>
          </w:tcPr>
          <w:p w14:paraId="55BB4894" w14:textId="77777777" w:rsidR="00E466C8" w:rsidRPr="00325D25" w:rsidRDefault="00E466C8" w:rsidP="00325D25">
            <w:pPr>
              <w:pStyle w:val="table"/>
            </w:pPr>
            <w:r w:rsidRPr="00325D25">
              <w:t xml:space="preserve">Male Predator                             </w:t>
            </w:r>
          </w:p>
        </w:tc>
        <w:tc>
          <w:tcPr>
            <w:tcW w:w="1280" w:type="dxa"/>
            <w:tcBorders>
              <w:bottom w:val="single" w:sz="6" w:space="0" w:color="808080"/>
            </w:tcBorders>
            <w:shd w:val="clear" w:color="auto" w:fill="auto"/>
          </w:tcPr>
          <w:p w14:paraId="0CDC36A7" w14:textId="77777777" w:rsidR="00E466C8" w:rsidRPr="00325D25" w:rsidRDefault="00E466C8" w:rsidP="00325D25">
            <w:pPr>
              <w:pStyle w:val="table"/>
            </w:pPr>
            <w:r w:rsidRPr="00325D25">
              <w:t xml:space="preserve">Female Predator                       </w:t>
            </w:r>
          </w:p>
        </w:tc>
        <w:tc>
          <w:tcPr>
            <w:tcW w:w="996" w:type="dxa"/>
            <w:tcBorders>
              <w:bottom w:val="single" w:sz="6" w:space="0" w:color="808080"/>
            </w:tcBorders>
            <w:shd w:val="clear" w:color="auto" w:fill="auto"/>
          </w:tcPr>
          <w:p w14:paraId="772952D2" w14:textId="77777777" w:rsidR="00E466C8" w:rsidRPr="00325D25" w:rsidRDefault="00E466C8" w:rsidP="00325D25">
            <w:pPr>
              <w:pStyle w:val="table"/>
            </w:pPr>
            <w:r w:rsidRPr="00325D25">
              <w:t>Male Prey</w:t>
            </w:r>
          </w:p>
        </w:tc>
        <w:tc>
          <w:tcPr>
            <w:tcW w:w="1200" w:type="dxa"/>
            <w:tcBorders>
              <w:bottom w:val="single" w:sz="6" w:space="0" w:color="808080"/>
            </w:tcBorders>
            <w:shd w:val="clear" w:color="auto" w:fill="auto"/>
          </w:tcPr>
          <w:p w14:paraId="075B3E4D" w14:textId="77777777" w:rsidR="00E466C8" w:rsidRPr="00325D25" w:rsidRDefault="00E466C8" w:rsidP="00325D25">
            <w:pPr>
              <w:pStyle w:val="table"/>
            </w:pPr>
            <w:r w:rsidRPr="00325D25">
              <w:t xml:space="preserve">Female Prey </w:t>
            </w:r>
          </w:p>
        </w:tc>
      </w:tr>
      <w:tr w:rsidR="00E466C8" w:rsidRPr="00325D25" w14:paraId="6BB62547" w14:textId="77777777" w:rsidTr="00325D25">
        <w:trPr>
          <w:trHeight w:val="288"/>
          <w:jc w:val="center"/>
        </w:trPr>
        <w:tc>
          <w:tcPr>
            <w:tcW w:w="608" w:type="dxa"/>
            <w:vMerge w:val="restart"/>
            <w:tcBorders>
              <w:top w:val="single" w:sz="6" w:space="0" w:color="808080"/>
            </w:tcBorders>
            <w:shd w:val="clear" w:color="auto" w:fill="auto"/>
            <w:textDirection w:val="btLr"/>
            <w:vAlign w:val="center"/>
          </w:tcPr>
          <w:p w14:paraId="6F307DCB" w14:textId="2687600D" w:rsidR="00E466C8" w:rsidRPr="00325D25" w:rsidRDefault="001E7AD3" w:rsidP="00325D25">
            <w:pPr>
              <w:pStyle w:val="table"/>
            </w:pPr>
            <w:r>
              <w:t xml:space="preserve">                                              </w:t>
            </w:r>
            <w:r w:rsidR="00E466C8" w:rsidRPr="00325D25">
              <w:t>Inherited</w:t>
            </w:r>
          </w:p>
        </w:tc>
        <w:tc>
          <w:tcPr>
            <w:tcW w:w="1314" w:type="dxa"/>
            <w:tcBorders>
              <w:top w:val="single" w:sz="6" w:space="0" w:color="808080"/>
            </w:tcBorders>
            <w:shd w:val="clear" w:color="auto" w:fill="auto"/>
          </w:tcPr>
          <w:p w14:paraId="3256D699" w14:textId="77777777" w:rsidR="00E466C8" w:rsidRPr="00325D25" w:rsidRDefault="00E466C8" w:rsidP="00325D25">
            <w:pPr>
              <w:pStyle w:val="table"/>
            </w:pPr>
            <w:r w:rsidRPr="00325D25">
              <w:t>Maximum Energy</w:t>
            </w:r>
          </w:p>
        </w:tc>
        <w:tc>
          <w:tcPr>
            <w:tcW w:w="1332" w:type="dxa"/>
            <w:tcBorders>
              <w:top w:val="single" w:sz="6" w:space="0" w:color="808080"/>
            </w:tcBorders>
            <w:shd w:val="clear" w:color="auto" w:fill="auto"/>
          </w:tcPr>
          <w:p w14:paraId="48737D2E" w14:textId="77777777" w:rsidR="00E466C8" w:rsidRPr="00325D25" w:rsidRDefault="00E466C8" w:rsidP="00325D25">
            <w:pPr>
              <w:pStyle w:val="table"/>
            </w:pPr>
            <w:r w:rsidRPr="00325D25">
              <w:t>3000</w:t>
            </w:r>
          </w:p>
        </w:tc>
        <w:tc>
          <w:tcPr>
            <w:tcW w:w="1280" w:type="dxa"/>
            <w:tcBorders>
              <w:top w:val="single" w:sz="6" w:space="0" w:color="808080"/>
            </w:tcBorders>
            <w:shd w:val="clear" w:color="auto" w:fill="auto"/>
          </w:tcPr>
          <w:p w14:paraId="11962023" w14:textId="77777777" w:rsidR="00E466C8" w:rsidRPr="00325D25" w:rsidRDefault="00E466C8" w:rsidP="00325D25">
            <w:pPr>
              <w:pStyle w:val="table"/>
            </w:pPr>
            <w:r w:rsidRPr="00325D25">
              <w:t>3000</w:t>
            </w:r>
          </w:p>
        </w:tc>
        <w:tc>
          <w:tcPr>
            <w:tcW w:w="996" w:type="dxa"/>
            <w:tcBorders>
              <w:top w:val="single" w:sz="6" w:space="0" w:color="808080"/>
            </w:tcBorders>
            <w:shd w:val="clear" w:color="auto" w:fill="auto"/>
          </w:tcPr>
          <w:p w14:paraId="475B8AB3" w14:textId="77777777" w:rsidR="00E466C8" w:rsidRPr="00325D25" w:rsidRDefault="00E466C8" w:rsidP="00325D25">
            <w:pPr>
              <w:pStyle w:val="table"/>
            </w:pPr>
            <w:r w:rsidRPr="00325D25">
              <w:t>2500</w:t>
            </w:r>
          </w:p>
        </w:tc>
        <w:tc>
          <w:tcPr>
            <w:tcW w:w="1200" w:type="dxa"/>
            <w:tcBorders>
              <w:top w:val="single" w:sz="6" w:space="0" w:color="808080"/>
            </w:tcBorders>
            <w:shd w:val="clear" w:color="auto" w:fill="auto"/>
          </w:tcPr>
          <w:p w14:paraId="1DE4C068" w14:textId="77777777" w:rsidR="00E466C8" w:rsidRPr="00325D25" w:rsidRDefault="00E466C8" w:rsidP="00325D25">
            <w:pPr>
              <w:pStyle w:val="table"/>
            </w:pPr>
            <w:r w:rsidRPr="00325D25">
              <w:t>2500</w:t>
            </w:r>
          </w:p>
        </w:tc>
      </w:tr>
      <w:tr w:rsidR="00E466C8" w:rsidRPr="00325D25" w14:paraId="38A0EF10" w14:textId="77777777" w:rsidTr="00325D25">
        <w:trPr>
          <w:trHeight w:val="288"/>
          <w:jc w:val="center"/>
        </w:trPr>
        <w:tc>
          <w:tcPr>
            <w:tcW w:w="608" w:type="dxa"/>
            <w:vMerge/>
            <w:shd w:val="clear" w:color="auto" w:fill="auto"/>
          </w:tcPr>
          <w:p w14:paraId="45C10A48" w14:textId="77777777" w:rsidR="00E466C8" w:rsidRPr="00325D25" w:rsidRDefault="00E466C8" w:rsidP="00325D25">
            <w:pPr>
              <w:pStyle w:val="table"/>
            </w:pPr>
          </w:p>
        </w:tc>
        <w:tc>
          <w:tcPr>
            <w:tcW w:w="1314" w:type="dxa"/>
            <w:shd w:val="clear" w:color="auto" w:fill="auto"/>
          </w:tcPr>
          <w:p w14:paraId="19B43ECE" w14:textId="77777777" w:rsidR="00E466C8" w:rsidRPr="00325D25" w:rsidRDefault="00E466C8" w:rsidP="00325D25">
            <w:pPr>
              <w:pStyle w:val="table"/>
            </w:pPr>
            <w:r w:rsidRPr="00325D25">
              <w:t>Maximum Age</w:t>
            </w:r>
          </w:p>
        </w:tc>
        <w:tc>
          <w:tcPr>
            <w:tcW w:w="1332" w:type="dxa"/>
            <w:shd w:val="clear" w:color="auto" w:fill="auto"/>
          </w:tcPr>
          <w:p w14:paraId="32DA25BA" w14:textId="77777777" w:rsidR="00E466C8" w:rsidRPr="00325D25" w:rsidRDefault="00E466C8" w:rsidP="00325D25">
            <w:pPr>
              <w:pStyle w:val="table"/>
            </w:pPr>
            <w:r w:rsidRPr="00325D25">
              <w:t>50</w:t>
            </w:r>
          </w:p>
        </w:tc>
        <w:tc>
          <w:tcPr>
            <w:tcW w:w="1280" w:type="dxa"/>
            <w:shd w:val="clear" w:color="auto" w:fill="auto"/>
          </w:tcPr>
          <w:p w14:paraId="75E60F95" w14:textId="77777777" w:rsidR="00E466C8" w:rsidRPr="00325D25" w:rsidRDefault="00E466C8" w:rsidP="00325D25">
            <w:pPr>
              <w:pStyle w:val="table"/>
            </w:pPr>
            <w:r w:rsidRPr="00325D25">
              <w:t>50</w:t>
            </w:r>
          </w:p>
        </w:tc>
        <w:tc>
          <w:tcPr>
            <w:tcW w:w="996" w:type="dxa"/>
            <w:shd w:val="clear" w:color="auto" w:fill="auto"/>
          </w:tcPr>
          <w:p w14:paraId="15F0BE1E" w14:textId="77777777" w:rsidR="00E466C8" w:rsidRPr="00325D25" w:rsidRDefault="00E466C8" w:rsidP="00325D25">
            <w:pPr>
              <w:pStyle w:val="table"/>
            </w:pPr>
            <w:r w:rsidRPr="00325D25">
              <w:t>46</w:t>
            </w:r>
          </w:p>
        </w:tc>
        <w:tc>
          <w:tcPr>
            <w:tcW w:w="1200" w:type="dxa"/>
            <w:shd w:val="clear" w:color="auto" w:fill="auto"/>
          </w:tcPr>
          <w:p w14:paraId="4FBA4975" w14:textId="77777777" w:rsidR="00E466C8" w:rsidRPr="00325D25" w:rsidRDefault="00E466C8" w:rsidP="00325D25">
            <w:pPr>
              <w:pStyle w:val="table"/>
            </w:pPr>
            <w:r w:rsidRPr="00325D25">
              <w:t>46</w:t>
            </w:r>
          </w:p>
        </w:tc>
      </w:tr>
      <w:tr w:rsidR="00E466C8" w:rsidRPr="00325D25" w14:paraId="1DD5E2B5" w14:textId="77777777" w:rsidTr="00325D25">
        <w:trPr>
          <w:trHeight w:val="288"/>
          <w:jc w:val="center"/>
        </w:trPr>
        <w:tc>
          <w:tcPr>
            <w:tcW w:w="608" w:type="dxa"/>
            <w:vMerge/>
            <w:shd w:val="clear" w:color="auto" w:fill="auto"/>
          </w:tcPr>
          <w:p w14:paraId="10FFFF53" w14:textId="77777777" w:rsidR="00E466C8" w:rsidRPr="00325D25" w:rsidRDefault="00E466C8" w:rsidP="00325D25">
            <w:pPr>
              <w:pStyle w:val="table"/>
            </w:pPr>
          </w:p>
        </w:tc>
        <w:tc>
          <w:tcPr>
            <w:tcW w:w="1314" w:type="dxa"/>
            <w:shd w:val="clear" w:color="auto" w:fill="auto"/>
          </w:tcPr>
          <w:p w14:paraId="47F2C3B5" w14:textId="77777777" w:rsidR="00E466C8" w:rsidRPr="00325D25" w:rsidRDefault="00E466C8" w:rsidP="00325D25">
            <w:pPr>
              <w:pStyle w:val="table"/>
            </w:pPr>
            <w:r w:rsidRPr="00325D25">
              <w:t>Vision</w:t>
            </w:r>
          </w:p>
        </w:tc>
        <w:tc>
          <w:tcPr>
            <w:tcW w:w="1332" w:type="dxa"/>
            <w:shd w:val="clear" w:color="auto" w:fill="auto"/>
          </w:tcPr>
          <w:p w14:paraId="474AC534" w14:textId="77777777" w:rsidR="00E466C8" w:rsidRPr="00325D25" w:rsidRDefault="00E466C8" w:rsidP="00325D25">
            <w:pPr>
              <w:pStyle w:val="table"/>
            </w:pPr>
            <w:r w:rsidRPr="00325D25">
              <w:t>20</w:t>
            </w:r>
          </w:p>
        </w:tc>
        <w:tc>
          <w:tcPr>
            <w:tcW w:w="1280" w:type="dxa"/>
            <w:shd w:val="clear" w:color="auto" w:fill="auto"/>
          </w:tcPr>
          <w:p w14:paraId="1A7C3C8D" w14:textId="77777777" w:rsidR="00E466C8" w:rsidRPr="00325D25" w:rsidRDefault="00E466C8" w:rsidP="00325D25">
            <w:pPr>
              <w:pStyle w:val="table"/>
            </w:pPr>
            <w:r w:rsidRPr="00325D25">
              <w:t>20</w:t>
            </w:r>
          </w:p>
        </w:tc>
        <w:tc>
          <w:tcPr>
            <w:tcW w:w="996" w:type="dxa"/>
            <w:shd w:val="clear" w:color="auto" w:fill="auto"/>
          </w:tcPr>
          <w:p w14:paraId="2B2BACD7" w14:textId="77777777" w:rsidR="00E466C8" w:rsidRPr="00325D25" w:rsidRDefault="00E466C8" w:rsidP="00325D25">
            <w:pPr>
              <w:pStyle w:val="table"/>
            </w:pPr>
            <w:r w:rsidRPr="00325D25">
              <w:t>8</w:t>
            </w:r>
          </w:p>
        </w:tc>
        <w:tc>
          <w:tcPr>
            <w:tcW w:w="1200" w:type="dxa"/>
            <w:shd w:val="clear" w:color="auto" w:fill="auto"/>
          </w:tcPr>
          <w:p w14:paraId="45926FC0" w14:textId="77777777" w:rsidR="00E466C8" w:rsidRPr="00325D25" w:rsidRDefault="00E466C8" w:rsidP="00325D25">
            <w:pPr>
              <w:pStyle w:val="table"/>
            </w:pPr>
            <w:r w:rsidRPr="00325D25">
              <w:t>8</w:t>
            </w:r>
          </w:p>
        </w:tc>
      </w:tr>
      <w:tr w:rsidR="00E466C8" w:rsidRPr="00325D25" w14:paraId="23DE7919" w14:textId="77777777" w:rsidTr="00325D25">
        <w:trPr>
          <w:trHeight w:val="288"/>
          <w:jc w:val="center"/>
        </w:trPr>
        <w:tc>
          <w:tcPr>
            <w:tcW w:w="608" w:type="dxa"/>
            <w:vMerge/>
            <w:shd w:val="clear" w:color="auto" w:fill="auto"/>
          </w:tcPr>
          <w:p w14:paraId="3166F7F2" w14:textId="77777777" w:rsidR="00E466C8" w:rsidRPr="00325D25" w:rsidRDefault="00E466C8" w:rsidP="00325D25">
            <w:pPr>
              <w:pStyle w:val="table"/>
            </w:pPr>
          </w:p>
        </w:tc>
        <w:tc>
          <w:tcPr>
            <w:tcW w:w="1314" w:type="dxa"/>
            <w:shd w:val="clear" w:color="auto" w:fill="auto"/>
          </w:tcPr>
          <w:p w14:paraId="5642CF9C" w14:textId="77777777" w:rsidR="00E466C8" w:rsidRPr="00325D25" w:rsidRDefault="00E466C8" w:rsidP="00325D25">
            <w:pPr>
              <w:pStyle w:val="table"/>
            </w:pPr>
            <w:r w:rsidRPr="00325D25">
              <w:t>Maximum Speed</w:t>
            </w:r>
          </w:p>
        </w:tc>
        <w:tc>
          <w:tcPr>
            <w:tcW w:w="1332" w:type="dxa"/>
            <w:shd w:val="clear" w:color="auto" w:fill="auto"/>
          </w:tcPr>
          <w:p w14:paraId="5C238590" w14:textId="77777777" w:rsidR="00E466C8" w:rsidRPr="00325D25" w:rsidRDefault="00E466C8" w:rsidP="00325D25">
            <w:pPr>
              <w:pStyle w:val="table"/>
            </w:pPr>
            <w:r w:rsidRPr="00325D25">
              <w:t>20</w:t>
            </w:r>
          </w:p>
        </w:tc>
        <w:tc>
          <w:tcPr>
            <w:tcW w:w="1280" w:type="dxa"/>
            <w:shd w:val="clear" w:color="auto" w:fill="auto"/>
          </w:tcPr>
          <w:p w14:paraId="59C7C2BF" w14:textId="77777777" w:rsidR="00E466C8" w:rsidRPr="00325D25" w:rsidRDefault="00E466C8" w:rsidP="00325D25">
            <w:pPr>
              <w:pStyle w:val="table"/>
            </w:pPr>
            <w:r w:rsidRPr="00325D25">
              <w:t>20</w:t>
            </w:r>
          </w:p>
        </w:tc>
        <w:tc>
          <w:tcPr>
            <w:tcW w:w="996" w:type="dxa"/>
            <w:shd w:val="clear" w:color="auto" w:fill="auto"/>
          </w:tcPr>
          <w:p w14:paraId="5F8706A1" w14:textId="77777777" w:rsidR="00E466C8" w:rsidRPr="00325D25" w:rsidRDefault="00E466C8" w:rsidP="00325D25">
            <w:pPr>
              <w:pStyle w:val="table"/>
            </w:pPr>
            <w:r w:rsidRPr="00325D25">
              <w:t>6</w:t>
            </w:r>
          </w:p>
        </w:tc>
        <w:tc>
          <w:tcPr>
            <w:tcW w:w="1200" w:type="dxa"/>
            <w:shd w:val="clear" w:color="auto" w:fill="auto"/>
          </w:tcPr>
          <w:p w14:paraId="5A16483F" w14:textId="77777777" w:rsidR="00E466C8" w:rsidRPr="00325D25" w:rsidRDefault="00E466C8" w:rsidP="00325D25">
            <w:pPr>
              <w:pStyle w:val="table"/>
            </w:pPr>
            <w:r w:rsidRPr="00325D25">
              <w:t>6</w:t>
            </w:r>
          </w:p>
        </w:tc>
      </w:tr>
      <w:tr w:rsidR="00E466C8" w:rsidRPr="00325D25" w14:paraId="2D402838" w14:textId="77777777" w:rsidTr="00325D25">
        <w:trPr>
          <w:trHeight w:val="288"/>
          <w:jc w:val="center"/>
        </w:trPr>
        <w:tc>
          <w:tcPr>
            <w:tcW w:w="608" w:type="dxa"/>
            <w:vMerge/>
            <w:shd w:val="clear" w:color="auto" w:fill="auto"/>
          </w:tcPr>
          <w:p w14:paraId="28D87040" w14:textId="77777777" w:rsidR="00E466C8" w:rsidRPr="00325D25" w:rsidRDefault="00E466C8" w:rsidP="00325D25">
            <w:pPr>
              <w:pStyle w:val="table"/>
            </w:pPr>
          </w:p>
        </w:tc>
        <w:tc>
          <w:tcPr>
            <w:tcW w:w="1314" w:type="dxa"/>
            <w:shd w:val="clear" w:color="auto" w:fill="auto"/>
          </w:tcPr>
          <w:p w14:paraId="12571B9F" w14:textId="26C365A3" w:rsidR="00E466C8" w:rsidRPr="00325D25" w:rsidRDefault="00E466C8" w:rsidP="00325D25">
            <w:pPr>
              <w:pStyle w:val="table"/>
            </w:pPr>
            <w:r w:rsidRPr="00325D25">
              <w:t xml:space="preserve">Minimum </w:t>
            </w:r>
            <w:r w:rsidR="0034589D">
              <w:t>A</w:t>
            </w:r>
            <w:r w:rsidRPr="00325D25">
              <w:t xml:space="preserve">ge </w:t>
            </w:r>
          </w:p>
          <w:p w14:paraId="32CB6A78" w14:textId="206C6357" w:rsidR="00E466C8" w:rsidRPr="00325D25" w:rsidRDefault="00E466C8" w:rsidP="00325D25">
            <w:pPr>
              <w:pStyle w:val="table"/>
            </w:pPr>
            <w:r w:rsidRPr="00325D25">
              <w:t xml:space="preserve">of </w:t>
            </w:r>
            <w:r w:rsidR="0034589D">
              <w:t>R</w:t>
            </w:r>
            <w:r w:rsidRPr="00325D25">
              <w:t>eproduction</w:t>
            </w:r>
          </w:p>
        </w:tc>
        <w:tc>
          <w:tcPr>
            <w:tcW w:w="1332" w:type="dxa"/>
            <w:shd w:val="clear" w:color="auto" w:fill="auto"/>
          </w:tcPr>
          <w:p w14:paraId="40C050EA" w14:textId="77777777" w:rsidR="00E466C8" w:rsidRPr="00325D25" w:rsidRDefault="00E466C8" w:rsidP="00325D25">
            <w:pPr>
              <w:pStyle w:val="table"/>
            </w:pPr>
            <w:r w:rsidRPr="00325D25">
              <w:t>5</w:t>
            </w:r>
          </w:p>
        </w:tc>
        <w:tc>
          <w:tcPr>
            <w:tcW w:w="1280" w:type="dxa"/>
            <w:shd w:val="clear" w:color="auto" w:fill="auto"/>
          </w:tcPr>
          <w:p w14:paraId="2CECFA40" w14:textId="77777777" w:rsidR="00E466C8" w:rsidRPr="00325D25" w:rsidRDefault="00E466C8" w:rsidP="00325D25">
            <w:pPr>
              <w:pStyle w:val="table"/>
            </w:pPr>
            <w:r w:rsidRPr="00325D25">
              <w:t>5</w:t>
            </w:r>
          </w:p>
        </w:tc>
        <w:tc>
          <w:tcPr>
            <w:tcW w:w="996" w:type="dxa"/>
            <w:shd w:val="clear" w:color="auto" w:fill="auto"/>
          </w:tcPr>
          <w:p w14:paraId="1A49298B" w14:textId="77777777" w:rsidR="00E466C8" w:rsidRPr="00325D25" w:rsidRDefault="00E466C8" w:rsidP="00325D25">
            <w:pPr>
              <w:pStyle w:val="table"/>
            </w:pPr>
            <w:r w:rsidRPr="00325D25">
              <w:t>6</w:t>
            </w:r>
          </w:p>
        </w:tc>
        <w:tc>
          <w:tcPr>
            <w:tcW w:w="1200" w:type="dxa"/>
            <w:shd w:val="clear" w:color="auto" w:fill="auto"/>
          </w:tcPr>
          <w:p w14:paraId="03CB6722" w14:textId="77777777" w:rsidR="00E466C8" w:rsidRPr="00325D25" w:rsidRDefault="00E466C8" w:rsidP="00325D25">
            <w:pPr>
              <w:pStyle w:val="table"/>
            </w:pPr>
            <w:r w:rsidRPr="00325D25">
              <w:t>6</w:t>
            </w:r>
          </w:p>
        </w:tc>
      </w:tr>
      <w:tr w:rsidR="00E466C8" w:rsidRPr="00325D25" w14:paraId="13ECECC0" w14:textId="77777777" w:rsidTr="00325D25">
        <w:trPr>
          <w:trHeight w:val="288"/>
          <w:jc w:val="center"/>
        </w:trPr>
        <w:tc>
          <w:tcPr>
            <w:tcW w:w="608" w:type="dxa"/>
            <w:vMerge/>
            <w:shd w:val="clear" w:color="auto" w:fill="auto"/>
          </w:tcPr>
          <w:p w14:paraId="1153ADE9" w14:textId="77777777" w:rsidR="00E466C8" w:rsidRPr="00325D25" w:rsidRDefault="00E466C8" w:rsidP="00325D25">
            <w:pPr>
              <w:pStyle w:val="table"/>
            </w:pPr>
          </w:p>
        </w:tc>
        <w:tc>
          <w:tcPr>
            <w:tcW w:w="1314" w:type="dxa"/>
            <w:shd w:val="clear" w:color="auto" w:fill="auto"/>
          </w:tcPr>
          <w:p w14:paraId="524374A6" w14:textId="77777777" w:rsidR="00E466C8" w:rsidRPr="00325D25" w:rsidRDefault="00E466C8" w:rsidP="00325D25">
            <w:pPr>
              <w:pStyle w:val="table"/>
            </w:pPr>
            <w:r w:rsidRPr="00325D25">
              <w:t>State of Birth</w:t>
            </w:r>
          </w:p>
        </w:tc>
        <w:tc>
          <w:tcPr>
            <w:tcW w:w="1332" w:type="dxa"/>
            <w:shd w:val="clear" w:color="auto" w:fill="auto"/>
          </w:tcPr>
          <w:p w14:paraId="00DED635" w14:textId="77777777" w:rsidR="00E466C8" w:rsidRPr="00325D25" w:rsidRDefault="00E466C8" w:rsidP="00325D25">
            <w:pPr>
              <w:pStyle w:val="table"/>
            </w:pPr>
            <w:r w:rsidRPr="00325D25">
              <w:t>14</w:t>
            </w:r>
          </w:p>
        </w:tc>
        <w:tc>
          <w:tcPr>
            <w:tcW w:w="1280" w:type="dxa"/>
            <w:shd w:val="clear" w:color="auto" w:fill="auto"/>
          </w:tcPr>
          <w:p w14:paraId="7FCC50D1" w14:textId="77777777" w:rsidR="00E466C8" w:rsidRPr="00325D25" w:rsidRDefault="00E466C8" w:rsidP="00325D25">
            <w:pPr>
              <w:pStyle w:val="table"/>
            </w:pPr>
            <w:r w:rsidRPr="00325D25">
              <w:t>18</w:t>
            </w:r>
          </w:p>
        </w:tc>
        <w:tc>
          <w:tcPr>
            <w:tcW w:w="996" w:type="dxa"/>
            <w:shd w:val="clear" w:color="auto" w:fill="auto"/>
          </w:tcPr>
          <w:p w14:paraId="5C457084" w14:textId="77777777" w:rsidR="00E466C8" w:rsidRPr="00325D25" w:rsidRDefault="00E466C8" w:rsidP="00325D25">
            <w:pPr>
              <w:pStyle w:val="table"/>
            </w:pPr>
            <w:r w:rsidRPr="00325D25">
              <w:t>12</w:t>
            </w:r>
          </w:p>
        </w:tc>
        <w:tc>
          <w:tcPr>
            <w:tcW w:w="1200" w:type="dxa"/>
            <w:shd w:val="clear" w:color="auto" w:fill="auto"/>
          </w:tcPr>
          <w:p w14:paraId="6EFA5071" w14:textId="77777777" w:rsidR="00E466C8" w:rsidRPr="00325D25" w:rsidRDefault="00E466C8" w:rsidP="00325D25">
            <w:pPr>
              <w:pStyle w:val="table"/>
            </w:pPr>
            <w:r w:rsidRPr="00325D25">
              <w:t>16</w:t>
            </w:r>
          </w:p>
        </w:tc>
      </w:tr>
      <w:tr w:rsidR="00E466C8" w:rsidRPr="00325D25" w14:paraId="311042BA" w14:textId="77777777" w:rsidTr="00325D25">
        <w:trPr>
          <w:trHeight w:val="288"/>
          <w:jc w:val="center"/>
        </w:trPr>
        <w:tc>
          <w:tcPr>
            <w:tcW w:w="608" w:type="dxa"/>
            <w:vMerge/>
            <w:shd w:val="clear" w:color="auto" w:fill="auto"/>
          </w:tcPr>
          <w:p w14:paraId="0343323C" w14:textId="77777777" w:rsidR="00E466C8" w:rsidRPr="00325D25" w:rsidRDefault="00E466C8" w:rsidP="00325D25">
            <w:pPr>
              <w:pStyle w:val="table"/>
            </w:pPr>
          </w:p>
        </w:tc>
        <w:tc>
          <w:tcPr>
            <w:tcW w:w="1314" w:type="dxa"/>
            <w:shd w:val="clear" w:color="auto" w:fill="auto"/>
          </w:tcPr>
          <w:p w14:paraId="43EAC8EA" w14:textId="77777777" w:rsidR="00E466C8" w:rsidRPr="00325D25" w:rsidRDefault="00E466C8" w:rsidP="00325D25">
            <w:pPr>
              <w:pStyle w:val="table"/>
            </w:pPr>
            <w:r w:rsidRPr="00325D25">
              <w:t xml:space="preserve">Defense </w:t>
            </w:r>
          </w:p>
        </w:tc>
        <w:tc>
          <w:tcPr>
            <w:tcW w:w="1332" w:type="dxa"/>
            <w:shd w:val="clear" w:color="auto" w:fill="auto"/>
          </w:tcPr>
          <w:p w14:paraId="212A9DCA" w14:textId="77777777" w:rsidR="00E466C8" w:rsidRPr="00325D25" w:rsidRDefault="00E466C8" w:rsidP="00325D25">
            <w:pPr>
              <w:pStyle w:val="table"/>
            </w:pPr>
            <w:r w:rsidRPr="00325D25">
              <w:t>N/A</w:t>
            </w:r>
          </w:p>
        </w:tc>
        <w:tc>
          <w:tcPr>
            <w:tcW w:w="1280" w:type="dxa"/>
            <w:shd w:val="clear" w:color="auto" w:fill="auto"/>
          </w:tcPr>
          <w:p w14:paraId="7AF4249F" w14:textId="77777777" w:rsidR="00E466C8" w:rsidRPr="00325D25" w:rsidRDefault="00E466C8" w:rsidP="00325D25">
            <w:pPr>
              <w:pStyle w:val="table"/>
            </w:pPr>
            <w:r w:rsidRPr="00325D25">
              <w:t>N/A</w:t>
            </w:r>
          </w:p>
        </w:tc>
        <w:tc>
          <w:tcPr>
            <w:tcW w:w="996" w:type="dxa"/>
            <w:shd w:val="clear" w:color="auto" w:fill="auto"/>
          </w:tcPr>
          <w:p w14:paraId="032DEA97" w14:textId="77777777" w:rsidR="00E466C8" w:rsidRPr="00325D25" w:rsidRDefault="00E466C8" w:rsidP="00325D25">
            <w:pPr>
              <w:pStyle w:val="table"/>
            </w:pPr>
            <w:r w:rsidRPr="00325D25">
              <w:t>0.05</w:t>
            </w:r>
          </w:p>
        </w:tc>
        <w:tc>
          <w:tcPr>
            <w:tcW w:w="1200" w:type="dxa"/>
            <w:shd w:val="clear" w:color="auto" w:fill="auto"/>
          </w:tcPr>
          <w:p w14:paraId="138D5C07" w14:textId="77777777" w:rsidR="00E466C8" w:rsidRPr="00325D25" w:rsidRDefault="00E466C8" w:rsidP="00325D25">
            <w:pPr>
              <w:pStyle w:val="table"/>
            </w:pPr>
            <w:r w:rsidRPr="00325D25">
              <w:t>0.05</w:t>
            </w:r>
          </w:p>
        </w:tc>
      </w:tr>
      <w:tr w:rsidR="00E466C8" w:rsidRPr="00325D25" w14:paraId="1EC97003" w14:textId="77777777" w:rsidTr="00325D25">
        <w:trPr>
          <w:trHeight w:val="288"/>
          <w:jc w:val="center"/>
        </w:trPr>
        <w:tc>
          <w:tcPr>
            <w:tcW w:w="608" w:type="dxa"/>
            <w:vMerge/>
            <w:shd w:val="clear" w:color="auto" w:fill="auto"/>
          </w:tcPr>
          <w:p w14:paraId="57DC9D4E" w14:textId="77777777" w:rsidR="00E466C8" w:rsidRPr="00325D25" w:rsidRDefault="00E466C8" w:rsidP="00325D25">
            <w:pPr>
              <w:pStyle w:val="table"/>
            </w:pPr>
          </w:p>
        </w:tc>
        <w:tc>
          <w:tcPr>
            <w:tcW w:w="1314" w:type="dxa"/>
            <w:shd w:val="clear" w:color="auto" w:fill="auto"/>
          </w:tcPr>
          <w:p w14:paraId="458B9AF8" w14:textId="77777777" w:rsidR="00E466C8" w:rsidRPr="00325D25" w:rsidRDefault="00E466C8" w:rsidP="00325D25">
            <w:pPr>
              <w:pStyle w:val="table"/>
            </w:pPr>
            <w:r w:rsidRPr="00325D25">
              <w:t>Cooperative Defense</w:t>
            </w:r>
          </w:p>
        </w:tc>
        <w:tc>
          <w:tcPr>
            <w:tcW w:w="1332" w:type="dxa"/>
            <w:shd w:val="clear" w:color="auto" w:fill="auto"/>
          </w:tcPr>
          <w:p w14:paraId="17C4E993" w14:textId="77777777" w:rsidR="00E466C8" w:rsidRPr="00325D25" w:rsidRDefault="00E466C8" w:rsidP="00325D25">
            <w:pPr>
              <w:pStyle w:val="table"/>
            </w:pPr>
            <w:r w:rsidRPr="00325D25">
              <w:t>N/A</w:t>
            </w:r>
          </w:p>
        </w:tc>
        <w:tc>
          <w:tcPr>
            <w:tcW w:w="1280" w:type="dxa"/>
            <w:shd w:val="clear" w:color="auto" w:fill="auto"/>
          </w:tcPr>
          <w:p w14:paraId="784158D5" w14:textId="77777777" w:rsidR="00E466C8" w:rsidRPr="00325D25" w:rsidRDefault="00E466C8" w:rsidP="00325D25">
            <w:pPr>
              <w:pStyle w:val="table"/>
            </w:pPr>
            <w:r w:rsidRPr="00325D25">
              <w:t>N/A</w:t>
            </w:r>
          </w:p>
        </w:tc>
        <w:tc>
          <w:tcPr>
            <w:tcW w:w="996" w:type="dxa"/>
            <w:shd w:val="clear" w:color="auto" w:fill="auto"/>
          </w:tcPr>
          <w:p w14:paraId="7DF9D890" w14:textId="77777777" w:rsidR="00E466C8" w:rsidRPr="00325D25" w:rsidRDefault="00E466C8" w:rsidP="00325D25">
            <w:pPr>
              <w:pStyle w:val="table"/>
            </w:pPr>
            <w:r w:rsidRPr="00325D25">
              <w:t>0.05</w:t>
            </w:r>
          </w:p>
        </w:tc>
        <w:tc>
          <w:tcPr>
            <w:tcW w:w="1200" w:type="dxa"/>
            <w:shd w:val="clear" w:color="auto" w:fill="auto"/>
          </w:tcPr>
          <w:p w14:paraId="74F60FCF" w14:textId="77777777" w:rsidR="00E466C8" w:rsidRPr="00325D25" w:rsidRDefault="00E466C8" w:rsidP="00325D25">
            <w:pPr>
              <w:pStyle w:val="table"/>
            </w:pPr>
            <w:r w:rsidRPr="00325D25">
              <w:t>0.05</w:t>
            </w:r>
          </w:p>
        </w:tc>
      </w:tr>
      <w:tr w:rsidR="00E466C8" w:rsidRPr="00325D25" w14:paraId="6357EF9F" w14:textId="77777777" w:rsidTr="00325D25">
        <w:trPr>
          <w:trHeight w:val="288"/>
          <w:jc w:val="center"/>
        </w:trPr>
        <w:tc>
          <w:tcPr>
            <w:tcW w:w="608" w:type="dxa"/>
            <w:vMerge w:val="restart"/>
            <w:shd w:val="clear" w:color="auto" w:fill="auto"/>
            <w:textDirection w:val="btLr"/>
            <w:vAlign w:val="center"/>
          </w:tcPr>
          <w:p w14:paraId="30DAE7A7" w14:textId="4000FFBF" w:rsidR="00E466C8" w:rsidRPr="00325D25" w:rsidRDefault="001E7AD3" w:rsidP="00325D25">
            <w:pPr>
              <w:pStyle w:val="table"/>
            </w:pPr>
            <w:r>
              <w:t xml:space="preserve">         </w:t>
            </w:r>
            <w:r w:rsidR="00E466C8" w:rsidRPr="00325D25">
              <w:t>Acquired</w:t>
            </w:r>
          </w:p>
        </w:tc>
        <w:tc>
          <w:tcPr>
            <w:tcW w:w="1314" w:type="dxa"/>
            <w:shd w:val="clear" w:color="auto" w:fill="auto"/>
          </w:tcPr>
          <w:p w14:paraId="58F5ACDC" w14:textId="77777777" w:rsidR="00E466C8" w:rsidRPr="00325D25" w:rsidRDefault="00E466C8" w:rsidP="00325D25">
            <w:pPr>
              <w:pStyle w:val="table"/>
            </w:pPr>
            <w:r w:rsidRPr="00325D25">
              <w:t>Average Energy</w:t>
            </w:r>
          </w:p>
        </w:tc>
        <w:tc>
          <w:tcPr>
            <w:tcW w:w="1332" w:type="dxa"/>
            <w:shd w:val="clear" w:color="auto" w:fill="auto"/>
          </w:tcPr>
          <w:p w14:paraId="63F560CA" w14:textId="77777777" w:rsidR="00E466C8" w:rsidRPr="00325D25" w:rsidRDefault="00E466C8" w:rsidP="00325D25">
            <w:pPr>
              <w:pStyle w:val="table"/>
            </w:pPr>
            <w:r w:rsidRPr="00325D25">
              <w:t>2312.2</w:t>
            </w:r>
          </w:p>
        </w:tc>
        <w:tc>
          <w:tcPr>
            <w:tcW w:w="1280" w:type="dxa"/>
            <w:shd w:val="clear" w:color="auto" w:fill="auto"/>
          </w:tcPr>
          <w:p w14:paraId="578F22A9" w14:textId="77777777" w:rsidR="00E466C8" w:rsidRPr="00325D25" w:rsidRDefault="00E466C8" w:rsidP="00325D25">
            <w:pPr>
              <w:pStyle w:val="table"/>
            </w:pPr>
            <w:r w:rsidRPr="00325D25">
              <w:t>2211.4</w:t>
            </w:r>
          </w:p>
        </w:tc>
        <w:tc>
          <w:tcPr>
            <w:tcW w:w="996" w:type="dxa"/>
            <w:shd w:val="clear" w:color="auto" w:fill="auto"/>
          </w:tcPr>
          <w:p w14:paraId="2931A236" w14:textId="77777777" w:rsidR="00E466C8" w:rsidRPr="00325D25" w:rsidRDefault="00E466C8" w:rsidP="00325D25">
            <w:pPr>
              <w:pStyle w:val="table"/>
            </w:pPr>
            <w:r w:rsidRPr="00325D25">
              <w:t>1664.9</w:t>
            </w:r>
          </w:p>
        </w:tc>
        <w:tc>
          <w:tcPr>
            <w:tcW w:w="1200" w:type="dxa"/>
            <w:shd w:val="clear" w:color="auto" w:fill="auto"/>
          </w:tcPr>
          <w:p w14:paraId="7028ABE9" w14:textId="77777777" w:rsidR="00E466C8" w:rsidRPr="00325D25" w:rsidRDefault="00E466C8" w:rsidP="00325D25">
            <w:pPr>
              <w:pStyle w:val="table"/>
            </w:pPr>
            <w:r w:rsidRPr="00325D25">
              <w:t>1678.3</w:t>
            </w:r>
          </w:p>
        </w:tc>
      </w:tr>
      <w:tr w:rsidR="00E466C8" w:rsidRPr="00325D25" w14:paraId="34594847" w14:textId="77777777" w:rsidTr="00325D25">
        <w:trPr>
          <w:trHeight w:val="288"/>
          <w:jc w:val="center"/>
        </w:trPr>
        <w:tc>
          <w:tcPr>
            <w:tcW w:w="608" w:type="dxa"/>
            <w:vMerge/>
            <w:shd w:val="clear" w:color="auto" w:fill="auto"/>
          </w:tcPr>
          <w:p w14:paraId="3F9088D8" w14:textId="77777777" w:rsidR="00E466C8" w:rsidRPr="00325D25" w:rsidRDefault="00E466C8" w:rsidP="00325D25">
            <w:pPr>
              <w:pStyle w:val="table"/>
            </w:pPr>
          </w:p>
        </w:tc>
        <w:tc>
          <w:tcPr>
            <w:tcW w:w="1314" w:type="dxa"/>
            <w:shd w:val="clear" w:color="auto" w:fill="auto"/>
          </w:tcPr>
          <w:p w14:paraId="26DE9765" w14:textId="77777777" w:rsidR="00E466C8" w:rsidRPr="00325D25" w:rsidRDefault="00E466C8" w:rsidP="00325D25">
            <w:pPr>
              <w:pStyle w:val="table"/>
            </w:pPr>
            <w:r w:rsidRPr="00325D25">
              <w:t>Average Age</w:t>
            </w:r>
          </w:p>
        </w:tc>
        <w:tc>
          <w:tcPr>
            <w:tcW w:w="1332" w:type="dxa"/>
            <w:shd w:val="clear" w:color="auto" w:fill="auto"/>
          </w:tcPr>
          <w:p w14:paraId="4462B7C3" w14:textId="77777777" w:rsidR="00E466C8" w:rsidRPr="00325D25" w:rsidRDefault="00E466C8" w:rsidP="00325D25">
            <w:pPr>
              <w:pStyle w:val="table"/>
            </w:pPr>
            <w:r w:rsidRPr="00325D25">
              <w:t>16.5</w:t>
            </w:r>
          </w:p>
        </w:tc>
        <w:tc>
          <w:tcPr>
            <w:tcW w:w="1280" w:type="dxa"/>
            <w:shd w:val="clear" w:color="auto" w:fill="auto"/>
          </w:tcPr>
          <w:p w14:paraId="1A3084EA" w14:textId="77777777" w:rsidR="00E466C8" w:rsidRPr="00325D25" w:rsidRDefault="00E466C8" w:rsidP="00325D25">
            <w:pPr>
              <w:pStyle w:val="table"/>
            </w:pPr>
            <w:r w:rsidRPr="00325D25">
              <w:t>13.7</w:t>
            </w:r>
          </w:p>
        </w:tc>
        <w:tc>
          <w:tcPr>
            <w:tcW w:w="996" w:type="dxa"/>
            <w:shd w:val="clear" w:color="auto" w:fill="auto"/>
          </w:tcPr>
          <w:p w14:paraId="5267CD03" w14:textId="77777777" w:rsidR="00E466C8" w:rsidRPr="00325D25" w:rsidRDefault="00E466C8" w:rsidP="00325D25">
            <w:pPr>
              <w:pStyle w:val="table"/>
            </w:pPr>
            <w:r w:rsidRPr="00325D25">
              <w:t>14.3</w:t>
            </w:r>
          </w:p>
        </w:tc>
        <w:tc>
          <w:tcPr>
            <w:tcW w:w="1200" w:type="dxa"/>
            <w:shd w:val="clear" w:color="auto" w:fill="auto"/>
          </w:tcPr>
          <w:p w14:paraId="7330DB48" w14:textId="77777777" w:rsidR="00E466C8" w:rsidRPr="00325D25" w:rsidRDefault="00E466C8" w:rsidP="00325D25">
            <w:pPr>
              <w:pStyle w:val="table"/>
            </w:pPr>
            <w:r w:rsidRPr="00325D25">
              <w:t>12.3</w:t>
            </w:r>
          </w:p>
        </w:tc>
      </w:tr>
      <w:tr w:rsidR="00E466C8" w:rsidRPr="00325D25" w14:paraId="42F6A3A4" w14:textId="77777777" w:rsidTr="00325D25">
        <w:trPr>
          <w:trHeight w:val="288"/>
          <w:jc w:val="center"/>
        </w:trPr>
        <w:tc>
          <w:tcPr>
            <w:tcW w:w="608" w:type="dxa"/>
            <w:vMerge/>
            <w:shd w:val="clear" w:color="auto" w:fill="auto"/>
          </w:tcPr>
          <w:p w14:paraId="60368DA7" w14:textId="77777777" w:rsidR="00E466C8" w:rsidRPr="00325D25" w:rsidRDefault="00E466C8" w:rsidP="00325D25">
            <w:pPr>
              <w:pStyle w:val="table"/>
            </w:pPr>
          </w:p>
        </w:tc>
        <w:tc>
          <w:tcPr>
            <w:tcW w:w="1314" w:type="dxa"/>
            <w:shd w:val="clear" w:color="auto" w:fill="auto"/>
          </w:tcPr>
          <w:p w14:paraId="27E532E9" w14:textId="2858F177" w:rsidR="00E466C8" w:rsidRPr="00325D25" w:rsidRDefault="00E466C8" w:rsidP="00325D25">
            <w:pPr>
              <w:pStyle w:val="table"/>
            </w:pPr>
            <w:r w:rsidRPr="00325D25">
              <w:t xml:space="preserve">Average </w:t>
            </w:r>
            <w:r w:rsidR="0034589D">
              <w:t>S</w:t>
            </w:r>
            <w:r w:rsidRPr="00325D25">
              <w:t>peed</w:t>
            </w:r>
          </w:p>
        </w:tc>
        <w:tc>
          <w:tcPr>
            <w:tcW w:w="1332" w:type="dxa"/>
            <w:shd w:val="clear" w:color="auto" w:fill="auto"/>
          </w:tcPr>
          <w:p w14:paraId="1EDED60F" w14:textId="77777777" w:rsidR="00E466C8" w:rsidRPr="00325D25" w:rsidRDefault="00E466C8" w:rsidP="00325D25">
            <w:pPr>
              <w:pStyle w:val="table"/>
            </w:pPr>
            <w:r w:rsidRPr="00325D25">
              <w:t>3.4</w:t>
            </w:r>
          </w:p>
        </w:tc>
        <w:tc>
          <w:tcPr>
            <w:tcW w:w="1280" w:type="dxa"/>
            <w:shd w:val="clear" w:color="auto" w:fill="auto"/>
          </w:tcPr>
          <w:p w14:paraId="65C6C6E1" w14:textId="77777777" w:rsidR="00E466C8" w:rsidRPr="00325D25" w:rsidRDefault="00E466C8" w:rsidP="00325D25">
            <w:pPr>
              <w:pStyle w:val="table"/>
            </w:pPr>
            <w:r w:rsidRPr="00325D25">
              <w:t>2.9</w:t>
            </w:r>
          </w:p>
        </w:tc>
        <w:tc>
          <w:tcPr>
            <w:tcW w:w="996" w:type="dxa"/>
            <w:shd w:val="clear" w:color="auto" w:fill="auto"/>
          </w:tcPr>
          <w:p w14:paraId="15C87FE1" w14:textId="77777777" w:rsidR="00E466C8" w:rsidRPr="00325D25" w:rsidRDefault="00E466C8" w:rsidP="00325D25">
            <w:pPr>
              <w:pStyle w:val="table"/>
            </w:pPr>
            <w:r w:rsidRPr="00325D25">
              <w:t>6.5</w:t>
            </w:r>
          </w:p>
        </w:tc>
        <w:tc>
          <w:tcPr>
            <w:tcW w:w="1200" w:type="dxa"/>
            <w:shd w:val="clear" w:color="auto" w:fill="auto"/>
          </w:tcPr>
          <w:p w14:paraId="47DEA1EC" w14:textId="77777777" w:rsidR="00E466C8" w:rsidRPr="00325D25" w:rsidRDefault="00E466C8" w:rsidP="00325D25">
            <w:pPr>
              <w:pStyle w:val="table"/>
            </w:pPr>
            <w:r w:rsidRPr="00325D25">
              <w:t>6.0</w:t>
            </w:r>
          </w:p>
        </w:tc>
      </w:tr>
      <w:tr w:rsidR="00E466C8" w:rsidRPr="00325D25" w14:paraId="0A8FB1D9" w14:textId="77777777" w:rsidTr="00325D25">
        <w:trPr>
          <w:trHeight w:val="288"/>
          <w:jc w:val="center"/>
        </w:trPr>
        <w:tc>
          <w:tcPr>
            <w:tcW w:w="608" w:type="dxa"/>
            <w:vMerge/>
            <w:shd w:val="clear" w:color="auto" w:fill="auto"/>
          </w:tcPr>
          <w:p w14:paraId="0AF09A4E" w14:textId="77777777" w:rsidR="00E466C8" w:rsidRPr="00325D25" w:rsidRDefault="00E466C8" w:rsidP="00325D25">
            <w:pPr>
              <w:pStyle w:val="table"/>
            </w:pPr>
          </w:p>
        </w:tc>
        <w:tc>
          <w:tcPr>
            <w:tcW w:w="1314" w:type="dxa"/>
            <w:shd w:val="clear" w:color="auto" w:fill="auto"/>
          </w:tcPr>
          <w:p w14:paraId="4B5C6000" w14:textId="77777777" w:rsidR="00E466C8" w:rsidRPr="00325D25" w:rsidRDefault="00E466C8" w:rsidP="00325D25">
            <w:pPr>
              <w:pStyle w:val="table"/>
            </w:pPr>
            <w:r w:rsidRPr="00325D25">
              <w:t>Average Strength</w:t>
            </w:r>
          </w:p>
        </w:tc>
        <w:tc>
          <w:tcPr>
            <w:tcW w:w="1332" w:type="dxa"/>
            <w:shd w:val="clear" w:color="auto" w:fill="auto"/>
          </w:tcPr>
          <w:p w14:paraId="31DBCCA6" w14:textId="77777777" w:rsidR="00E466C8" w:rsidRPr="00325D25" w:rsidRDefault="00E466C8" w:rsidP="00325D25">
            <w:pPr>
              <w:pStyle w:val="table"/>
            </w:pPr>
            <w:r w:rsidRPr="00325D25">
              <w:t>3306.3</w:t>
            </w:r>
          </w:p>
        </w:tc>
        <w:tc>
          <w:tcPr>
            <w:tcW w:w="1280" w:type="dxa"/>
            <w:shd w:val="clear" w:color="auto" w:fill="auto"/>
          </w:tcPr>
          <w:p w14:paraId="5846BE51" w14:textId="77777777" w:rsidR="00E466C8" w:rsidRPr="00325D25" w:rsidRDefault="00E466C8" w:rsidP="00325D25">
            <w:pPr>
              <w:pStyle w:val="table"/>
            </w:pPr>
            <w:r w:rsidRPr="00325D25">
              <w:t>3107.9</w:t>
            </w:r>
          </w:p>
        </w:tc>
        <w:tc>
          <w:tcPr>
            <w:tcW w:w="996" w:type="dxa"/>
            <w:shd w:val="clear" w:color="auto" w:fill="auto"/>
          </w:tcPr>
          <w:p w14:paraId="2D00043E" w14:textId="77777777" w:rsidR="00E466C8" w:rsidRPr="00325D25" w:rsidRDefault="00E466C8" w:rsidP="00325D25">
            <w:pPr>
              <w:pStyle w:val="table"/>
            </w:pPr>
            <w:r w:rsidRPr="00325D25">
              <w:t>2478.9</w:t>
            </w:r>
          </w:p>
        </w:tc>
        <w:tc>
          <w:tcPr>
            <w:tcW w:w="1200" w:type="dxa"/>
            <w:shd w:val="clear" w:color="auto" w:fill="auto"/>
          </w:tcPr>
          <w:p w14:paraId="74AF77B1" w14:textId="77777777" w:rsidR="00E466C8" w:rsidRPr="00325D25" w:rsidRDefault="00E466C8" w:rsidP="00325D25">
            <w:pPr>
              <w:pStyle w:val="table"/>
            </w:pPr>
            <w:r w:rsidRPr="00325D25">
              <w:t>2439.7</w:t>
            </w:r>
          </w:p>
        </w:tc>
      </w:tr>
    </w:tbl>
    <w:p w14:paraId="45A67EB7" w14:textId="77777777" w:rsidR="00E466C8" w:rsidRDefault="00E466C8" w:rsidP="00E466C8">
      <w:pPr>
        <w:spacing w:line="360" w:lineRule="auto"/>
      </w:pPr>
    </w:p>
    <w:p w14:paraId="1F5804C1" w14:textId="5CD325BB" w:rsidR="00E466C8" w:rsidRPr="00B10E01" w:rsidRDefault="00E466C8" w:rsidP="00325D25">
      <w:proofErr w:type="gramStart"/>
      <w:r w:rsidRPr="00D71DF0">
        <w:t>Each individual</w:t>
      </w:r>
      <w:proofErr w:type="gramEnd"/>
      <w:r w:rsidRPr="00D71DF0">
        <w:t xml:space="preserve"> performs one unique action during a time step, based on its perception of the environment</w:t>
      </w:r>
      <w:r>
        <w:t xml:space="preserve"> and state (see </w:t>
      </w:r>
      <w:r w:rsidRPr="00CB2937">
        <w:rPr>
          <w:i/>
        </w:rPr>
        <w:t>Emergence</w:t>
      </w:r>
      <w:r>
        <w:t xml:space="preserve"> under </w:t>
      </w:r>
      <w:r w:rsidRPr="00CB2937">
        <w:rPr>
          <w:i/>
        </w:rPr>
        <w:t>Design Concepts</w:t>
      </w:r>
      <w:r>
        <w:t>)</w:t>
      </w:r>
      <w:r w:rsidRPr="00D71DF0">
        <w:t xml:space="preserve">. At </w:t>
      </w:r>
      <w:r w:rsidRPr="00D71DF0">
        <w:lastRenderedPageBreak/>
        <w:t xml:space="preserve">each time step, </w:t>
      </w:r>
      <w:proofErr w:type="gramStart"/>
      <w:r w:rsidRPr="00D71DF0">
        <w:t xml:space="preserve">each </w:t>
      </w:r>
      <w:r>
        <w:rPr>
          <w:lang w:val="en-CA"/>
        </w:rPr>
        <w:t>individual</w:t>
      </w:r>
      <w:proofErr w:type="gramEnd"/>
      <w:r w:rsidRPr="00C30F1E">
        <w:rPr>
          <w:lang w:val="en-CA"/>
        </w:rPr>
        <w:t xml:space="preserve"> </w:t>
      </w:r>
      <w:r w:rsidRPr="00D71DF0">
        <w:t xml:space="preserve">spends energy depending on </w:t>
      </w:r>
      <w:r>
        <w:t>its</w:t>
      </w:r>
      <w:r w:rsidRPr="00D71DF0">
        <w:t xml:space="preserve"> selected action (</w:t>
      </w:r>
      <w:r w:rsidRPr="008E7051">
        <w:rPr>
          <w:i/>
        </w:rPr>
        <w:t>e.g.</w:t>
      </w:r>
      <w:r>
        <w:t xml:space="preserve"> reproduction, eating, moving), </w:t>
      </w:r>
      <w:r w:rsidRPr="00D71DF0">
        <w:t>the complexity of its behavioral model (number of existing edg</w:t>
      </w:r>
      <w:r w:rsidRPr="00CF042F">
        <w:t>es in its FCM</w:t>
      </w:r>
      <w:r>
        <w:t xml:space="preserve"> – see </w:t>
      </w:r>
      <w:r w:rsidRPr="00364378">
        <w:rPr>
          <w:i/>
        </w:rPr>
        <w:t>Adaptation</w:t>
      </w:r>
      <w:r>
        <w:t xml:space="preserve"> under </w:t>
      </w:r>
      <w:r w:rsidRPr="00364378">
        <w:rPr>
          <w:i/>
        </w:rPr>
        <w:t>Design Concepts</w:t>
      </w:r>
      <w:r w:rsidRPr="00442FD4">
        <w:t xml:space="preserve"> for details</w:t>
      </w:r>
      <w:r w:rsidRPr="00CF042F">
        <w:t>)</w:t>
      </w:r>
      <w:r>
        <w:t xml:space="preserve">, and its physical characteristics (encoded in its </w:t>
      </w:r>
      <w:r w:rsidRPr="00CF042F">
        <w:t>physical genome</w:t>
      </w:r>
      <w:r>
        <w:t xml:space="preserve"> – see </w:t>
      </w:r>
      <w:r w:rsidRPr="00364378">
        <w:rPr>
          <w:i/>
        </w:rPr>
        <w:t>Adaptation</w:t>
      </w:r>
      <w:r>
        <w:t xml:space="preserve"> under </w:t>
      </w:r>
      <w:r w:rsidRPr="00364378">
        <w:rPr>
          <w:i/>
        </w:rPr>
        <w:t>Design Concepts</w:t>
      </w:r>
      <w:r w:rsidRPr="00442FD4">
        <w:t xml:space="preserve"> for details</w:t>
      </w:r>
      <w:r>
        <w:t>).</w:t>
      </w:r>
      <w:r w:rsidRPr="00253FC1">
        <w:t xml:space="preserve"> </w:t>
      </w:r>
      <w:r>
        <w:t>T</w:t>
      </w:r>
      <w:r w:rsidRPr="00CF042F">
        <w:t>o achi</w:t>
      </w:r>
      <w:r>
        <w:t>eve a realistic rate</w:t>
      </w:r>
      <w:r w:rsidRPr="00CF042F">
        <w:t xml:space="preserve"> of energy expenditure we involve</w:t>
      </w:r>
      <w:r>
        <w:t>d</w:t>
      </w:r>
      <w:r w:rsidRPr="00CF042F">
        <w:t xml:space="preserve"> </w:t>
      </w:r>
      <w:r>
        <w:t>as many of its</w:t>
      </w:r>
      <w:r w:rsidRPr="00D66E59">
        <w:t xml:space="preserve"> contributory factors</w:t>
      </w:r>
      <w:r>
        <w:t xml:space="preserve"> as possible and used empirically-determined physiological scaling rates</w:t>
      </w:r>
      <w:r w:rsidRPr="00D66E59">
        <w:t xml:space="preserve"> </w:t>
      </w:r>
      <w:r w:rsidRPr="00CF042F">
        <w:t>(</w:t>
      </w:r>
      <w:r>
        <w:t>s</w:t>
      </w:r>
      <w:r w:rsidRPr="00CF042F">
        <w:t xml:space="preserve">ee </w:t>
      </w:r>
      <w:r>
        <w:t>E</w:t>
      </w:r>
      <w:r w:rsidRPr="00CF042F">
        <w:t>q</w:t>
      </w:r>
      <w:r w:rsidR="009338F7">
        <w:t>.</w:t>
      </w:r>
      <w:r w:rsidRPr="00CF042F">
        <w:t xml:space="preserve"> 1, </w:t>
      </w:r>
      <w:r>
        <w:t xml:space="preserve">per time step </w:t>
      </w:r>
      <w:r w:rsidRPr="00CF042F">
        <w:t xml:space="preserve">energy penalty for prey, and </w:t>
      </w:r>
      <w:r>
        <w:t>E</w:t>
      </w:r>
      <w:r w:rsidRPr="00CF042F">
        <w:t>q</w:t>
      </w:r>
      <w:r w:rsidR="00D64992">
        <w:t>.</w:t>
      </w:r>
      <w:r w:rsidRPr="00CF042F">
        <w:t xml:space="preserve"> 2, </w:t>
      </w:r>
      <w:r>
        <w:t xml:space="preserve">per time step </w:t>
      </w:r>
      <w:r w:rsidRPr="00CF042F">
        <w:t>energy penalty for predator</w:t>
      </w:r>
      <w:r>
        <w:t>s</w:t>
      </w:r>
      <w:r w:rsidRPr="00CF042F">
        <w:t>).</w:t>
      </w:r>
      <w:r>
        <w:t xml:space="preserve"> In general, any action performed by a living organism is involved in spending some amount of energy (</w:t>
      </w:r>
      <w:r w:rsidRPr="003924D5">
        <w:t>Butler</w:t>
      </w:r>
      <w:r>
        <w:t xml:space="preserve"> </w:t>
      </w:r>
      <w:r w:rsidRPr="00FA6831">
        <w:rPr>
          <w:i/>
        </w:rPr>
        <w:t>et al.</w:t>
      </w:r>
      <w:r>
        <w:t xml:space="preserve"> 2004) dependent on what the action is (</w:t>
      </w:r>
      <w:proofErr w:type="spellStart"/>
      <w:r w:rsidRPr="003924D5">
        <w:t>Blaxter</w:t>
      </w:r>
      <w:proofErr w:type="spellEnd"/>
      <w:r>
        <w:t xml:space="preserve"> 1989).</w:t>
      </w:r>
      <w:r w:rsidRPr="003924D5">
        <w:t xml:space="preserve"> </w:t>
      </w:r>
      <w:r>
        <w:t>Thus</w:t>
      </w:r>
      <w:r w:rsidRPr="00D71DF0">
        <w:t>,</w:t>
      </w:r>
      <w:r>
        <w:t xml:space="preserve"> the action performed was included as a</w:t>
      </w:r>
      <w:r w:rsidRPr="00D71DF0">
        <w:t xml:space="preserve"> contrib</w:t>
      </w:r>
      <w:r>
        <w:t xml:space="preserve">uting factor in </w:t>
      </w:r>
      <w:r w:rsidRPr="00D71DF0">
        <w:t>energy expenditure (</w:t>
      </w:r>
      <w:proofErr w:type="spellStart"/>
      <w:r>
        <w:t>E</w:t>
      </w:r>
      <w:r w:rsidRPr="00D71DF0">
        <w:t>q</w:t>
      </w:r>
      <w:r w:rsidRPr="00CF042F">
        <w:t>s</w:t>
      </w:r>
      <w:proofErr w:type="spellEnd"/>
      <w:r w:rsidR="00D64992">
        <w:t>.</w:t>
      </w:r>
      <w:r w:rsidRPr="00CF042F">
        <w:t xml:space="preserve"> 1</w:t>
      </w:r>
      <w:r>
        <w:t xml:space="preserve"> and </w:t>
      </w:r>
      <w:r w:rsidRPr="00CF042F">
        <w:t xml:space="preserve">2). </w:t>
      </w:r>
      <w:r>
        <w:t>Moreover,</w:t>
      </w:r>
      <w:r w:rsidRPr="00CF042F">
        <w:t xml:space="preserve"> </w:t>
      </w:r>
      <w:r>
        <w:t xml:space="preserve">the size of a living organism plays a fundamental role in its </w:t>
      </w:r>
      <w:r w:rsidRPr="00CF042F">
        <w:t>metabolic rate</w:t>
      </w:r>
      <w:r>
        <w:t xml:space="preserve"> (Chapman and Reiss 1999)</w:t>
      </w:r>
      <w:r w:rsidRPr="00CF042F">
        <w:t>.</w:t>
      </w:r>
      <w:r>
        <w:t xml:space="preserve"> In EcoSim, the size of </w:t>
      </w:r>
      <w:proofErr w:type="gramStart"/>
      <w:r>
        <w:t>each individual</w:t>
      </w:r>
      <w:proofErr w:type="gramEnd"/>
      <w:r>
        <w:t xml:space="preserve"> is modeled through its </w:t>
      </w:r>
      <w:proofErr w:type="spellStart"/>
      <w:r w:rsidR="00544333" w:rsidRPr="00544333">
        <w:rPr>
          <w:i/>
        </w:rPr>
        <w:t>M</w:t>
      </w:r>
      <w:r w:rsidRPr="00544333">
        <w:rPr>
          <w:i/>
        </w:rPr>
        <w:t>ax</w:t>
      </w:r>
      <w:r w:rsidR="00544333" w:rsidRPr="00544333">
        <w:rPr>
          <w:i/>
        </w:rPr>
        <w:t>E</w:t>
      </w:r>
      <w:r w:rsidRPr="00544333">
        <w:rPr>
          <w:i/>
        </w:rPr>
        <w:t>nergy</w:t>
      </w:r>
      <w:proofErr w:type="spellEnd"/>
      <w:r>
        <w:t xml:space="preserve"> and </w:t>
      </w:r>
      <w:r w:rsidR="00544333" w:rsidRPr="00544333">
        <w:rPr>
          <w:i/>
        </w:rPr>
        <w:t>St</w:t>
      </w:r>
      <w:r w:rsidRPr="00544333">
        <w:rPr>
          <w:i/>
        </w:rPr>
        <w:t>rength</w:t>
      </w:r>
      <w:r>
        <w:t xml:space="preserve">. </w:t>
      </w:r>
      <w:proofErr w:type="spellStart"/>
      <w:r w:rsidRPr="00C32CB2">
        <w:rPr>
          <w:i/>
        </w:rPr>
        <w:t>Max</w:t>
      </w:r>
      <w:r w:rsidR="00C32CB2" w:rsidRPr="00C32CB2">
        <w:rPr>
          <w:i/>
        </w:rPr>
        <w:t>E</w:t>
      </w:r>
      <w:r w:rsidRPr="00C32CB2">
        <w:rPr>
          <w:i/>
        </w:rPr>
        <w:t>nergy</w:t>
      </w:r>
      <w:proofErr w:type="spellEnd"/>
      <w:r>
        <w:t xml:space="preserve"> is a heritable limit on an individual’s capacity to store energy whereas </w:t>
      </w:r>
      <w:r w:rsidR="00C32CB2" w:rsidRPr="00C32CB2">
        <w:rPr>
          <w:i/>
        </w:rPr>
        <w:t>S</w:t>
      </w:r>
      <w:r w:rsidRPr="00C32CB2">
        <w:rPr>
          <w:i/>
        </w:rPr>
        <w:t>trength</w:t>
      </w:r>
      <w:r>
        <w:t xml:space="preserve"> is a slightly more complex proxy of size, being derived </w:t>
      </w:r>
      <w:r w:rsidRPr="00D66E59">
        <w:t>from</w:t>
      </w:r>
      <w:r>
        <w:t xml:space="preserve"> an</w:t>
      </w:r>
      <w:r w:rsidRPr="00D66E59">
        <w:t xml:space="preserve"> individual’s </w:t>
      </w:r>
      <w:proofErr w:type="spellStart"/>
      <w:r w:rsidR="00D318F5" w:rsidRPr="00D318F5">
        <w:rPr>
          <w:i/>
        </w:rPr>
        <w:t>M</w:t>
      </w:r>
      <w:r w:rsidRPr="00D318F5">
        <w:rPr>
          <w:i/>
        </w:rPr>
        <w:t>ax</w:t>
      </w:r>
      <w:r w:rsidR="00D318F5" w:rsidRPr="00D318F5">
        <w:rPr>
          <w:i/>
        </w:rPr>
        <w:t>E</w:t>
      </w:r>
      <w:r w:rsidRPr="00D318F5">
        <w:rPr>
          <w:i/>
        </w:rPr>
        <w:t>nergy</w:t>
      </w:r>
      <w:proofErr w:type="spellEnd"/>
      <w:r w:rsidRPr="00D66E59">
        <w:t xml:space="preserve">, </w:t>
      </w:r>
      <w:r w:rsidR="00D318F5" w:rsidRPr="00D318F5">
        <w:rPr>
          <w:i/>
        </w:rPr>
        <w:t>E</w:t>
      </w:r>
      <w:r w:rsidRPr="00D318F5">
        <w:rPr>
          <w:i/>
        </w:rPr>
        <w:t>nergy</w:t>
      </w:r>
      <w:r w:rsidRPr="00D66E59">
        <w:t xml:space="preserve">, and </w:t>
      </w:r>
      <w:r w:rsidR="00D318F5" w:rsidRPr="00D318F5">
        <w:rPr>
          <w:i/>
        </w:rPr>
        <w:t>A</w:t>
      </w:r>
      <w:r w:rsidRPr="00D318F5">
        <w:rPr>
          <w:i/>
        </w:rPr>
        <w:t>ge</w:t>
      </w:r>
      <w:r>
        <w:t xml:space="preserve">. </w:t>
      </w:r>
      <w:r w:rsidRPr="00D66E59">
        <w:t>Experimental and empirical investigations have demonstrated that</w:t>
      </w:r>
      <w:r>
        <w:t xml:space="preserve"> </w:t>
      </w:r>
      <w:r w:rsidRPr="003B42B0">
        <w:t>t</w:t>
      </w:r>
      <w:r w:rsidRPr="00D66E59">
        <w:t xml:space="preserve">here is a nonlinear relationship between adult animal body mass and their metabolic rate, which is best described by a ¾ scaling exponent </w:t>
      </w:r>
      <w:r w:rsidRPr="00AB7FD5">
        <w:fldChar w:fldCharType="begin" w:fldLock="1"/>
      </w:r>
      <w:r w:rsidRPr="006E1539">
        <w:instrText>ADDIN CSL_CITATION { "citationItems" : [ { "id" : "ITEM-1", "itemData" : { "author" : [ { "dropping-particle" : "", "family" : "Kleiber", "given" : "Max", "non-dropping-particle" : "", "parse-names" : false, "suffix" : "" } ], "container-title" : "ENE", "id" : "ITEM-1", "issued" : { "date-parts" : [ [ "1932" ] ] }, "page" : "E9", "title" : "Body size and metabolism", "type" : "article-journal", "volume" : "1" }, "uris" : [ "http://www.mendeley.com/documents/?uuid=80875e20-906b-4680-ac8c-9b724ad318e9" ] } ], "mendeley" : { "formattedCitation" : "(Kleiber 1932)", "manualFormatting" : "(Kleiber 1932;", "plainTextFormattedCitation" : "(Kleiber 1932)", "previouslyFormattedCitation" : "(Kleiber 1932)" }, "properties" : { "noteIndex" : 0 }, "schema" : "https://github.com/citation-style-language/schema/raw/master/csl-citation.json" }</w:instrText>
      </w:r>
      <w:r w:rsidRPr="00AB7FD5">
        <w:fldChar w:fldCharType="separate"/>
      </w:r>
      <w:r w:rsidRPr="006E1539">
        <w:rPr>
          <w:noProof/>
        </w:rPr>
        <w:t>(Kleiber 1932;</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"Hemmingsen", "given" : "Axel Marius", "non-dropping-particle" : "", "parse-names" : false, "suffix" : "" } ], "container-title" : "Reports of the Steno Memorial Hospital and Nordisk Insulin Laboratorium", "id" : "ITEM-1", "issued" : { "date-parts" : [ [ "1960" ] ] }, "page" : "1-110", "title" : "Energy metabolism as related to body size and respiratory surfaces, and its evolution", "type" : "article-journal", "volume" : "9" }, "uris" : [ "http://www.mendeley.com/documents/?uuid=8212c5d0-1845-4bd8-9f55-3b41f2faf658" ] } ], "mendeley" : { "formattedCitation" : "(Hemmingsen 1960)", "manualFormatting" : "Hemmingsen 1960;", "plainTextFormattedCitation" : "(Hemmingsen 1960)", "previouslyFormattedCitation" : "(Hemmingsen 1960)" }, "properties" : { "noteIndex" : 0 }, "schema" : "https://github.com/citation-style-language/schema/raw/master/csl-citation.json" }</w:instrText>
      </w:r>
      <w:r w:rsidRPr="00AB7FD5">
        <w:fldChar w:fldCharType="separate"/>
      </w:r>
      <w:r w:rsidRPr="00AB7FD5">
        <w:rPr>
          <w:noProof/>
        </w:rPr>
        <w:t>Hemmingsen 1960;</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"Kleiber", "given" : "Max", "non-dropping-particle" : "", "parse-names" : false, "suffix" : "" } ], "container-title" : "The fire of life. An introduction to animal energetics.", "id" : "ITEM-1", "issued" : { "date-parts" : [ [ "1961" ] ] }, "publisher" : "John Wiley &amp; Sons, Inc., New York: London", "title" : "The fire of life. An introduction to animal energetics.", "type" : "article-journal" }, "uris" : [ "http://www.mendeley.com/documents/?uuid=93a9eb3e-cb1f-4741-ac3c-6ece79936081" ] } ], "mendeley" : { "formattedCitation" : "(Kleiber 1961)", "manualFormatting" : "Kleiber 1961;", "plainTextFormattedCitation" : "(Kleiber 1961)", "previouslyFormattedCitation" : "(Kleiber 1961)" }, "properties" : { "noteIndex" : 0 }, "schema" : "https://github.com/citation-style-language/schema/raw/master/csl-citation.json" }</w:instrText>
      </w:r>
      <w:r w:rsidRPr="00AB7FD5">
        <w:fldChar w:fldCharType="separate"/>
      </w:r>
      <w:r w:rsidRPr="00AB7FD5">
        <w:rPr>
          <w:noProof/>
        </w:rPr>
        <w:t>Kleiber 1961;</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"Stahl", "given" : "Walter R", "non-dropping-particle" : "", "parse-names" : false, "suffix" : "" } ], "container-title" : "Science", "id" : "ITEM-1", "issue" : "3699", "issued" : { "date-parts" : [ [ "1965" ] ] }, "page" : "1039-1042", "publisher" : "American Association for the Advancement of Science", "title" : "Organ weights in primates and other mammals", "type" : "article-journal", "volume" : "150" }, "uris" : [ "http://www.mendeley.com/documents/?uuid=21ee7354-4ffc-4ef8-afa9-b17451bde3f4" ] } ], "mendeley" : { "formattedCitation" : "(Stahl 1965)", "manualFormatting" : "Stahl 1965;", "plainTextFormattedCitation" : "(Stahl 1965)", "previouslyFormattedCitation" : "(Stahl 1965)" }, "properties" : { "noteIndex" : 0 }, "schema" : "https://github.com/citation-style-language/schema/raw/master/csl-citation.json" }</w:instrText>
      </w:r>
      <w:r w:rsidRPr="00AB7FD5">
        <w:fldChar w:fldCharType="separate"/>
      </w:r>
      <w:r w:rsidRPr="00AB7FD5">
        <w:rPr>
          <w:noProof/>
        </w:rPr>
        <w:t>Stahl 1965;</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"Stahl", "given" : "WALTER R", "non-dropping-particle" : "", "parse-names" : false, "suffix" : "" } ], "container-title" : "J. appl. Physiol", "id" : "ITEM-1", "issue" : "3", "issued" : { "date-parts" : [ [ "1967" ] ] }, "page" : "453-460", "title" : "Scaling of respiratory variables in mammals", "type" : "article-journal", "volume" : "22" }, "uris" : [ "http://www.mendeley.com/documents/?uuid=07de8152-e4be-402a-a817-a30cec95c756" ] } ], "mendeley" : { "formattedCitation" : "(Stahl 1967)", "manualFormatting" : "Stahl 1967;", "plainTextFormattedCitation" : "(Stahl 1967)", "previouslyFormattedCitation" : "(Stahl 1967)" }, "properties" : { "noteIndex" : 0 }, "schema" : "https://github.com/citation-style-language/schema/raw/master/csl-citation.json" }</w:instrText>
      </w:r>
      <w:r w:rsidRPr="00AB7FD5">
        <w:fldChar w:fldCharType="separate"/>
      </w:r>
      <w:r w:rsidRPr="00AB7FD5">
        <w:rPr>
          <w:noProof/>
        </w:rPr>
        <w:t>Stahl 1967;</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"Pedley", "given" : "T J", "non-dropping-particle" : "", "parse-names" : false, "suffix" : "" } ], "id" : "ITEM-1", "issued" : { "date-parts" : [ [ "1977" ] ] }, "title" : "Scale effects in animal locomotion", "type" : "article-journal" }, "uris" : [ "http://www.mendeley.com/documents/?uuid=0b3daa0d-8916-43df-a146-42779ff15342" ] } ], "mendeley" : { "formattedCitation" : "(Pedley 1977)", "manualFormatting" : "Pedley 1977;", "plainTextFormattedCitation" : "(Pedley 1977)", "previouslyFormattedCitation" : "(Pedley 1977)" }, "properties" : { "noteIndex" : 0 }, "schema" : "https://github.com/citation-style-language/schema/raw/master/csl-citation.json" }</w:instrText>
      </w:r>
      <w:r w:rsidRPr="00AB7FD5">
        <w:fldChar w:fldCharType="separate"/>
      </w:r>
      <w:r w:rsidRPr="00AB7FD5">
        <w:rPr>
          <w:noProof/>
        </w:rPr>
        <w:t>Pedley 1977;</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"Prothero", "given" : "John W", "non-dropping-particle" : "", "parse-names" : false, "suffix" : "" } ], "container-title" : "Comparative Biochemistry and Physiology Part A: Physiology", "id" : "ITEM-1", "issue" : "4", "issued" : { "date-parts" : [ [ "1979" ] ] }, "page" : "463-466", "publisher" : "Elsevier", "title" : "Maximal oxygen consumption in various animals and plants", "type" : "article-journal", "volume" : "64" }, "uris" : [ "http://www.mendeley.com/documents/?uuid=7f6d02e4-37dd-4471-8967-bae8635264a0" ] } ], "mendeley" : { "formattedCitation" : "(Prothero 1979)", "manualFormatting" : "Prothero 1979;", "plainTextFormattedCitation" : "(Prothero 1979)", "previouslyFormattedCitation" : "(Prothero 1979)" }, "properties" : { "noteIndex" : 0 }, "schema" : "https://github.com/citation-style-language/schema/raw/master/csl-citation.json" }</w:instrText>
      </w:r>
      <w:r w:rsidRPr="00AB7FD5">
        <w:fldChar w:fldCharType="separate"/>
      </w:r>
      <w:r w:rsidRPr="00AB7FD5">
        <w:rPr>
          <w:noProof/>
        </w:rPr>
        <w:t>Prothero 1979;</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"Schmidt-Nielsen", "given" : "Knut", "non-dropping-particle" : "", "parse-names" : false, "suffix" : "" } ], "id" : "ITEM-1", "issued" : { "date-parts" : [ [ "1984" ] ] }, "publisher" : "Cambridge University Press", "title" : "Scaling: why is animal size so important?", "type" : "book" }, "uris" : [ "http://www.mendeley.com/documents/?uuid=274ff13f-55db-4449-92a2-4d97a217a5e4" ] } ], "mendeley" : { "formattedCitation" : "(Schmidt-Nielsen 1984)", "manualFormatting" : "Schmidt-Nielsen 1984;", "plainTextFormattedCitation" : "(Schmidt-Nielsen 1984)", "previouslyFormattedCitation" : "(Schmidt-Nielsen 1984)" }, "properties" : { "noteIndex" : 0 }, "schema" : "https://github.com/citation-style-language/schema/raw/master/csl-citation.json" }</w:instrText>
      </w:r>
      <w:r w:rsidRPr="00AB7FD5">
        <w:fldChar w:fldCharType="separate"/>
      </w:r>
      <w:r w:rsidRPr="00AB7FD5">
        <w:rPr>
          <w:noProof/>
        </w:rPr>
        <w:t>Schmidt-Nielsen 1984;</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"Peters", "given" : "Robert Henry", "non-dropping-particle" : "", "parse-names" : false, "suffix" : "" } ], "id" : "ITEM-1", "issued" : { "date-parts" : [ [ "1986" ] ] }, "publisher" : "Cambridge University Press", "title" : "The ecological implications of body size", "type" : "book", "volume" : "2" }, "uris" : [ "http://www.mendeley.com/documents/?uuid=08bd9c7a-7175-4c39-9aa8-81d75bab761d" ] } ], "mendeley" : { "formattedCitation" : "(Peters 1986)", "manualFormatting" : "Peters 1986;", "plainTextFormattedCitation" : "(Peters 1986)", "previouslyFormattedCitation" : "(Peters 1986)" }, "properties" : { "noteIndex" : 0 }, "schema" : "https://github.com/citation-style-language/schema/raw/master/csl-citation.json" }</w:instrText>
      </w:r>
      <w:r w:rsidRPr="00AB7FD5">
        <w:fldChar w:fldCharType="separate"/>
      </w:r>
      <w:r w:rsidRPr="00AB7FD5">
        <w:rPr>
          <w:noProof/>
        </w:rPr>
        <w:t>Peters 1986;</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"Niklas", "given" : "Karl J", "non-dropping-particle" : "", "parse-names" : false, "suffix" : "" }, { "dropping-particle" : "", "family" : "Enquist", "given" : "Brian J", "non-dropping-particle" : "", "parse-names" : false, "suffix" : "" } ], "container-title" : "Proceedings of the National Academy of Sciences", "id" : "ITEM-1", "issue" : "5", "issued" : { "date-parts" : [ [ "2001" ] ] }, "page" : "2922-2927", "publisher" : "National Acad Sciences", "title" : "Invariant scaling relationships for interspecific plant biomass production rates and body size", "type" : "article-journal", "volume" : "98" }, "uris" : [ "http://www.mendeley.com/documents/?uuid=d98d00c2-3b8c-4a28-a944-9af01c19920a" ] } ], "mendeley" : { "formattedCitation" : "(Niklas and Enquist 2001)", "manualFormatting" : "Niklas and Enquist 2001)", "plainTextFormattedCitation" : "(Niklas and Enquist 2001)", "previouslyFormattedCitation" : "(Niklas and Enquist 2001)" }, "properties" : { "noteIndex" : 0 }, "schema" : "https://github.com/citation-style-language/schema/raw/master/csl-citation.json" }</w:instrText>
      </w:r>
      <w:r w:rsidRPr="00AB7FD5">
        <w:fldChar w:fldCharType="separate"/>
      </w:r>
      <w:r w:rsidRPr="00AB7FD5">
        <w:rPr>
          <w:noProof/>
        </w:rPr>
        <w:t>Niklas and Enquist 2001)</w:t>
      </w:r>
      <w:r w:rsidRPr="00AB7FD5">
        <w:fldChar w:fldCharType="end"/>
      </w:r>
      <w:r w:rsidRPr="00AB7FD5">
        <w:t xml:space="preserve">. </w:t>
      </w:r>
      <w:r>
        <w:t>Consequently, the m</w:t>
      </w:r>
      <w:r w:rsidRPr="00AB7FD5">
        <w:t xml:space="preserve">etabolic rate of </w:t>
      </w:r>
      <w:r>
        <w:t xml:space="preserve">an </w:t>
      </w:r>
      <w:r w:rsidRPr="00AB7FD5">
        <w:t>individual in EcoSim is quantified through a power f</w:t>
      </w:r>
      <w:r>
        <w:t xml:space="preserve">unction of coefficient ¾ on its </w:t>
      </w:r>
      <w:proofErr w:type="spellStart"/>
      <w:r w:rsidR="00CB0531" w:rsidRPr="00CB0531">
        <w:rPr>
          <w:i/>
        </w:rPr>
        <w:t>M</w:t>
      </w:r>
      <w:r w:rsidRPr="00CB0531">
        <w:rPr>
          <w:i/>
        </w:rPr>
        <w:t>ax</w:t>
      </w:r>
      <w:r w:rsidR="00CB0531" w:rsidRPr="00CB0531">
        <w:rPr>
          <w:i/>
        </w:rPr>
        <w:t>E</w:t>
      </w:r>
      <w:r w:rsidRPr="00CB0531">
        <w:rPr>
          <w:i/>
        </w:rPr>
        <w:t>nergy</w:t>
      </w:r>
      <w:proofErr w:type="spellEnd"/>
      <w:r>
        <w:t xml:space="preserve"> </w:t>
      </w:r>
      <w:r w:rsidRPr="00AB7FD5">
        <w:t>(</w:t>
      </w:r>
      <w:proofErr w:type="spellStart"/>
      <w:r>
        <w:t>E</w:t>
      </w:r>
      <w:r w:rsidRPr="00AB7FD5">
        <w:t>q</w:t>
      </w:r>
      <w:r>
        <w:t>s</w:t>
      </w:r>
      <w:proofErr w:type="spellEnd"/>
      <w:r w:rsidR="00D64992">
        <w:t>.</w:t>
      </w:r>
      <w:r w:rsidRPr="00AB7FD5">
        <w:t xml:space="preserve"> 1 and 2). </w:t>
      </w:r>
      <w:r>
        <w:t>E</w:t>
      </w:r>
      <w:r w:rsidRPr="008E6135">
        <w:t xml:space="preserve">nergy expenditure </w:t>
      </w:r>
      <w:r>
        <w:t xml:space="preserve">associated with movement is also modeled in EcoSim using the </w:t>
      </w:r>
      <w:r w:rsidRPr="00AB7FD5">
        <w:t xml:space="preserve">kinetic </w:t>
      </w:r>
      <w:r>
        <w:t xml:space="preserve">energy equation (KE) and here we use </w:t>
      </w:r>
      <w:r w:rsidR="002A336B" w:rsidRPr="002A336B">
        <w:rPr>
          <w:i/>
        </w:rPr>
        <w:t>S</w:t>
      </w:r>
      <w:r w:rsidRPr="002A336B">
        <w:rPr>
          <w:i/>
        </w:rPr>
        <w:t>trength</w:t>
      </w:r>
      <w:r>
        <w:t xml:space="preserve"> as a proxy of mass (KE = </w:t>
      </w:r>
      <w:r w:rsidRPr="00AB7FD5">
        <w:t xml:space="preserve">mass </w:t>
      </w:r>
      <m:oMath>
        <m:r>
          <m:rPr>
            <m:sty m:val="p"/>
          </m:rPr>
          <w:rPr>
            <w:rFonts w:ascii="Cambria Math" w:hAnsi="Cambria Math"/>
          </w:rPr>
          <m:t>×</m:t>
        </m:r>
      </m:oMath>
      <w:r w:rsidRPr="00AB7FD5">
        <w:t xml:space="preserve"> speed</w:t>
      </w:r>
      <w:r w:rsidRPr="00AB7FD5">
        <w:rPr>
          <w:vertAlign w:val="superscript"/>
        </w:rPr>
        <w:t>2</w:t>
      </w:r>
      <w:r>
        <w:t xml:space="preserve">, </w:t>
      </w:r>
      <w:proofErr w:type="spellStart"/>
      <w:r>
        <w:t>E</w:t>
      </w:r>
      <w:r w:rsidRPr="00AB7FD5">
        <w:t>qs</w:t>
      </w:r>
      <w:proofErr w:type="spellEnd"/>
      <w:r w:rsidR="00D64992">
        <w:t>.</w:t>
      </w:r>
      <w:r w:rsidRPr="00AB7FD5">
        <w:t xml:space="preserve"> 1 and 2).</w:t>
      </w:r>
      <w:r>
        <w:t xml:space="preserve"> T</w:t>
      </w:r>
      <w:r w:rsidRPr="00AB7FD5">
        <w:t xml:space="preserve">he complexity of an organism's behavioral model </w:t>
      </w:r>
      <w:r>
        <w:t>increases an</w:t>
      </w:r>
      <w:r w:rsidRPr="00AB7FD5">
        <w:t xml:space="preserve"> individual’s energy expenditure</w:t>
      </w:r>
      <w:r>
        <w:t xml:space="preserve"> </w:t>
      </w:r>
      <w:r w:rsidRPr="00AB7FD5">
        <w:t xml:space="preserve">because it has been accepted that species belonging to a higher-level taxonomic affiliation require more energy to survive </w:t>
      </w:r>
      <w:r w:rsidRPr="00AB7FD5">
        <w:fldChar w:fldCharType="begin" w:fldLock="1"/>
      </w:r>
      <w:r w:rsidRPr="00AB7FD5">
        <w:instrText>ADDIN CSL_CITATION { "citationItems" : [ { "id" : "ITEM-1", "itemData" : { "author" : [ { "dropping-particle" : "", "family" : "Mueller", "given" : "Pamela", "non-dropping-particle" : "", "parse-names" : false, "suffix" : "" }, { "dropping-particle" : "", "family" : "Diamond", "given" : "Jared", "non-dropping-particle" : "", "parse-names" : false, "suffix" : "" } ], "container-title" : "Proceedings of the National Academy of Sciences", "id" : "ITEM-1", "issue" : "22", "issued" : { "date-parts" : [ [ "2001" ] ] }, "page" : "12550-12554", "publisher" : "National Acad Sciences", "title" : "Metabolic rate and environmental productivity: well-provisioned animals evolved to run and idle fast", "type" : "article-journal", "volume" : "98" }, "uris" : [ "http://www.mendeley.com/documents/?uuid=048bf7ce-134f-43c7-afd4-13f8dc0abac6" ] } ], "mendeley" : { "formattedCitation" : "(Mueller and Diamond 2001)", "manualFormatting" : "(Mueller and Diamond 2001", "plainTextFormattedCitation" : "(Mueller and Diamond 2001)", "previouslyFormattedCitation" : "(Mueller and Diamond 2001)" }, "properties" : { "noteIndex" : 0 }, "schema" : "https://github.com/citation-style-language/schema/raw/master/csl-citation.json" }</w:instrText>
      </w:r>
      <w:r w:rsidRPr="00AB7FD5">
        <w:fldChar w:fldCharType="separate"/>
      </w:r>
      <w:r w:rsidRPr="00AB7FD5">
        <w:rPr>
          <w:noProof/>
        </w:rPr>
        <w:t>(Mueller and Diamond 2001</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"Nagy", "given" : "Kenneth A", "non-dropping-particle" : "", "parse-names" : false, "suffix" : "" } ], "container-title" : "Journal of Experimental Biology", "id" : "ITEM-1", "issue" : "9", "issued" : { "date-parts" : [ [ "2005" ] ] }, "page" : "1621-1625", "publisher" : "The Company of Biologists Ltd", "title" : "Field metabolic rate and body size", "type" : "article-journal", "volume" : "208" }, "uris" : [ "http://www.mendeley.com/documents/?uuid=3ca933f9-6d00-46a3-9dd1-7ea0f2ba6ba8" ] } ], "mendeley" : { "formattedCitation" : "(Nagy 2005)", "manualFormatting" : "Nagy 2005)", "plainTextFormattedCitation" : "(Nagy 2005)", "previouslyFormattedCitation" : "(Nagy 2005)" }, "properties" : { "noteIndex" : 0 }, "schema" : "https://github.com/citation-style-language/schema/raw/master/csl-citation.json" }</w:instrText>
      </w:r>
      <w:r w:rsidRPr="00AB7FD5">
        <w:fldChar w:fldCharType="separate"/>
      </w:r>
      <w:r w:rsidRPr="00AB7FD5">
        <w:rPr>
          <w:noProof/>
        </w:rPr>
        <w:t>Nagy 2005)</w:t>
      </w:r>
      <w:r w:rsidRPr="00AB7FD5">
        <w:fldChar w:fldCharType="end"/>
      </w:r>
      <w:r w:rsidRPr="00AB7FD5">
        <w:t>.</w:t>
      </w:r>
      <w:r>
        <w:t xml:space="preserve"> I</w:t>
      </w:r>
      <w:r w:rsidRPr="00AB7FD5">
        <w:t>ndividuals with a larger brain</w:t>
      </w:r>
      <w:r>
        <w:t xml:space="preserve"> also</w:t>
      </w:r>
      <w:r w:rsidRPr="00AB7FD5">
        <w:t xml:space="preserve"> </w:t>
      </w:r>
      <w:r>
        <w:t>require more</w:t>
      </w:r>
      <w:r w:rsidRPr="00AB7FD5">
        <w:t xml:space="preserve"> energy as </w:t>
      </w:r>
      <w:r>
        <w:t xml:space="preserve">the </w:t>
      </w:r>
      <w:r w:rsidRPr="00AB7FD5">
        <w:t>brain is an expensive organ</w:t>
      </w:r>
      <w:r>
        <w:t xml:space="preserve"> </w:t>
      </w:r>
      <w:r w:rsidRPr="00AB7FD5">
        <w:t>in terms of specific chem</w:t>
      </w:r>
      <w:r>
        <w:t>ical and thermoregulatory needs</w:t>
      </w:r>
      <w:r w:rsidRPr="00AB7FD5">
        <w:t xml:space="preserve"> </w:t>
      </w:r>
      <w:r w:rsidRPr="00AB7FD5">
        <w:fldChar w:fldCharType="begin" w:fldLock="1"/>
      </w:r>
      <w:r w:rsidRPr="00AB7FD5">
        <w:instrText>ADDIN CSL_CITATION { "citationItems" : [ { "id" : "ITEM-1", "itemData" : { "author" : [ { "dropping-particle" : "", "family" : "Wheeler", "given" : "Peter Edward", "non-dropping-particle" : "", "parse-names" : false, "suffix" : "" } ], "id" : "ITEM-1", "issued" : { "date-parts" : [ [ "1984" ] ] }, "publisher" : "Durham University", "title" : "An investigation of some aspects of the transition from ectothermic to endothermic metabolism in vertebrates", "type" : "thesis" }, "uris" : [ "http://www.mendeley.com/documents/?uuid=ad50d6d7-6b2c-44fa-b98b-0e7382a0c723" ] } ], "mendeley" : { "formattedCitation" : "(Wheeler 1984)", "manualFormatting" : "(Wheeler 1984;", "plainTextFormattedCitation" : "(Wheeler 1984)", "previouslyFormattedCitation" : "(Wheeler 1984)" }, "properties" : { "noteIndex" : 0 }, "schema" : "https://github.com/citation-style-language/schema/raw/master/csl-citation.json" }</w:instrText>
      </w:r>
      <w:r w:rsidRPr="00AB7FD5">
        <w:fldChar w:fldCharType="separate"/>
      </w:r>
      <w:r w:rsidRPr="00AB7FD5">
        <w:rPr>
          <w:noProof/>
        </w:rPr>
        <w:t>(Wheeler 1984;</w:t>
      </w:r>
      <w:r w:rsidRPr="00AB7FD5">
        <w:fldChar w:fldCharType="end"/>
      </w:r>
      <w:r w:rsidRPr="00AB7FD5">
        <w:t xml:space="preserve"> </w:t>
      </w:r>
      <w:r w:rsidRPr="00AB7FD5">
        <w:fldChar w:fldCharType="begin" w:fldLock="1"/>
      </w:r>
      <w:r w:rsidRPr="00AB7FD5">
        <w:instrText>ADDIN CSL_CITATION { "citationItems" : [ { "id" : "ITEM-1", "itemData" : { "author" : [ { "dropping-particle" : "", "family" : "Falk", "given" : "Dean", "non-dropping-particle" : "", "parse-names" : false, "suffix" : "" } ], "container-title" : "Behavioral and Brain Sciences", "id" : "ITEM-1", "issue" : "02", "issued" : { "date-parts" : [ [ "1990" ] ] }, "page" : "333-344", "publisher" : "Cambridge Univ Press", "title" : "Brain evolution in Homo: The \"radiator\" theory", "type" : "article-journal", "volume" : "13" }, "uris" : [ "http://www.mendeley.com/documents/?uuid=1dd5e5a0-ecd0-4d30-b13b-338325555e5b" ] } ], "mendeley" : { "formattedCitation" : "(Falk 1990)", "manualFormatting" : "Falk 1990)", "plainTextFormattedCitation" : "(Falk 1990)", "previouslyFormattedCitation" : "(Falk 1990)" }, "properties" : { "noteIndex" : 0 }, "schema" : "https://github.com/citation-style-language/schema/raw/master/csl-citation.json" }</w:instrText>
      </w:r>
      <w:r w:rsidRPr="00AB7FD5">
        <w:fldChar w:fldCharType="separate"/>
      </w:r>
      <w:r w:rsidRPr="00AB7FD5">
        <w:rPr>
          <w:noProof/>
        </w:rPr>
        <w:t>Falk 1990)</w:t>
      </w:r>
      <w:r w:rsidRPr="00AB7FD5">
        <w:fldChar w:fldCharType="end"/>
      </w:r>
      <w:r w:rsidRPr="00AB7FD5">
        <w:t>. Consequently, possessing a large brain leads to a heav</w:t>
      </w:r>
      <w:r>
        <w:t xml:space="preserve">ier </w:t>
      </w:r>
      <w:r w:rsidRPr="00AB7FD5">
        <w:t>metabolic requirement</w:t>
      </w:r>
      <w:r>
        <w:t xml:space="preserve"> </w:t>
      </w:r>
      <w:r w:rsidRPr="00AB7FD5">
        <w:fldChar w:fldCharType="begin" w:fldLock="1"/>
      </w:r>
      <w:r w:rsidRPr="00AB7FD5">
        <w:instrText>ADDIN CSL_CITATION { "citationItems" : [ { "id" : "ITEM-1", "itemData" : { "author" : [ { "dropping-particle" : "", "family" : "Safi", "given" : "Kamran", "non-dropping-particle" : "", "parse-names" : false, "suffix" : "" }, { "dropping-particle" : "", "family" : "Seid", "given" : "Marc A", "non-dropping-particle" : "", "parse-names" : false, "suffix" : "" }, { "dropping-particle" : "", "family" : "Dechmann", "given" : "Dina K N", "non-dropping-particle" : "", "parse-names" : false, "suffix" : "" } ], "container-title" : "Biology Letters", "id" : "ITEM-1", "issue" : "3", "issued" : { "date-parts" : [ [ "2005" ] ] }, "page" : "283-286", "publisher" : "The Royal Society", "title" : "Bigger is not always better: when brains get smaller", "type" : "article-journal", "volume" : "1" }, "uris" : [ "http://www.mendeley.com/documents/?uuid=65b1075d-1dac-45fc-939b-a116dfa3cc9f" ] } ], "mendeley" : { "formattedCitation" : "(Safi, Seid, and Dechmann 2005)", "plainTextFormattedCitation" : "(Safi, Seid, and Dechmann 2005)", "previouslyFormattedCitation" : "(Safi, Seid, and Dechmann 2005)" }, "properties" : { "noteIndex" : 0 }, "schema" : "https://github.com/citation-style-language/schema/raw/master/csl-citation.json" }</w:instrText>
      </w:r>
      <w:r w:rsidRPr="00AB7FD5">
        <w:fldChar w:fldCharType="separate"/>
      </w:r>
      <w:r w:rsidRPr="00AB7FD5">
        <w:rPr>
          <w:noProof/>
        </w:rPr>
        <w:t>(Safi</w:t>
      </w:r>
      <w:r w:rsidR="00CE5902">
        <w:rPr>
          <w:noProof/>
        </w:rPr>
        <w:t xml:space="preserve"> </w:t>
      </w:r>
      <w:r w:rsidR="00CE5902" w:rsidRPr="00CE5902">
        <w:rPr>
          <w:i/>
          <w:noProof/>
        </w:rPr>
        <w:t>et al.</w:t>
      </w:r>
      <w:r w:rsidRPr="00AB7FD5">
        <w:rPr>
          <w:noProof/>
        </w:rPr>
        <w:t xml:space="preserve"> 2005)</w:t>
      </w:r>
      <w:r w:rsidRPr="00AB7FD5">
        <w:fldChar w:fldCharType="end"/>
      </w:r>
      <w:r w:rsidRPr="00AB7FD5">
        <w:t xml:space="preserve">. The complexity and the size of the brain vary in different species; while some species possess a very simple and small brain, </w:t>
      </w:r>
      <w:r>
        <w:t>many higher</w:t>
      </w:r>
      <w:r w:rsidRPr="00AB7FD5">
        <w:t xml:space="preserve"> vertebrates have a</w:t>
      </w:r>
      <w:r>
        <w:t xml:space="preserve"> brain so large and complex</w:t>
      </w:r>
      <w:r w:rsidRPr="00AB7FD5">
        <w:t xml:space="preserve"> that </w:t>
      </w:r>
      <w:r>
        <w:t xml:space="preserve">it </w:t>
      </w:r>
      <w:r w:rsidRPr="00AB7FD5">
        <w:t xml:space="preserve">is considered as the most complex organ in these species </w:t>
      </w:r>
      <w:r w:rsidRPr="00AB7FD5">
        <w:fldChar w:fldCharType="begin" w:fldLock="1"/>
      </w:r>
      <w:r w:rsidRPr="00AB7FD5">
        <w:instrText>ADDIN CSL_CITATION { "citationItems" : [ { "id" : "ITEM-1", "itemData" : { "ISBN" : "978-0-19-508843-4", "author" : [ { "dropping-particle" : "", "family" : "Shepherd", "given" : "Gordon M.", "non-dropping-particle" : "", "parse-names" : false, "suffix" : "" } ], "id" : "ITEM-1", "issued" : { "date-parts" : [ [ "1994" ] ] }, "publisher" : "Oxford University Press", "title" : "Neurobiology", "type" : "book" }, "uris" : [ "http://www.mendeley.com/documents/?uuid=f33f1700-f302-43b7-a86c-6dec05b2469d" ] } ], "mendeley" : { "formattedCitation" : "(Shepherd 1994)", "plainTextFormattedCitation" : "(Shepherd 1994)", "previouslyFormattedCitation" : "(Shepherd 1994)" }, "properties" : { "noteIndex" : 0 }, "schema" : "https://github.com/citation-style-language/schema/raw/master/csl-citation.json" }</w:instrText>
      </w:r>
      <w:r w:rsidRPr="00AB7FD5">
        <w:fldChar w:fldCharType="separate"/>
      </w:r>
      <w:r w:rsidRPr="00AB7FD5">
        <w:rPr>
          <w:noProof/>
        </w:rPr>
        <w:t>(Shepherd 1994)</w:t>
      </w:r>
      <w:r w:rsidRPr="00AB7FD5">
        <w:fldChar w:fldCharType="end"/>
      </w:r>
      <w:r w:rsidRPr="00AB7FD5">
        <w:t>. Therefore, we also include this parameter in calculating individual’s energy spent. Taking these points into consideration, energy spent by prey (1) and predator</w:t>
      </w:r>
      <w:r>
        <w:t>s</w:t>
      </w:r>
      <w:r w:rsidRPr="00AB7FD5">
        <w:t xml:space="preserve"> (2) at any time step is given by the following equation</w:t>
      </w:r>
      <w:r>
        <w:t>s</w:t>
      </w:r>
      <w:r w:rsidRPr="00AB7FD5">
        <w:t>:</w:t>
      </w:r>
    </w:p>
    <w:p w14:paraId="0EBB2487" w14:textId="77777777" w:rsidR="00E466C8" w:rsidRPr="00597AEE" w:rsidRDefault="00E466C8" w:rsidP="00E466C8">
      <w:pPr>
        <w:tabs>
          <w:tab w:val="num" w:pos="720"/>
        </w:tabs>
        <w:jc w:val="right"/>
        <w:rPr>
          <w:iCs/>
        </w:rPr>
      </w:pPr>
      <w:r w:rsidRPr="00597AEE">
        <w:rPr>
          <w:iCs/>
        </w:rPr>
        <w:t>(1)</w:t>
      </w:r>
    </w:p>
    <w:p w14:paraId="3C74FC4D" w14:textId="77777777" w:rsidR="00E466C8" w:rsidRPr="002114D1" w:rsidRDefault="00E466C8" w:rsidP="00325D25">
      <w:pPr>
        <w:pStyle w:val="equation"/>
      </w:pPr>
      <m:oMathPara>
        <m:oMath>
          <m:r>
            <w:rPr>
              <w:rFonts w:ascii="Cambria Math" w:hAnsi="Cambria Math"/>
            </w:rPr>
            <w:lastRenderedPageBreak/>
            <m:t>Energy</m:t>
          </m:r>
          <m:r>
            <m:rPr>
              <m:sty m:val="p"/>
            </m:rPr>
            <w:rPr>
              <w:rFonts w:ascii="Cambria Math" w:hAnsi="Cambria Math"/>
            </w:rPr>
            <m:t xml:space="preserve"> </m:t>
          </m:r>
          <m:r>
            <w:rPr>
              <w:rFonts w:ascii="Cambria Math" w:hAnsi="Cambria Math"/>
            </w:rPr>
            <m:t>Spent</m:t>
          </m:r>
          <m:r>
            <m:rPr>
              <m:sty m:val="p"/>
            </m:rPr>
            <w:rPr>
              <w:rFonts w:ascii="Cambria Math" w:hAnsi="Cambria Math"/>
            </w:rPr>
            <m:t xml:space="preserve"> </m:t>
          </m:r>
          <m:r>
            <w:rPr>
              <w:rFonts w:ascii="Cambria Math" w:hAnsi="Cambria Math"/>
            </w:rPr>
            <m:t>by</m:t>
          </m:r>
          <m:r>
            <m:rPr>
              <m:sty m:val="p"/>
            </m:rPr>
            <w:rPr>
              <w:rFonts w:ascii="Cambria Math" w:hAnsi="Cambria Math"/>
            </w:rPr>
            <m:t xml:space="preserve"> </m:t>
          </m:r>
          <m:r>
            <w:rPr>
              <w:rFonts w:ascii="Cambria Math" w:hAnsi="Cambria Math"/>
            </w:rPr>
            <m:t>Prey</m:t>
          </m:r>
          <m:r>
            <m:rPr>
              <m:sty m:val="p"/>
            </m:rPr>
            <w:rPr>
              <w:rFonts w:ascii="Cambria Math" w:hAnsi="Cambria Math"/>
            </w:rPr>
            <m:t xml:space="preserve">=(0.8 × </m:t>
          </m:r>
          <m:r>
            <w:rPr>
              <w:rFonts w:ascii="Cambria Math" w:hAnsi="Cambria Math"/>
            </w:rPr>
            <m:t>max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NbArcs</m:t>
                  </m:r>
                  <m:r>
                    <m:rPr>
                      <m:sty m:val="p"/>
                    </m:rPr>
                    <w:rPr>
                      <w:rFonts w:ascii="Cambria Math" w:hAnsi="Cambria Math"/>
                    </w:rPr>
                    <m:t xml:space="preserve"> - 100</m:t>
                  </m:r>
                </m:e>
              </m:d>
            </m:e>
            <m:sup>
              <m:r>
                <m:rPr>
                  <m:sty m:val="p"/>
                </m:rPr>
                <w:rPr>
                  <w:rFonts w:ascii="Cambria Math" w:hAnsi="Cambria Math"/>
                </w:rPr>
                <m:t>0.75</m:t>
              </m:r>
            </m:sup>
          </m:sSup>
          <m:r>
            <m:rPr>
              <m:sty m:val="p"/>
            </m:rPr>
            <w:rPr>
              <w:rFonts w:ascii="Cambria Math" w:hAnsi="Cambria Math"/>
            </w:rPr>
            <m:t>, 1))+</m:t>
          </m:r>
          <m:f>
            <m:fPr>
              <m:ctrlPr>
                <w:rPr>
                  <w:rFonts w:ascii="Cambria Math" w:hAnsi="Cambria Math"/>
                </w:rPr>
              </m:ctrlPr>
            </m:fPr>
            <m:num>
              <m:d>
                <m:dPr>
                  <m:ctrlPr>
                    <w:rPr>
                      <w:rFonts w:ascii="Cambria Math" w:hAnsi="Cambria Math"/>
                    </w:rPr>
                  </m:ctrlPr>
                </m:dPr>
                <m:e>
                  <m:r>
                    <w:rPr>
                      <w:rFonts w:ascii="Cambria Math" w:hAnsi="Cambria Math"/>
                    </w:rPr>
                    <m:t>Strength</m:t>
                  </m:r>
                  <m:r>
                    <m:rPr>
                      <m:sty m:val="p"/>
                    </m:rPr>
                    <w:rPr>
                      <w:rFonts w:ascii="Cambria Math" w:hAnsi="Cambria Math"/>
                    </w:rPr>
                    <m:t xml:space="preserve"> × </m:t>
                  </m:r>
                  <m:sSup>
                    <m:sSupPr>
                      <m:ctrlPr>
                        <w:rPr>
                          <w:rFonts w:ascii="Cambria Math" w:hAnsi="Cambria Math"/>
                          <w:lang w:val="en-CA"/>
                        </w:rPr>
                      </m:ctrlPr>
                    </m:sSupPr>
                    <m:e>
                      <m:r>
                        <w:rPr>
                          <w:rFonts w:ascii="Cambria Math" w:hAnsi="Cambria Math"/>
                          <w:lang w:val="en-CA"/>
                        </w:rPr>
                        <m:t>Speed</m:t>
                      </m:r>
                      <m:ctrlPr>
                        <w:rPr>
                          <w:rFonts w:ascii="Cambria Math" w:hAnsi="Cambria Math"/>
                        </w:rPr>
                      </m:ctrlPr>
                    </m:e>
                    <m:sup>
                      <m:r>
                        <m:rPr>
                          <m:sty m:val="p"/>
                        </m:rPr>
                        <w:rPr>
                          <w:rFonts w:ascii="Cambria Math" w:hAnsi="Cambria Math"/>
                          <w:lang w:val="en-CA"/>
                        </w:rPr>
                        <m:t>2</m:t>
                      </m:r>
                    </m:sup>
                  </m:sSup>
                  <m:ctrlPr>
                    <w:rPr>
                      <w:rFonts w:ascii="Cambria Math" w:hAnsi="Cambria Math"/>
                      <w:lang w:val="en-CA"/>
                    </w:rPr>
                  </m:ctrlPr>
                </m:e>
              </m:d>
            </m:num>
            <m:den>
              <m:r>
                <m:rPr>
                  <m:sty m:val="p"/>
                </m:rPr>
                <w:rPr>
                  <w:rFonts w:ascii="Cambria Math" w:hAnsi="Cambria Math"/>
                </w:rPr>
                <m:t>10000</m:t>
              </m:r>
            </m:den>
          </m:f>
          <m:r>
            <m:rPr>
              <m:sty m:val="p"/>
            </m:rPr>
            <w:rPr>
              <w:rFonts w:ascii="Cambria Math" w:hAnsi="Cambria Math"/>
            </w:rPr>
            <m:t>+</m:t>
          </m:r>
          <m:sSup>
            <m:sSupPr>
              <m:ctrlPr>
                <w:rPr>
                  <w:rFonts w:ascii="Cambria Math" w:hAnsi="Cambria Math"/>
                  <w:lang w:val="en-CA"/>
                </w:rPr>
              </m:ctrlPr>
            </m:sSupPr>
            <m:e>
              <m:d>
                <m:dPr>
                  <m:ctrlPr>
                    <w:rPr>
                      <w:rFonts w:ascii="Cambria Math" w:hAnsi="Cambria Math"/>
                    </w:rPr>
                  </m:ctrlPr>
                </m:dPr>
                <m:e>
                  <m:f>
                    <m:fPr>
                      <m:ctrlPr>
                        <w:rPr>
                          <w:rFonts w:ascii="Cambria Math" w:hAnsi="Cambria Math"/>
                          <w:lang w:val="en-CA"/>
                        </w:rPr>
                      </m:ctrlPr>
                    </m:fPr>
                    <m:num>
                      <m:r>
                        <w:rPr>
                          <w:rFonts w:ascii="Cambria Math" w:hAnsi="Cambria Math"/>
                        </w:rPr>
                        <m:t>MaxEnergy</m:t>
                      </m:r>
                    </m:num>
                    <m:den>
                      <m:r>
                        <m:rPr>
                          <m:sty m:val="p"/>
                        </m:rPr>
                        <w:rPr>
                          <w:rFonts w:ascii="Cambria Math" w:hAnsi="Cambria Math"/>
                        </w:rPr>
                        <m:t>5.5</m:t>
                      </m:r>
                    </m:den>
                  </m:f>
                </m:e>
              </m:d>
            </m:e>
            <m:sup>
              <m:r>
                <m:rPr>
                  <m:sty m:val="p"/>
                </m:rPr>
                <w:rPr>
                  <w:rFonts w:ascii="Cambria Math" w:hAnsi="Cambria Math"/>
                </w:rPr>
                <m:t>0.75</m:t>
              </m:r>
            </m:sup>
          </m:sSup>
          <m:r>
            <m:rPr>
              <m:sty m:val="p"/>
            </m:rPr>
            <w:rPr>
              <w:rFonts w:ascii="Cambria Math" w:hAnsi="Cambria Math"/>
            </w:rPr>
            <m:t>+</m:t>
          </m:r>
          <m:sSup>
            <m:sSupPr>
              <m:ctrlPr>
                <w:rPr>
                  <w:rFonts w:ascii="Cambria Math" w:hAnsi="Cambria Math"/>
                  <w:lang w:val="en-CA"/>
                </w:rPr>
              </m:ctrlPr>
            </m:sSupPr>
            <m:e>
              <m:d>
                <m:dPr>
                  <m:ctrlPr>
                    <w:rPr>
                      <w:rFonts w:ascii="Cambria Math" w:hAnsi="Cambria Math"/>
                    </w:rPr>
                  </m:ctrlPr>
                </m:dPr>
                <m:e>
                  <m:r>
                    <w:rPr>
                      <w:rFonts w:ascii="Cambria Math" w:hAnsi="Cambria Math"/>
                    </w:rPr>
                    <m:t>Vision</m:t>
                  </m:r>
                  <m:r>
                    <m:rPr>
                      <m:sty m:val="p"/>
                    </m:rPr>
                    <w:rPr>
                      <w:rFonts w:ascii="Cambria Math" w:hAnsi="Cambria Math"/>
                    </w:rPr>
                    <m:t xml:space="preserve"> × 5.0</m:t>
                  </m:r>
                </m:e>
              </m:d>
            </m:e>
            <m:sup>
              <m:r>
                <m:rPr>
                  <m:sty m:val="p"/>
                </m:rPr>
                <w:rPr>
                  <w:rFonts w:ascii="Cambria Math" w:hAnsi="Cambria Math"/>
                </w:rPr>
                <m:t>0.75</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MaxSpeed</m:t>
                  </m:r>
                  <m:r>
                    <m:rPr>
                      <m:sty m:val="p"/>
                    </m:rPr>
                    <w:rPr>
                      <w:rFonts w:ascii="Cambria Math" w:hAnsi="Cambria Math"/>
                    </w:rPr>
                    <m:t xml:space="preserve"> × 5</m:t>
                  </m:r>
                </m:e>
              </m:d>
            </m:e>
            <m:sup>
              <m:r>
                <m:rPr>
                  <m:sty m:val="p"/>
                </m:rPr>
                <w:rPr>
                  <w:rFonts w:ascii="Cambria Math" w:hAnsi="Cambria Math"/>
                </w:rPr>
                <m:t>0.75</m:t>
              </m:r>
            </m:sup>
          </m:sSup>
          <m:r>
            <m:rPr>
              <m:sty m:val="p"/>
            </m:rPr>
            <w:rPr>
              <w:rFonts w:ascii="Cambria Math" w:hAnsi="Cambria Math"/>
            </w:rPr>
            <m:t xml:space="preserve"> + </m:t>
          </m:r>
          <m:sSup>
            <m:sSupPr>
              <m:ctrlPr>
                <w:rPr>
                  <w:rFonts w:ascii="Cambria Math" w:hAnsi="Cambria Math"/>
                  <w:lang w:val="en-CA"/>
                </w:rPr>
              </m:ctrlPr>
            </m:sSupPr>
            <m:e>
              <m:d>
                <m:dPr>
                  <m:ctrlPr>
                    <w:rPr>
                      <w:rFonts w:ascii="Cambria Math" w:hAnsi="Cambria Math"/>
                    </w:rPr>
                  </m:ctrlPr>
                </m:dPr>
                <m:e>
                  <m:r>
                    <w:rPr>
                      <w:rFonts w:ascii="Cambria Math" w:hAnsi="Cambria Math"/>
                      <w:lang w:val="en-CA"/>
                    </w:rPr>
                    <m:t>Defense</m:t>
                  </m:r>
                  <m:r>
                    <m:rPr>
                      <m:sty m:val="p"/>
                    </m:rPr>
                    <w:rPr>
                      <w:rFonts w:ascii="Cambria Math" w:hAnsi="Cambria Math"/>
                      <w:lang w:val="en-CA"/>
                    </w:rPr>
                    <m:t xml:space="preserve"> </m:t>
                  </m:r>
                  <m:r>
                    <m:rPr>
                      <m:sty m:val="p"/>
                    </m:rPr>
                    <w:rPr>
                      <w:rFonts w:ascii="Cambria Math" w:hAnsi="Cambria Math"/>
                    </w:rPr>
                    <m:t>× 100</m:t>
                  </m:r>
                </m:e>
              </m:d>
            </m:e>
            <m:sup>
              <m:r>
                <m:rPr>
                  <m:sty m:val="p"/>
                </m:rPr>
                <w:rPr>
                  <w:rFonts w:ascii="Cambria Math" w:hAnsi="Cambria Math"/>
                </w:rPr>
                <m:t>0.75</m:t>
              </m:r>
            </m:sup>
          </m:sSup>
          <m:r>
            <m:rPr>
              <m:sty m:val="p"/>
            </m:rPr>
            <w:rPr>
              <w:rFonts w:ascii="Cambria Math" w:hAnsi="Cambria Math"/>
            </w:rPr>
            <m:t xml:space="preserve">+  </m:t>
          </m:r>
          <m:sSup>
            <m:sSupPr>
              <m:ctrlPr>
                <w:rPr>
                  <w:rFonts w:ascii="Cambria Math" w:hAnsi="Cambria Math"/>
                  <w:lang w:val="en-CA"/>
                </w:rPr>
              </m:ctrlPr>
            </m:sSupPr>
            <m:e>
              <m:d>
                <m:dPr>
                  <m:ctrlPr>
                    <w:rPr>
                      <w:rFonts w:ascii="Cambria Math" w:hAnsi="Cambria Math"/>
                    </w:rPr>
                  </m:ctrlPr>
                </m:dPr>
                <m:e>
                  <m:r>
                    <w:rPr>
                      <w:rFonts w:ascii="Cambria Math" w:hAnsi="Cambria Math"/>
                      <w:lang w:val="en-CA"/>
                    </w:rPr>
                    <m:t>CoopDefense</m:t>
                  </m:r>
                  <m:r>
                    <m:rPr>
                      <m:sty m:val="p"/>
                    </m:rPr>
                    <w:rPr>
                      <w:rFonts w:ascii="Cambria Math" w:hAnsi="Cambria Math"/>
                      <w:lang w:val="en-CA"/>
                    </w:rPr>
                    <m:t xml:space="preserve"> </m:t>
                  </m:r>
                  <m:r>
                    <m:rPr>
                      <m:sty m:val="p"/>
                    </m:rPr>
                    <w:rPr>
                      <w:rFonts w:ascii="Cambria Math" w:hAnsi="Cambria Math"/>
                    </w:rPr>
                    <m:t>× 75</m:t>
                  </m:r>
                </m:e>
              </m:d>
            </m:e>
            <m:sup>
              <m:r>
                <m:rPr>
                  <m:sty m:val="p"/>
                </m:rPr>
                <w:rPr>
                  <w:rFonts w:ascii="Cambria Math" w:hAnsi="Cambria Math"/>
                </w:rPr>
                <m:t>0.75</m:t>
              </m:r>
            </m:sup>
          </m:sSup>
          <m:r>
            <m:rPr>
              <m:sty m:val="p"/>
            </m:rPr>
            <w:rPr>
              <w:rFonts w:ascii="Cambria Math" w:hAnsi="Cambria Math"/>
            </w:rPr>
            <m:t xml:space="preserve">+ </m:t>
          </m:r>
          <m:sSup>
            <m:sSupPr>
              <m:ctrlPr>
                <w:rPr>
                  <w:rFonts w:ascii="Cambria Math" w:hAnsi="Cambria Math"/>
                  <w:lang w:val="en-CA"/>
                </w:rPr>
              </m:ctrlPr>
            </m:sSupPr>
            <m:e>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 8-</m:t>
                  </m:r>
                  <m:r>
                    <w:rPr>
                      <w:rFonts w:ascii="Cambria Math" w:hAnsi="Cambria Math"/>
                    </w:rPr>
                    <m:t>RepAge</m:t>
                  </m:r>
                </m:e>
              </m:d>
              <m:r>
                <m:rPr>
                  <m:sty m:val="p"/>
                </m:rPr>
                <w:rPr>
                  <w:rFonts w:ascii="Cambria Math" w:hAnsi="Cambria Math"/>
                </w:rPr>
                <m:t>)</m:t>
              </m:r>
            </m:e>
            <m:sup>
              <m:r>
                <m:rPr>
                  <m:sty m:val="p"/>
                </m:rPr>
                <w:rPr>
                  <w:rFonts w:ascii="Cambria Math" w:hAnsi="Cambria Math"/>
                </w:rPr>
                <m:t>2.3</m:t>
              </m:r>
            </m:sup>
          </m:sSup>
        </m:oMath>
      </m:oMathPara>
    </w:p>
    <w:p w14:paraId="6EFFE4B8" w14:textId="77777777" w:rsidR="00E466C8" w:rsidRDefault="00E466C8" w:rsidP="00E466C8">
      <w:pPr>
        <w:rPr>
          <w:lang w:val="en-CA"/>
        </w:rPr>
      </w:pPr>
    </w:p>
    <w:p w14:paraId="69F6635F" w14:textId="77777777" w:rsidR="00E466C8" w:rsidRPr="00F750C1" w:rsidRDefault="00E466C8" w:rsidP="00E466C8">
      <w:pPr>
        <w:rPr>
          <w:lang w:val="en-CA"/>
        </w:rPr>
      </w:pPr>
    </w:p>
    <w:p w14:paraId="2C4F2F85" w14:textId="77777777" w:rsidR="00E466C8" w:rsidRPr="00597AEE" w:rsidRDefault="00E466C8" w:rsidP="00E466C8"/>
    <w:p w14:paraId="74DECC64" w14:textId="77777777" w:rsidR="00E466C8" w:rsidRPr="005B3578" w:rsidRDefault="00E466C8" w:rsidP="00E466C8">
      <w:pPr>
        <w:jc w:val="right"/>
        <w:rPr>
          <w:iCs/>
        </w:rPr>
      </w:pPr>
      <w:r w:rsidRPr="005B3578">
        <w:rPr>
          <w:iCs/>
        </w:rPr>
        <w:t>(2)</w:t>
      </w:r>
    </w:p>
    <w:p w14:paraId="225418AF" w14:textId="77777777" w:rsidR="00E466C8" w:rsidRPr="005B3578" w:rsidRDefault="00E466C8" w:rsidP="00E466C8">
      <w:pPr>
        <w:rPr>
          <w:iCs/>
        </w:rPr>
      </w:pPr>
    </w:p>
    <w:p w14:paraId="0F43AAE6" w14:textId="77777777" w:rsidR="00E466C8" w:rsidRPr="002114D1" w:rsidRDefault="00E466C8" w:rsidP="00325D25">
      <w:pPr>
        <w:pStyle w:val="equation"/>
        <w:rPr>
          <w:lang w:val="en-CA"/>
        </w:rPr>
      </w:pPr>
      <m:oMathPara>
        <m:oMath>
          <m:r>
            <w:rPr>
              <w:rFonts w:ascii="Cambria Math" w:hAnsi="Cambria Math"/>
            </w:rPr>
            <m:t>Energy</m:t>
          </m:r>
          <m:r>
            <m:rPr>
              <m:sty m:val="p"/>
            </m:rPr>
            <w:rPr>
              <w:rFonts w:ascii="Cambria Math" w:hAnsi="Cambria Math"/>
            </w:rPr>
            <m:t xml:space="preserve"> </m:t>
          </m:r>
          <m:r>
            <w:rPr>
              <w:rFonts w:ascii="Cambria Math" w:hAnsi="Cambria Math"/>
            </w:rPr>
            <m:t>Spent</m:t>
          </m:r>
          <m:r>
            <m:rPr>
              <m:sty m:val="p"/>
            </m:rPr>
            <w:rPr>
              <w:rFonts w:ascii="Cambria Math" w:hAnsi="Cambria Math"/>
            </w:rPr>
            <m:t xml:space="preserve"> </m:t>
          </m:r>
          <m:r>
            <w:rPr>
              <w:rFonts w:ascii="Cambria Math" w:hAnsi="Cambria Math"/>
            </w:rPr>
            <m:t>by</m:t>
          </m:r>
          <m:r>
            <m:rPr>
              <m:sty m:val="p"/>
            </m:rPr>
            <w:rPr>
              <w:rFonts w:ascii="Cambria Math" w:hAnsi="Cambria Math"/>
            </w:rPr>
            <m:t xml:space="preserve"> </m:t>
          </m:r>
          <m:r>
            <w:rPr>
              <w:rFonts w:ascii="Cambria Math" w:hAnsi="Cambria Math"/>
            </w:rPr>
            <m:t>Predator</m:t>
          </m:r>
          <m:r>
            <m:rPr>
              <m:sty m:val="p"/>
            </m:rPr>
            <w:rPr>
              <w:rFonts w:ascii="Cambria Math" w:hAnsi="Cambria Math"/>
            </w:rPr>
            <m:t xml:space="preserve">=(0.8 × </m:t>
          </m:r>
          <m:r>
            <w:rPr>
              <w:rFonts w:ascii="Cambria Math" w:hAnsi="Cambria Math"/>
            </w:rPr>
            <m:t>max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NbArcs</m:t>
                  </m:r>
                  <m:r>
                    <m:rPr>
                      <m:sty m:val="p"/>
                    </m:rPr>
                    <w:rPr>
                      <w:rFonts w:ascii="Cambria Math" w:hAnsi="Cambria Math"/>
                    </w:rPr>
                    <m:t xml:space="preserve"> - 130</m:t>
                  </m:r>
                </m:e>
              </m:d>
            </m:e>
            <m:sup>
              <m:r>
                <m:rPr>
                  <m:sty m:val="p"/>
                </m:rPr>
                <w:rPr>
                  <w:rFonts w:ascii="Cambria Math" w:hAnsi="Cambria Math"/>
                </w:rPr>
                <m:t>0.75</m:t>
              </m:r>
            </m:sup>
          </m:sSup>
          <m:r>
            <m:rPr>
              <m:sty m:val="p"/>
            </m:rPr>
            <w:rPr>
              <w:rFonts w:ascii="Cambria Math" w:hAnsi="Cambria Math"/>
            </w:rPr>
            <m:t>, 1)) +</m:t>
          </m:r>
          <m:f>
            <m:fPr>
              <m:ctrlPr>
                <w:rPr>
                  <w:rFonts w:ascii="Cambria Math" w:hAnsi="Cambria Math"/>
                </w:rPr>
              </m:ctrlPr>
            </m:fPr>
            <m:num>
              <m:d>
                <m:dPr>
                  <m:ctrlPr>
                    <w:rPr>
                      <w:rFonts w:ascii="Cambria Math" w:hAnsi="Cambria Math"/>
                    </w:rPr>
                  </m:ctrlPr>
                </m:dPr>
                <m:e>
                  <m:r>
                    <w:rPr>
                      <w:rFonts w:ascii="Cambria Math" w:hAnsi="Cambria Math"/>
                    </w:rPr>
                    <m:t>Strength</m:t>
                  </m:r>
                  <m:r>
                    <m:rPr>
                      <m:sty m:val="p"/>
                    </m:rPr>
                    <w:rPr>
                      <w:rFonts w:ascii="Cambria Math" w:hAnsi="Cambria Math"/>
                    </w:rPr>
                    <m:t xml:space="preserve"> × </m:t>
                  </m:r>
                  <m:sSup>
                    <m:sSupPr>
                      <m:ctrlPr>
                        <w:rPr>
                          <w:rFonts w:ascii="Cambria Math" w:hAnsi="Cambria Math"/>
                        </w:rPr>
                      </m:ctrlPr>
                    </m:sSupPr>
                    <m:e>
                      <m:r>
                        <w:rPr>
                          <w:rFonts w:ascii="Cambria Math" w:hAnsi="Cambria Math"/>
                        </w:rPr>
                        <m:t>Speed</m:t>
                      </m:r>
                    </m:e>
                    <m:sup>
                      <m:r>
                        <m:rPr>
                          <m:sty m:val="p"/>
                        </m:rPr>
                        <w:rPr>
                          <w:rFonts w:ascii="Cambria Math" w:hAnsi="Cambria Math"/>
                        </w:rPr>
                        <m:t>2</m:t>
                      </m:r>
                    </m:sup>
                  </m:sSup>
                  <m:ctrlPr>
                    <w:rPr>
                      <w:rFonts w:ascii="Cambria Math" w:hAnsi="Cambria Math"/>
                      <w:lang w:val="en-CA"/>
                    </w:rPr>
                  </m:ctrlPr>
                </m:e>
              </m:d>
            </m:num>
            <m:den>
              <m:r>
                <m:rPr>
                  <m:sty m:val="p"/>
                </m:rPr>
                <w:rPr>
                  <w:rFonts w:ascii="Cambria Math" w:hAnsi="Cambria Math"/>
                </w:rPr>
                <m:t>11000</m:t>
              </m:r>
            </m:den>
          </m:f>
          <m:r>
            <m:rPr>
              <m:sty m:val="p"/>
            </m:rPr>
            <w:rPr>
              <w:rFonts w:ascii="Cambria Math" w:hAnsi="Cambria Math"/>
            </w:rPr>
            <m:t>+</m:t>
          </m:r>
          <m:sSup>
            <m:sSupPr>
              <m:ctrlPr>
                <w:rPr>
                  <w:rFonts w:ascii="Cambria Math" w:hAnsi="Cambria Math"/>
                  <w:lang w:val="en-CA"/>
                </w:rPr>
              </m:ctrlPr>
            </m:sSupPr>
            <m:e>
              <m:d>
                <m:dPr>
                  <m:ctrlPr>
                    <w:rPr>
                      <w:rFonts w:ascii="Cambria Math" w:hAnsi="Cambria Math"/>
                    </w:rPr>
                  </m:ctrlPr>
                </m:dPr>
                <m:e>
                  <m:f>
                    <m:fPr>
                      <m:ctrlPr>
                        <w:rPr>
                          <w:rFonts w:ascii="Cambria Math" w:hAnsi="Cambria Math"/>
                          <w:lang w:val="en-CA"/>
                        </w:rPr>
                      </m:ctrlPr>
                    </m:fPr>
                    <m:num>
                      <m:r>
                        <w:rPr>
                          <w:rFonts w:ascii="Cambria Math" w:hAnsi="Cambria Math"/>
                        </w:rPr>
                        <m:t>MaxEnergy</m:t>
                      </m:r>
                    </m:num>
                    <m:den>
                      <m:r>
                        <m:rPr>
                          <m:sty m:val="p"/>
                        </m:rPr>
                        <w:rPr>
                          <w:rFonts w:ascii="Cambria Math" w:hAnsi="Cambria Math"/>
                        </w:rPr>
                        <m:t>5.5</m:t>
                      </m:r>
                    </m:den>
                  </m:f>
                </m:e>
              </m:d>
            </m:e>
            <m:sup>
              <m:r>
                <m:rPr>
                  <m:sty m:val="p"/>
                </m:rPr>
                <w:rPr>
                  <w:rFonts w:ascii="Cambria Math" w:hAnsi="Cambria Math"/>
                </w:rPr>
                <m:t>0.75</m:t>
              </m:r>
            </m:sup>
          </m:sSup>
          <m:r>
            <m:rPr>
              <m:sty m:val="p"/>
            </m:rPr>
            <w:rPr>
              <w:rFonts w:ascii="Cambria Math" w:hAnsi="Cambria Math"/>
            </w:rPr>
            <m:t>+</m:t>
          </m:r>
          <m:sSup>
            <m:sSupPr>
              <m:ctrlPr>
                <w:rPr>
                  <w:rFonts w:ascii="Cambria Math" w:hAnsi="Cambria Math"/>
                  <w:lang w:val="en-CA"/>
                </w:rPr>
              </m:ctrlPr>
            </m:sSupPr>
            <m:e>
              <m:d>
                <m:dPr>
                  <m:ctrlPr>
                    <w:rPr>
                      <w:rFonts w:ascii="Cambria Math" w:hAnsi="Cambria Math"/>
                    </w:rPr>
                  </m:ctrlPr>
                </m:dPr>
                <m:e>
                  <m:r>
                    <w:rPr>
                      <w:rFonts w:ascii="Cambria Math" w:hAnsi="Cambria Math"/>
                    </w:rPr>
                    <m:t>Vision</m:t>
                  </m:r>
                  <m:r>
                    <m:rPr>
                      <m:sty m:val="p"/>
                    </m:rPr>
                    <w:rPr>
                      <w:rFonts w:ascii="Cambria Math" w:hAnsi="Cambria Math"/>
                    </w:rPr>
                    <m:t xml:space="preserve"> × 5.0</m:t>
                  </m:r>
                </m:e>
              </m:d>
            </m:e>
            <m:sup>
              <m:r>
                <m:rPr>
                  <m:sty m:val="p"/>
                </m:rPr>
                <w:rPr>
                  <w:rFonts w:ascii="Cambria Math" w:hAnsi="Cambria Math"/>
                </w:rPr>
                <m:t>0.75</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MaxSpeed</m:t>
                  </m:r>
                  <m:r>
                    <m:rPr>
                      <m:sty m:val="p"/>
                    </m:rPr>
                    <w:rPr>
                      <w:rFonts w:ascii="Cambria Math" w:hAnsi="Cambria Math"/>
                    </w:rPr>
                    <m:t xml:space="preserve"> × 5</m:t>
                  </m:r>
                </m:e>
              </m:d>
            </m:e>
            <m:sup>
              <m:r>
                <m:rPr>
                  <m:sty m:val="p"/>
                </m:rPr>
                <w:rPr>
                  <w:rFonts w:ascii="Cambria Math" w:hAnsi="Cambria Math"/>
                </w:rPr>
                <m:t>0.75</m:t>
              </m:r>
            </m:sup>
          </m:sSup>
          <m:r>
            <m:rPr>
              <m:sty m:val="p"/>
            </m:rPr>
            <w:rPr>
              <w:rFonts w:ascii="Cambria Math" w:hAnsi="Cambria Math"/>
            </w:rPr>
            <m:t xml:space="preserve"> + </m:t>
          </m:r>
          <m:sSup>
            <m:sSupPr>
              <m:ctrlPr>
                <w:rPr>
                  <w:rFonts w:ascii="Cambria Math" w:hAnsi="Cambria Math"/>
                  <w:lang w:val="en-CA"/>
                </w:rPr>
              </m:ctrlPr>
            </m:sSupPr>
            <m:e>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 7-</m:t>
                  </m:r>
                  <m:r>
                    <w:rPr>
                      <w:rFonts w:ascii="Cambria Math" w:hAnsi="Cambria Math"/>
                    </w:rPr>
                    <m:t>RepAge</m:t>
                  </m:r>
                </m:e>
              </m:d>
              <m:r>
                <m:rPr>
                  <m:sty m:val="p"/>
                </m:rPr>
                <w:rPr>
                  <w:rFonts w:ascii="Cambria Math" w:hAnsi="Cambria Math"/>
                </w:rPr>
                <m:t>)</m:t>
              </m:r>
            </m:e>
            <m:sup>
              <m:r>
                <m:rPr>
                  <m:sty m:val="p"/>
                </m:rPr>
                <w:rPr>
                  <w:rFonts w:ascii="Cambria Math" w:hAnsi="Cambria Math"/>
                </w:rPr>
                <m:t>2.3</m:t>
              </m:r>
            </m:sup>
          </m:sSup>
        </m:oMath>
      </m:oMathPara>
    </w:p>
    <w:p w14:paraId="31FFEB4F" w14:textId="77777777" w:rsidR="00E466C8" w:rsidRDefault="00E466C8" w:rsidP="00E466C8">
      <w:pPr>
        <w:spacing w:line="360" w:lineRule="auto"/>
        <w:ind w:firstLine="202"/>
        <w:rPr>
          <w:lang w:val="en-CA"/>
        </w:rPr>
      </w:pPr>
    </w:p>
    <w:p w14:paraId="41F3008E" w14:textId="77777777" w:rsidR="00E466C8" w:rsidRDefault="00E466C8" w:rsidP="00325D25">
      <w:r>
        <w:t xml:space="preserve">Where </w:t>
      </w:r>
      <w:r w:rsidRPr="00151AAE">
        <w:rPr>
          <w:i/>
        </w:rPr>
        <w:t>NbArcs</w:t>
      </w:r>
      <w:r>
        <w:t xml:space="preserve"> is a measure of the complexity of the individual’s brain </w:t>
      </w:r>
      <w:r w:rsidRPr="00A2331D">
        <w:t xml:space="preserve">based on the number of edges in </w:t>
      </w:r>
      <w:r>
        <w:t>its</w:t>
      </w:r>
      <w:r w:rsidRPr="00A2331D">
        <w:t xml:space="preserve"> FCM</w:t>
      </w:r>
      <w:r>
        <w:t xml:space="preserve"> (see </w:t>
      </w:r>
      <w:r w:rsidRPr="000F0B2D">
        <w:rPr>
          <w:i/>
        </w:rPr>
        <w:t>Adaptation</w:t>
      </w:r>
      <w:r>
        <w:t xml:space="preserve"> under </w:t>
      </w:r>
      <w:r w:rsidRPr="000F0B2D">
        <w:rPr>
          <w:i/>
        </w:rPr>
        <w:t>Design Concepts</w:t>
      </w:r>
      <w:r>
        <w:t xml:space="preserve"> for details</w:t>
      </w:r>
      <w:r w:rsidRPr="00A2331D">
        <w:t>)</w:t>
      </w:r>
      <w:r>
        <w:t xml:space="preserve">, </w:t>
      </w:r>
      <w:r w:rsidRPr="00151AAE">
        <w:rPr>
          <w:i/>
        </w:rPr>
        <w:t>Vision</w:t>
      </w:r>
      <w:r w:rsidRPr="00A2331D">
        <w:t xml:space="preserve"> refers to the distance up to which the individuals can see (which is initially </w:t>
      </w:r>
      <w:r>
        <w:t>8</w:t>
      </w:r>
      <w:r w:rsidRPr="00A2331D">
        <w:t xml:space="preserve"> cells for prey and </w:t>
      </w:r>
      <w:r>
        <w:t>25</w:t>
      </w:r>
      <w:r w:rsidRPr="00A2331D">
        <w:t xml:space="preserve"> c</w:t>
      </w:r>
      <w:r>
        <w:t>ells for predator),</w:t>
      </w:r>
      <w:r w:rsidRPr="00A2331D">
        <w:t xml:space="preserve"> </w:t>
      </w:r>
      <w:r w:rsidRPr="00151AAE">
        <w:rPr>
          <w:i/>
        </w:rPr>
        <w:t>Defense</w:t>
      </w:r>
      <w:r w:rsidRPr="00A2331D">
        <w:t xml:space="preserve"> quantifies the ability of the prey individuals to protect themselves when they are attacked by predators,</w:t>
      </w:r>
      <w:r>
        <w:t xml:space="preserve"> </w:t>
      </w:r>
      <w:r w:rsidRPr="00151AAE">
        <w:rPr>
          <w:i/>
        </w:rPr>
        <w:t>CoopDefense</w:t>
      </w:r>
      <w:r>
        <w:t xml:space="preserve"> quantifies the ability of a prey individual to protect other prey in its cell,</w:t>
      </w:r>
      <w:r w:rsidRPr="00A2331D">
        <w:t xml:space="preserve"> and </w:t>
      </w:r>
      <w:r w:rsidRPr="00151AAE">
        <w:rPr>
          <w:i/>
        </w:rPr>
        <w:t>RepAge</w:t>
      </w:r>
      <w:r w:rsidRPr="00A2331D">
        <w:t xml:space="preserve"> is the age at which the individuals can start </w:t>
      </w:r>
      <w:r>
        <w:t>reproducing</w:t>
      </w:r>
      <w:r w:rsidRPr="00A2331D">
        <w:t>.</w:t>
      </w:r>
    </w:p>
    <w:p w14:paraId="22690CAC" w14:textId="14AD721D" w:rsidR="00E466C8" w:rsidRDefault="00E466C8" w:rsidP="00325D25">
      <w:r w:rsidRPr="00D2493D">
        <w:rPr>
          <w:lang w:val="en-CA"/>
        </w:rPr>
        <w:t>Al</w:t>
      </w:r>
      <w:r>
        <w:rPr>
          <w:lang w:val="en-CA"/>
        </w:rPr>
        <w:t xml:space="preserve">l </w:t>
      </w:r>
      <w:r w:rsidRPr="00796421">
        <w:t xml:space="preserve">individuals first perceive their environment (all the surrounding cells in their vision range) before using their behavioral </w:t>
      </w:r>
      <w:r>
        <w:t xml:space="preserve">model to choose a single action (see </w:t>
      </w:r>
      <w:r w:rsidRPr="0074101C">
        <w:rPr>
          <w:i/>
        </w:rPr>
        <w:t>Emergence</w:t>
      </w:r>
      <w:r>
        <w:t xml:space="preserve"> under </w:t>
      </w:r>
      <w:r w:rsidRPr="0074101C">
        <w:rPr>
          <w:i/>
        </w:rPr>
        <w:t>Design Concepts</w:t>
      </w:r>
      <w:r>
        <w:t xml:space="preserve"> for details of how individuals choose actions). </w:t>
      </w:r>
      <w:r w:rsidRPr="00796421">
        <w:t>After perceiving its environment (including</w:t>
      </w:r>
      <w:r w:rsidRPr="004D50E9">
        <w:rPr>
          <w:lang w:val="en-CA"/>
        </w:rPr>
        <w:t xml:space="preserve"> grass</w:t>
      </w:r>
      <w:r>
        <w:rPr>
          <w:lang w:val="en-CA"/>
        </w:rPr>
        <w:t xml:space="preserve"> resources</w:t>
      </w:r>
      <w:r w:rsidRPr="004D50E9">
        <w:rPr>
          <w:lang w:val="en-CA"/>
        </w:rPr>
        <w:t xml:space="preserve">, </w:t>
      </w:r>
      <w:r>
        <w:rPr>
          <w:lang w:val="en-CA"/>
        </w:rPr>
        <w:t xml:space="preserve">prey, predators, </w:t>
      </w:r>
      <w:r w:rsidRPr="008E7051">
        <w:rPr>
          <w:i/>
          <w:lang w:val="en-CA"/>
        </w:rPr>
        <w:t>etc.</w:t>
      </w:r>
      <w:r>
        <w:rPr>
          <w:lang w:val="en-CA"/>
        </w:rPr>
        <w:t>)</w:t>
      </w:r>
      <w:r w:rsidRPr="004D50E9">
        <w:rPr>
          <w:lang w:val="en-CA"/>
        </w:rPr>
        <w:t>,</w:t>
      </w:r>
      <w:r>
        <w:rPr>
          <w:lang w:val="en-CA"/>
        </w:rPr>
        <w:t xml:space="preserve"> t</w:t>
      </w:r>
      <w:r w:rsidRPr="004D50E9">
        <w:rPr>
          <w:lang w:val="en-CA"/>
        </w:rPr>
        <w:t xml:space="preserve">he possible actions for </w:t>
      </w:r>
      <w:r>
        <w:rPr>
          <w:lang w:val="en-CA"/>
        </w:rPr>
        <w:t>a</w:t>
      </w:r>
      <w:r w:rsidRPr="004D50E9">
        <w:rPr>
          <w:lang w:val="en-CA"/>
        </w:rPr>
        <w:t xml:space="preserve"> prey </w:t>
      </w:r>
      <w:r>
        <w:rPr>
          <w:lang w:val="en-CA"/>
        </w:rPr>
        <w:t>individual</w:t>
      </w:r>
      <w:r w:rsidRPr="00C30F1E">
        <w:rPr>
          <w:lang w:val="en-CA"/>
        </w:rPr>
        <w:t xml:space="preserve"> </w:t>
      </w:r>
      <w:r w:rsidRPr="004D50E9">
        <w:rPr>
          <w:lang w:val="en-CA"/>
        </w:rPr>
        <w:t>are: eva</w:t>
      </w:r>
      <w:r w:rsidR="00C21E26">
        <w:rPr>
          <w:lang w:val="en-CA"/>
        </w:rPr>
        <w:t>de</w:t>
      </w:r>
      <w:r w:rsidRPr="004D50E9">
        <w:rPr>
          <w:lang w:val="en-CA"/>
        </w:rPr>
        <w:t xml:space="preserve"> (escape from predator), search for food (if there is not enough grass available in its cell, prey can move to another cell to find grass), socializ</w:t>
      </w:r>
      <w:r w:rsidR="00C21E26">
        <w:rPr>
          <w:lang w:val="en-CA"/>
        </w:rPr>
        <w:t>e</w:t>
      </w:r>
      <w:r w:rsidRPr="004D50E9">
        <w:rPr>
          <w:lang w:val="en-CA"/>
        </w:rPr>
        <w:t xml:space="preserve"> (moving to the closest prey in the vicinity, moving to the cell with strongest prey, moving to the cell with </w:t>
      </w:r>
      <w:r>
        <w:rPr>
          <w:lang w:val="en-CA"/>
        </w:rPr>
        <w:t>the greatest</w:t>
      </w:r>
      <w:r w:rsidRPr="004D50E9">
        <w:rPr>
          <w:lang w:val="en-CA"/>
        </w:rPr>
        <w:t xml:space="preserve"> </w:t>
      </w:r>
      <w:r>
        <w:rPr>
          <w:lang w:val="en-CA"/>
        </w:rPr>
        <w:t xml:space="preserve">total </w:t>
      </w:r>
      <w:r w:rsidRPr="004D50E9">
        <w:rPr>
          <w:lang w:val="en-CA"/>
        </w:rPr>
        <w:t>prey strength, and moving to a cell with</w:t>
      </w:r>
      <w:r>
        <w:rPr>
          <w:lang w:val="en-CA"/>
        </w:rPr>
        <w:t xml:space="preserve"> the</w:t>
      </w:r>
      <w:r w:rsidRPr="004D50E9">
        <w:rPr>
          <w:lang w:val="en-CA"/>
        </w:rPr>
        <w:t xml:space="preserve"> </w:t>
      </w:r>
      <w:r>
        <w:rPr>
          <w:lang w:val="en-CA"/>
        </w:rPr>
        <w:t>least</w:t>
      </w:r>
      <w:r w:rsidRPr="004D50E9">
        <w:rPr>
          <w:lang w:val="en-CA"/>
        </w:rPr>
        <w:t xml:space="preserve"> </w:t>
      </w:r>
      <w:r>
        <w:rPr>
          <w:lang w:val="en-CA"/>
        </w:rPr>
        <w:t xml:space="preserve">total </w:t>
      </w:r>
      <w:r w:rsidRPr="004D50E9">
        <w:rPr>
          <w:lang w:val="en-CA"/>
        </w:rPr>
        <w:t>prey strength), explor</w:t>
      </w:r>
      <w:r w:rsidR="00C21E26">
        <w:rPr>
          <w:lang w:val="en-CA"/>
        </w:rPr>
        <w:t>e, rest (to save energy), eat</w:t>
      </w:r>
      <w:r>
        <w:rPr>
          <w:lang w:val="en-CA"/>
        </w:rPr>
        <w:t>,</w:t>
      </w:r>
      <w:r w:rsidRPr="004D50E9">
        <w:rPr>
          <w:lang w:val="en-CA"/>
        </w:rPr>
        <w:t xml:space="preserve"> and </w:t>
      </w:r>
      <w:r w:rsidR="00C21E26">
        <w:rPr>
          <w:lang w:val="en-CA"/>
        </w:rPr>
        <w:t>reproduce</w:t>
      </w:r>
      <w:r w:rsidRPr="004D50E9">
        <w:rPr>
          <w:lang w:val="en-CA"/>
        </w:rPr>
        <w:t xml:space="preserve">. </w:t>
      </w:r>
      <w:r w:rsidRPr="004D50E9">
        <w:t>Predator</w:t>
      </w:r>
      <w:r>
        <w:t>s</w:t>
      </w:r>
      <w:r w:rsidRPr="004D50E9">
        <w:t xml:space="preserve"> also perceive the</w:t>
      </w:r>
      <w:r w:rsidR="00600E58">
        <w:t>ir</w:t>
      </w:r>
      <w:r w:rsidRPr="004D50E9">
        <w:t xml:space="preserve"> environment to gather information used to</w:t>
      </w:r>
      <w:r w:rsidR="004A5AA6">
        <w:t xml:space="preserve"> choose an action among: hunt</w:t>
      </w:r>
      <w:r w:rsidRPr="004D50E9">
        <w:t xml:space="preserve"> (to catch</w:t>
      </w:r>
      <w:r>
        <w:t xml:space="preserve"> and eat</w:t>
      </w:r>
      <w:r w:rsidRPr="004D50E9">
        <w:t xml:space="preserve"> a prey),</w:t>
      </w:r>
      <w:r>
        <w:t xml:space="preserve"> </w:t>
      </w:r>
      <w:r w:rsidRPr="004D50E9">
        <w:t>mov</w:t>
      </w:r>
      <w:r w:rsidR="004A5AA6">
        <w:t>e</w:t>
      </w:r>
      <w:r w:rsidRPr="004D50E9">
        <w:t xml:space="preserve"> to the cell with strongest prey, mov</w:t>
      </w:r>
      <w:r w:rsidR="004A5AA6">
        <w:t>e</w:t>
      </w:r>
      <w:r w:rsidRPr="004D50E9">
        <w:t xml:space="preserve"> to the cell with </w:t>
      </w:r>
      <w:r>
        <w:t>the least</w:t>
      </w:r>
      <w:r w:rsidRPr="004D50E9">
        <w:t xml:space="preserve"> </w:t>
      </w:r>
      <w:r>
        <w:t xml:space="preserve">total </w:t>
      </w:r>
      <w:r w:rsidRPr="004D50E9">
        <w:t>prey strength,</w:t>
      </w:r>
      <w:r>
        <w:t xml:space="preserve"> </w:t>
      </w:r>
      <w:r w:rsidRPr="004D50E9">
        <w:t>mov</w:t>
      </w:r>
      <w:r w:rsidR="004A5AA6">
        <w:t>e</w:t>
      </w:r>
      <w:r w:rsidRPr="004D50E9">
        <w:t xml:space="preserve"> to the </w:t>
      </w:r>
      <w:r w:rsidRPr="004D50E9">
        <w:lastRenderedPageBreak/>
        <w:t xml:space="preserve">cell with </w:t>
      </w:r>
      <w:r>
        <w:t xml:space="preserve">the </w:t>
      </w:r>
      <w:r w:rsidRPr="004D50E9">
        <w:t>weakest prey</w:t>
      </w:r>
      <w:r>
        <w:t>,</w:t>
      </w:r>
      <w:r w:rsidRPr="004D50E9">
        <w:t xml:space="preserve"> search</w:t>
      </w:r>
      <w:r>
        <w:t>ing</w:t>
      </w:r>
      <w:r w:rsidRPr="004D50E9">
        <w:t xml:space="preserve"> for food, socializ</w:t>
      </w:r>
      <w:r w:rsidR="004A5AA6">
        <w:t>e</w:t>
      </w:r>
      <w:r w:rsidRPr="004D50E9">
        <w:t xml:space="preserve"> (moving to the closest predator in the vicinity, moving to the cell with strongest predator), explor</w:t>
      </w:r>
      <w:r w:rsidR="004A5AA6">
        <w:t>e</w:t>
      </w:r>
      <w:r w:rsidRPr="004D50E9">
        <w:t xml:space="preserve">, rest, eat, </w:t>
      </w:r>
      <w:r>
        <w:t>and reproduc</w:t>
      </w:r>
      <w:r w:rsidR="004A5AA6">
        <w:t>e</w:t>
      </w:r>
      <w:r w:rsidRPr="004D50E9">
        <w:t>.</w:t>
      </w:r>
      <w:r>
        <w:t xml:space="preserve"> See the </w:t>
      </w:r>
      <w:r w:rsidRPr="004A5AA6">
        <w:rPr>
          <w:i/>
        </w:rPr>
        <w:t>Submodels</w:t>
      </w:r>
      <w:r>
        <w:t xml:space="preserve"> section for a full description of actions. Every individual takes one action per time step then</w:t>
      </w:r>
      <w:r w:rsidRPr="004D50E9">
        <w:t xml:space="preserve"> </w:t>
      </w:r>
      <w:r>
        <w:t>its</w:t>
      </w:r>
      <w:r w:rsidRPr="004D50E9">
        <w:t xml:space="preserve"> energy</w:t>
      </w:r>
      <w:r>
        <w:t xml:space="preserve"> level and its strength are</w:t>
      </w:r>
      <w:r w:rsidRPr="004D50E9">
        <w:t xml:space="preserve"> adjusted. </w:t>
      </w:r>
      <w:r>
        <w:t>T</w:t>
      </w:r>
      <w:r w:rsidRPr="004D50E9">
        <w:t xml:space="preserve">he age of </w:t>
      </w:r>
      <w:r>
        <w:t>all</w:t>
      </w:r>
      <w:r w:rsidRPr="004D50E9">
        <w:t xml:space="preserve"> individual</w:t>
      </w:r>
      <w:r>
        <w:t>s</w:t>
      </w:r>
      <w:r w:rsidRPr="004D50E9">
        <w:t xml:space="preserve"> </w:t>
      </w:r>
      <w:r w:rsidR="000D0902">
        <w:t>is</w:t>
      </w:r>
      <w:r>
        <w:t xml:space="preserve"> also increased by one unit </w:t>
      </w:r>
      <w:r w:rsidRPr="004D50E9">
        <w:t>at each time step</w:t>
      </w:r>
      <w:r>
        <w:t xml:space="preserve">. In addition to the acquired physical traits mentioned above, </w:t>
      </w:r>
      <w:proofErr w:type="gramStart"/>
      <w:r>
        <w:t>each individual</w:t>
      </w:r>
      <w:proofErr w:type="gramEnd"/>
      <w:r>
        <w:t xml:space="preserve"> has many state variables that, together, represent its state of mind. These variables are the values held in the nodes of </w:t>
      </w:r>
      <w:proofErr w:type="gramStart"/>
      <w:r>
        <w:t>each individual’s</w:t>
      </w:r>
      <w:proofErr w:type="gramEnd"/>
      <w:r>
        <w:t xml:space="preserve"> FCM. Each FCM node has a single value which is its activation level (degree of stimulation) of its represented concept. Concepts are either be sensory, such as the individual’s perception of local food, internal, such as the individual’s hunger, or action, such as the individual’s willingness to perform the eat action (see </w:t>
      </w:r>
      <w:r w:rsidRPr="00381349">
        <w:rPr>
          <w:i/>
        </w:rPr>
        <w:t>Emergence</w:t>
      </w:r>
      <w:r>
        <w:t xml:space="preserve">, </w:t>
      </w:r>
      <w:r w:rsidRPr="00381349">
        <w:rPr>
          <w:i/>
        </w:rPr>
        <w:t>Adaptation</w:t>
      </w:r>
      <w:r>
        <w:t xml:space="preserve">, and </w:t>
      </w:r>
      <w:r w:rsidRPr="00381349">
        <w:rPr>
          <w:i/>
        </w:rPr>
        <w:t>Submodels</w:t>
      </w:r>
      <w:r>
        <w:t xml:space="preserve"> for more information).</w:t>
      </w:r>
      <w:r w:rsidRPr="00CE1474">
        <w:t xml:space="preserve"> </w:t>
      </w:r>
    </w:p>
    <w:p w14:paraId="3317E818" w14:textId="77777777" w:rsidR="00325D25" w:rsidRDefault="00E466C8" w:rsidP="00325D25">
      <w:pPr>
        <w:pStyle w:val="heading30"/>
        <w:rPr>
          <w:rStyle w:val="heading3-runinheadingChar"/>
        </w:rPr>
      </w:pPr>
      <w:r w:rsidRPr="008629E6">
        <w:t>Time step</w:t>
      </w:r>
    </w:p>
    <w:p w14:paraId="372FB0BE" w14:textId="3104A73B" w:rsidR="00325D25" w:rsidRDefault="00E466C8" w:rsidP="00325D25">
      <w:pPr>
        <w:pStyle w:val="p1a"/>
      </w:pPr>
      <w:r w:rsidRPr="00D2493D">
        <w:t xml:space="preserve">Each time step involves </w:t>
      </w:r>
      <w:proofErr w:type="gramStart"/>
      <w:r w:rsidRPr="00D2493D">
        <w:t>each individual</w:t>
      </w:r>
      <w:proofErr w:type="gramEnd"/>
      <w:r w:rsidRPr="00D2493D">
        <w:t xml:space="preserve"> perceiving its environment, making a deci</w:t>
      </w:r>
      <w:r>
        <w:t>sion, and performing one action.</w:t>
      </w:r>
      <w:r w:rsidRPr="00D2493D">
        <w:t xml:space="preserve"> </w:t>
      </w:r>
      <w:r>
        <w:t>I</w:t>
      </w:r>
      <w:r w:rsidRPr="00D2493D">
        <w:t>n addition</w:t>
      </w:r>
      <w:r>
        <w:t>,</w:t>
      </w:r>
      <w:r w:rsidRPr="00D2493D">
        <w:t xml:space="preserve"> species memberships</w:t>
      </w:r>
      <w:r>
        <w:t xml:space="preserve"> </w:t>
      </w:r>
      <w:r w:rsidRPr="00D2493D">
        <w:t>are updated and all relevant variables</w:t>
      </w:r>
      <w:r>
        <w:t xml:space="preserve"> </w:t>
      </w:r>
      <w:r w:rsidRPr="00D2493D">
        <w:t>(</w:t>
      </w:r>
      <w:r w:rsidRPr="008E7051">
        <w:rPr>
          <w:i/>
        </w:rPr>
        <w:t>e.g.</w:t>
      </w:r>
      <w:r w:rsidRPr="00D2493D">
        <w:t xml:space="preserve">, quantity of available </w:t>
      </w:r>
      <w:r>
        <w:t>grass</w:t>
      </w:r>
      <w:r w:rsidRPr="00D2493D">
        <w:t>) are recorded</w:t>
      </w:r>
      <w:r>
        <w:t xml:space="preserve"> (see </w:t>
      </w:r>
      <w:r w:rsidRPr="0007783F">
        <w:rPr>
          <w:i/>
        </w:rPr>
        <w:t>Process Overview and Scheduling</w:t>
      </w:r>
      <w:r w:rsidR="000A5B99">
        <w:t xml:space="preserve"> for algorithm</w:t>
      </w:r>
      <w:r>
        <w:t>)</w:t>
      </w:r>
      <w:r w:rsidRPr="00D2493D">
        <w:t>.</w:t>
      </w:r>
    </w:p>
    <w:p w14:paraId="3B9C4290" w14:textId="77777777" w:rsidR="00325D25" w:rsidRDefault="00E466C8" w:rsidP="00325D25">
      <w:pPr>
        <w:pStyle w:val="heading30"/>
      </w:pPr>
      <w:r w:rsidRPr="00E2464A">
        <w:t>Cells and virtual world</w:t>
      </w:r>
    </w:p>
    <w:p w14:paraId="74B26A79" w14:textId="2C70AC91" w:rsidR="00325D25" w:rsidRDefault="00E466C8" w:rsidP="00325D25">
      <w:pPr>
        <w:pStyle w:val="p1a"/>
      </w:pPr>
      <w:r w:rsidRPr="00E2464A">
        <w:t>The smallest units of the environment are cells. Each cell represents a large space which may contain an unlimited number of individuals</w:t>
      </w:r>
      <w:r>
        <w:t>,</w:t>
      </w:r>
      <w:r w:rsidRPr="00E2464A">
        <w:t xml:space="preserve"> some </w:t>
      </w:r>
      <w:r>
        <w:t xml:space="preserve">limited </w:t>
      </w:r>
      <w:r w:rsidRPr="00E2464A">
        <w:t>amount of food</w:t>
      </w:r>
      <w:r>
        <w:t>, and some limited amount of fertilizer</w:t>
      </w:r>
      <w:r w:rsidRPr="00E2464A">
        <w:t>.</w:t>
      </w:r>
      <w:r>
        <w:t xml:space="preserve"> The number of individuals a cell can host, therefore, is indirectly limited by the amount of food a cell contains. There are two types of food: grass, which only prey can eat, and meat, which only predators can eat. Grass amounts are controlled by a grass diffusion and growth model, and meat is generated when predators kill prey (see </w:t>
      </w:r>
      <w:r w:rsidRPr="000A6FE3">
        <w:rPr>
          <w:i/>
        </w:rPr>
        <w:t>Submodels</w:t>
      </w:r>
      <w:r>
        <w:t xml:space="preserve"> for grass diffusion model and meat generation). Fertilizer is produced by individuals residing in a cell (see </w:t>
      </w:r>
      <w:r w:rsidRPr="00882044">
        <w:rPr>
          <w:i/>
        </w:rPr>
        <w:t>Submodels</w:t>
      </w:r>
      <w:r>
        <w:t xml:space="preserve"> for fertilizer dynamics). </w:t>
      </w:r>
      <w:r w:rsidRPr="00E2464A">
        <w:t xml:space="preserve">The virtual world consists of a matrix of 1000×1000 cells. The world is large enough </w:t>
      </w:r>
      <w:r>
        <w:t xml:space="preserve">such that </w:t>
      </w:r>
      <w:r w:rsidRPr="00E2464A">
        <w:t>an individual moving in the same direction during its whole life cannot even cross half of the world</w:t>
      </w:r>
      <w:r>
        <w:t xml:space="preserve"> and thus high-level movement</w:t>
      </w:r>
      <w:r w:rsidRPr="00E2464A">
        <w:t xml:space="preserve"> patterns</w:t>
      </w:r>
      <w:r>
        <w:t xml:space="preserve"> can be observed</w:t>
      </w:r>
      <w:r w:rsidRPr="00E2464A">
        <w:t>. The virtual world wraps around to remove any spatial bias. In addition, the dimensions of the world are adjustable</w:t>
      </w:r>
      <w:r w:rsidR="000A6FE3">
        <w:t>,</w:t>
      </w:r>
      <w:r w:rsidRPr="00E2464A">
        <w:t xml:space="preserve"> but </w:t>
      </w:r>
      <w:r>
        <w:t>expanding the dimensions increases the computational complexity of the simulation.</w:t>
      </w:r>
      <w:r w:rsidRPr="00796421">
        <w:t xml:space="preserve"> </w:t>
      </w:r>
    </w:p>
    <w:p w14:paraId="7BAB8DD4" w14:textId="77777777" w:rsidR="00325D25" w:rsidRPr="00325D25" w:rsidRDefault="00E466C8" w:rsidP="00325D25">
      <w:pPr>
        <w:pStyle w:val="heading30"/>
        <w:rPr>
          <w:rStyle w:val="heading3-runinheadingChar"/>
        </w:rPr>
      </w:pPr>
      <w:r w:rsidRPr="008629E6">
        <w:t>Species</w:t>
      </w:r>
    </w:p>
    <w:p w14:paraId="7F6CF12D" w14:textId="70153E6A" w:rsidR="00E466C8" w:rsidRPr="004C5D07" w:rsidRDefault="00E466C8" w:rsidP="00325D25">
      <w:pPr>
        <w:pStyle w:val="p1a"/>
      </w:pPr>
      <w:r>
        <w:lastRenderedPageBreak/>
        <w:t>By default, numerous prey and predators coexist in the simulation at any time step. Alternatively, the simulation can be run without predators. For each type, there is some number of species determined by the genetic makeup of the sets of individuals. There is at least one prey species and one predator species unless an extinction occurs, and at most there can be one species per individual.</w:t>
      </w:r>
      <w:r w:rsidRPr="00E2464A">
        <w:t xml:space="preserve"> A species is a set of individuals with </w:t>
      </w:r>
      <w:r>
        <w:t xml:space="preserve">sufficiently </w:t>
      </w:r>
      <w:r w:rsidRPr="00E2464A">
        <w:t>similar genome</w:t>
      </w:r>
      <w:r>
        <w:t xml:space="preserve">s (see </w:t>
      </w:r>
      <w:r w:rsidRPr="00777AFE">
        <w:rPr>
          <w:i/>
        </w:rPr>
        <w:t>Collectives</w:t>
      </w:r>
      <w:r>
        <w:t xml:space="preserve"> </w:t>
      </w:r>
      <w:r w:rsidR="00777AFE">
        <w:t>under</w:t>
      </w:r>
      <w:r>
        <w:t xml:space="preserve"> </w:t>
      </w:r>
      <w:r w:rsidRPr="00777AFE">
        <w:rPr>
          <w:i/>
        </w:rPr>
        <w:t>Design Concepts</w:t>
      </w:r>
      <w:r>
        <w:t xml:space="preserve"> for more details about speciation).</w:t>
      </w:r>
    </w:p>
    <w:p w14:paraId="116D5299" w14:textId="77777777" w:rsidR="00E466C8" w:rsidRPr="00657014" w:rsidRDefault="00E466C8" w:rsidP="00325D25">
      <w:pPr>
        <w:pStyle w:val="heading20"/>
      </w:pPr>
      <w:r>
        <w:t>Process Overview and Scheduling</w:t>
      </w:r>
    </w:p>
    <w:p w14:paraId="527CB92C" w14:textId="3EBCD800" w:rsidR="00E466C8" w:rsidRDefault="00E466C8" w:rsidP="00783CB5">
      <w:pPr>
        <w:pStyle w:val="p1a"/>
      </w:pPr>
      <w:r w:rsidRPr="004D50E9">
        <w:t>At each time step, the value of the state variables of individuals and cells are updated. The overview and scheduling of every time step is as follows:</w:t>
      </w:r>
    </w:p>
    <w:p w14:paraId="15D8BA4F" w14:textId="77777777" w:rsidR="00E466C8" w:rsidRPr="004D50E9" w:rsidRDefault="00E466C8" w:rsidP="00325D25">
      <w:pPr>
        <w:pStyle w:val="NumberedItem"/>
        <w:numPr>
          <w:ilvl w:val="0"/>
          <w:numId w:val="35"/>
        </w:numPr>
        <w:ind w:left="238" w:hanging="238"/>
        <w:rPr>
          <w:lang w:val="en-CA"/>
        </w:rPr>
      </w:pPr>
      <w:r w:rsidRPr="004D50E9">
        <w:rPr>
          <w:lang w:val="en-CA"/>
        </w:rPr>
        <w:t>For prey</w:t>
      </w:r>
      <w:r>
        <w:rPr>
          <w:lang w:val="en-CA"/>
        </w:rPr>
        <w:t xml:space="preserve"> individuals</w:t>
      </w:r>
      <w:r w:rsidRPr="004D50E9">
        <w:rPr>
          <w:lang w:val="en-CA"/>
        </w:rPr>
        <w:t xml:space="preserve">: </w:t>
      </w:r>
    </w:p>
    <w:p w14:paraId="36701CB3" w14:textId="7F255274" w:rsidR="00E466C8" w:rsidRPr="004D50E9" w:rsidRDefault="002205D7" w:rsidP="00E466C8">
      <w:pPr>
        <w:numPr>
          <w:ilvl w:val="1"/>
          <w:numId w:val="26"/>
        </w:numPr>
        <w:spacing w:line="360" w:lineRule="auto"/>
      </w:pPr>
      <w:r>
        <w:t xml:space="preserve">Perceive </w:t>
      </w:r>
      <w:r w:rsidR="00E466C8" w:rsidRPr="004D50E9">
        <w:t xml:space="preserve">environment </w:t>
      </w:r>
    </w:p>
    <w:p w14:paraId="0609DB1E" w14:textId="5813E8A2" w:rsidR="00E466C8" w:rsidRDefault="00E466C8" w:rsidP="00E466C8">
      <w:pPr>
        <w:numPr>
          <w:ilvl w:val="1"/>
          <w:numId w:val="26"/>
        </w:numPr>
        <w:spacing w:line="360" w:lineRule="auto"/>
      </w:pPr>
      <w:r w:rsidRPr="004D50E9">
        <w:t>Comput</w:t>
      </w:r>
      <w:r w:rsidR="002205D7">
        <w:t>e</w:t>
      </w:r>
      <w:r w:rsidRPr="004D50E9">
        <w:t xml:space="preserve"> next action</w:t>
      </w:r>
    </w:p>
    <w:p w14:paraId="67A8C1F8" w14:textId="159A7D51" w:rsidR="009C30D3" w:rsidRDefault="009C30D3" w:rsidP="00E466C8">
      <w:pPr>
        <w:numPr>
          <w:ilvl w:val="1"/>
          <w:numId w:val="26"/>
        </w:numPr>
        <w:spacing w:line="360" w:lineRule="auto"/>
      </w:pPr>
      <w:r>
        <w:t xml:space="preserve">Increase </w:t>
      </w:r>
      <w:r w:rsidR="002205D7" w:rsidRPr="002205D7">
        <w:rPr>
          <w:i/>
        </w:rPr>
        <w:t>Age</w:t>
      </w:r>
    </w:p>
    <w:p w14:paraId="4327CA71" w14:textId="45AF764E" w:rsidR="00E466C8" w:rsidRPr="004D50E9" w:rsidRDefault="002205D7" w:rsidP="00E466C8">
      <w:pPr>
        <w:numPr>
          <w:ilvl w:val="1"/>
          <w:numId w:val="26"/>
        </w:numPr>
        <w:spacing w:line="360" w:lineRule="auto"/>
      </w:pPr>
      <w:r>
        <w:t xml:space="preserve">Females that chose </w:t>
      </w:r>
      <w:r w:rsidR="006A1E68">
        <w:t xml:space="preserve">to </w:t>
      </w:r>
      <w:r w:rsidR="006A1E68" w:rsidRPr="006A1E68">
        <w:rPr>
          <w:i/>
        </w:rPr>
        <w:t>R</w:t>
      </w:r>
      <w:r w:rsidRPr="006A1E68">
        <w:rPr>
          <w:i/>
        </w:rPr>
        <w:t>eproduc</w:t>
      </w:r>
      <w:r w:rsidR="006A1E68" w:rsidRPr="006A1E68">
        <w:rPr>
          <w:i/>
        </w:rPr>
        <w:t>e</w:t>
      </w:r>
      <w:r>
        <w:t xml:space="preserve"> act in order of decreasing </w:t>
      </w:r>
      <w:r w:rsidRPr="002205D7">
        <w:rPr>
          <w:i/>
        </w:rPr>
        <w:t>Strength</w:t>
      </w:r>
      <w:r w:rsidR="008436C0">
        <w:rPr>
          <w:i/>
        </w:rPr>
        <w:t xml:space="preserve"> </w:t>
      </w:r>
      <w:r w:rsidR="008436C0">
        <w:t>(to simulate female choice in mate selection)</w:t>
      </w:r>
    </w:p>
    <w:p w14:paraId="688E21E5" w14:textId="076CAE0C" w:rsidR="00E466C8" w:rsidRPr="004D50E9" w:rsidRDefault="002205D7" w:rsidP="00E466C8">
      <w:pPr>
        <w:numPr>
          <w:ilvl w:val="1"/>
          <w:numId w:val="26"/>
        </w:numPr>
        <w:spacing w:line="360" w:lineRule="auto"/>
      </w:pPr>
      <w:r>
        <w:t xml:space="preserve">Remaining prey act in order of decreasing </w:t>
      </w:r>
      <w:r w:rsidRPr="002205D7">
        <w:rPr>
          <w:i/>
        </w:rPr>
        <w:t>Strength</w:t>
      </w:r>
    </w:p>
    <w:p w14:paraId="709C99B8" w14:textId="501DD150" w:rsidR="00E466C8" w:rsidRPr="004D50E9" w:rsidRDefault="002205D7" w:rsidP="00FB7585">
      <w:pPr>
        <w:numPr>
          <w:ilvl w:val="1"/>
          <w:numId w:val="26"/>
        </w:numPr>
        <w:spacing w:line="360" w:lineRule="auto"/>
      </w:pPr>
      <w:r>
        <w:t xml:space="preserve">Update </w:t>
      </w:r>
      <w:r w:rsidR="00E466C8" w:rsidRPr="004D50E9">
        <w:t>list of prey</w:t>
      </w:r>
      <w:r w:rsidR="0034263C">
        <w:t xml:space="preserve"> (as some may have died due to depletion of </w:t>
      </w:r>
      <w:r w:rsidR="0034263C" w:rsidRPr="0034263C">
        <w:rPr>
          <w:i/>
        </w:rPr>
        <w:t>Energy</w:t>
      </w:r>
      <w:r w:rsidR="0034263C">
        <w:t xml:space="preserve"> or maximum </w:t>
      </w:r>
      <w:r w:rsidR="0034263C" w:rsidRPr="0034263C">
        <w:rPr>
          <w:i/>
        </w:rPr>
        <w:t>Age</w:t>
      </w:r>
      <w:r w:rsidR="0034263C">
        <w:t>)</w:t>
      </w:r>
      <w:r w:rsidR="00E466C8" w:rsidRPr="004D50E9">
        <w:t xml:space="preserve"> </w:t>
      </w:r>
    </w:p>
    <w:p w14:paraId="42C21A8F" w14:textId="77777777" w:rsidR="00E466C8" w:rsidRPr="004D50E9" w:rsidRDefault="00E466C8" w:rsidP="00E466C8">
      <w:pPr>
        <w:numPr>
          <w:ilvl w:val="0"/>
          <w:numId w:val="26"/>
        </w:numPr>
        <w:spacing w:line="360" w:lineRule="auto"/>
        <w:rPr>
          <w:lang w:val="en-CA"/>
        </w:rPr>
      </w:pPr>
      <w:r w:rsidRPr="004D50E9">
        <w:rPr>
          <w:lang w:val="en-CA"/>
        </w:rPr>
        <w:t xml:space="preserve">For predator </w:t>
      </w:r>
      <w:r>
        <w:rPr>
          <w:lang w:val="en-CA"/>
        </w:rPr>
        <w:t>individuals:</w:t>
      </w:r>
    </w:p>
    <w:p w14:paraId="2B81BD63" w14:textId="247809DB" w:rsidR="00E466C8" w:rsidRPr="004D50E9" w:rsidRDefault="00E466C8" w:rsidP="00E466C8">
      <w:pPr>
        <w:numPr>
          <w:ilvl w:val="1"/>
          <w:numId w:val="27"/>
        </w:numPr>
        <w:spacing w:line="360" w:lineRule="auto"/>
      </w:pPr>
      <w:r w:rsidRPr="004D50E9">
        <w:t>Perce</w:t>
      </w:r>
      <w:r w:rsidR="00CD3721">
        <w:t xml:space="preserve">ive </w:t>
      </w:r>
      <w:r w:rsidRPr="004D50E9">
        <w:t xml:space="preserve">environment </w:t>
      </w:r>
    </w:p>
    <w:p w14:paraId="2B4B45D9" w14:textId="65021423" w:rsidR="00E466C8" w:rsidRDefault="0034263C" w:rsidP="00E466C8">
      <w:pPr>
        <w:numPr>
          <w:ilvl w:val="1"/>
          <w:numId w:val="27"/>
        </w:numPr>
        <w:spacing w:line="360" w:lineRule="auto"/>
      </w:pPr>
      <w:r>
        <w:t>Compute</w:t>
      </w:r>
      <w:r w:rsidR="00E466C8" w:rsidRPr="004D50E9">
        <w:t xml:space="preserve"> next action</w:t>
      </w:r>
    </w:p>
    <w:p w14:paraId="499D1CC6" w14:textId="1D09DCA4" w:rsidR="009C30D3" w:rsidRDefault="009C30D3" w:rsidP="00E466C8">
      <w:pPr>
        <w:numPr>
          <w:ilvl w:val="1"/>
          <w:numId w:val="27"/>
        </w:numPr>
        <w:spacing w:line="360" w:lineRule="auto"/>
      </w:pPr>
      <w:r>
        <w:t xml:space="preserve">Increase </w:t>
      </w:r>
      <w:r w:rsidR="00CD3721" w:rsidRPr="00CD3721">
        <w:rPr>
          <w:i/>
        </w:rPr>
        <w:t>A</w:t>
      </w:r>
      <w:r w:rsidRPr="00CD3721">
        <w:rPr>
          <w:i/>
        </w:rPr>
        <w:t>ge</w:t>
      </w:r>
    </w:p>
    <w:p w14:paraId="10F040B1" w14:textId="77777777" w:rsidR="00CD3721" w:rsidRPr="004D50E9" w:rsidRDefault="00CD3721" w:rsidP="00CD3721">
      <w:pPr>
        <w:numPr>
          <w:ilvl w:val="1"/>
          <w:numId w:val="27"/>
        </w:numPr>
        <w:spacing w:line="360" w:lineRule="auto"/>
      </w:pPr>
      <w:r>
        <w:t xml:space="preserve">Females that chose to </w:t>
      </w:r>
      <w:r w:rsidRPr="006A1E68">
        <w:rPr>
          <w:i/>
        </w:rPr>
        <w:t>Reproduce</w:t>
      </w:r>
      <w:r>
        <w:t xml:space="preserve"> act in order of decreasing </w:t>
      </w:r>
      <w:r w:rsidRPr="002205D7">
        <w:rPr>
          <w:i/>
        </w:rPr>
        <w:t>Strength</w:t>
      </w:r>
      <w:r>
        <w:rPr>
          <w:i/>
        </w:rPr>
        <w:t xml:space="preserve"> </w:t>
      </w:r>
      <w:r>
        <w:t>(to simulate female choice in mate selection)</w:t>
      </w:r>
    </w:p>
    <w:p w14:paraId="01A0F855" w14:textId="005BA99A" w:rsidR="0034263C" w:rsidRPr="004D50E9" w:rsidRDefault="0034263C" w:rsidP="0034263C">
      <w:pPr>
        <w:numPr>
          <w:ilvl w:val="1"/>
          <w:numId w:val="27"/>
        </w:numPr>
        <w:spacing w:line="360" w:lineRule="auto"/>
      </w:pPr>
      <w:r>
        <w:t xml:space="preserve">Remaining predators act in order of decreasing </w:t>
      </w:r>
      <w:r w:rsidRPr="002205D7">
        <w:rPr>
          <w:i/>
        </w:rPr>
        <w:t>Strength</w:t>
      </w:r>
    </w:p>
    <w:p w14:paraId="359F59CD" w14:textId="74387EDE" w:rsidR="009C30D3" w:rsidRDefault="0034263C" w:rsidP="009C30D3">
      <w:pPr>
        <w:numPr>
          <w:ilvl w:val="1"/>
          <w:numId w:val="27"/>
        </w:numPr>
        <w:spacing w:line="360" w:lineRule="auto"/>
      </w:pPr>
      <w:r>
        <w:t xml:space="preserve">Update </w:t>
      </w:r>
      <w:r w:rsidR="00E466C8" w:rsidRPr="004D50E9">
        <w:t>list of predators and prey</w:t>
      </w:r>
      <w:r>
        <w:t xml:space="preserve"> (for predators, some may have died due to depletion of </w:t>
      </w:r>
      <w:r w:rsidRPr="0034263C">
        <w:rPr>
          <w:i/>
        </w:rPr>
        <w:t>Energy</w:t>
      </w:r>
      <w:r>
        <w:t xml:space="preserve">, maximum </w:t>
      </w:r>
      <w:r w:rsidRPr="0034263C">
        <w:rPr>
          <w:i/>
        </w:rPr>
        <w:t>Age</w:t>
      </w:r>
      <w:r>
        <w:t xml:space="preserve">, or combat with prey; for prey, some may have died due to </w:t>
      </w:r>
      <w:r w:rsidR="00123FBA">
        <w:t>predation</w:t>
      </w:r>
      <w:r>
        <w:t>)</w:t>
      </w:r>
    </w:p>
    <w:p w14:paraId="11DD6917" w14:textId="7FFDBB85" w:rsidR="00FB7585" w:rsidRDefault="009E4FAD" w:rsidP="00FB7585">
      <w:pPr>
        <w:numPr>
          <w:ilvl w:val="0"/>
          <w:numId w:val="26"/>
        </w:numPr>
        <w:spacing w:line="360" w:lineRule="auto"/>
      </w:pPr>
      <w:r>
        <w:t>Sort</w:t>
      </w:r>
      <w:r w:rsidR="00E466C8">
        <w:t xml:space="preserve"> </w:t>
      </w:r>
      <w:r w:rsidR="00FB7585">
        <w:t xml:space="preserve">prey </w:t>
      </w:r>
      <w:r>
        <w:t>in order of decreasing</w:t>
      </w:r>
      <w:r w:rsidR="00E466C8">
        <w:t xml:space="preserve"> </w:t>
      </w:r>
      <w:r w:rsidR="00FB7585" w:rsidRPr="002205D7">
        <w:rPr>
          <w:i/>
        </w:rPr>
        <w:t>Strength</w:t>
      </w:r>
    </w:p>
    <w:p w14:paraId="4419CD58" w14:textId="45712C6E" w:rsidR="00891D8F" w:rsidRPr="004D50E9" w:rsidRDefault="00FB7585" w:rsidP="00FB7585">
      <w:pPr>
        <w:numPr>
          <w:ilvl w:val="0"/>
          <w:numId w:val="26"/>
        </w:numPr>
        <w:spacing w:line="360" w:lineRule="auto"/>
      </w:pPr>
      <w:r>
        <w:t xml:space="preserve">Sort predators in order of decreasing </w:t>
      </w:r>
      <w:r w:rsidRPr="002205D7">
        <w:rPr>
          <w:i/>
        </w:rPr>
        <w:t>Strength</w:t>
      </w:r>
      <w:r w:rsidRPr="004D50E9">
        <w:t xml:space="preserve"> </w:t>
      </w:r>
    </w:p>
    <w:p w14:paraId="0D5DEF87" w14:textId="74E29B82" w:rsidR="00E466C8" w:rsidRPr="004D50E9" w:rsidRDefault="00891D8F" w:rsidP="00891D8F">
      <w:pPr>
        <w:pStyle w:val="ListParagraph"/>
        <w:numPr>
          <w:ilvl w:val="0"/>
          <w:numId w:val="26"/>
        </w:numPr>
        <w:spacing w:line="360" w:lineRule="auto"/>
      </w:pPr>
      <w:r w:rsidRPr="004D50E9">
        <w:lastRenderedPageBreak/>
        <w:t>Updat</w:t>
      </w:r>
      <w:r w:rsidR="00064D8D">
        <w:t>e</w:t>
      </w:r>
      <w:r w:rsidRPr="004D50E9">
        <w:t xml:space="preserve"> prey species</w:t>
      </w:r>
    </w:p>
    <w:p w14:paraId="67BACCAE" w14:textId="10B3CC15" w:rsidR="00E466C8" w:rsidRPr="004D50E9" w:rsidRDefault="00E466C8" w:rsidP="00891D8F">
      <w:pPr>
        <w:numPr>
          <w:ilvl w:val="0"/>
          <w:numId w:val="26"/>
        </w:numPr>
        <w:spacing w:line="360" w:lineRule="auto"/>
      </w:pPr>
      <w:r w:rsidRPr="004D50E9">
        <w:t>Updat</w:t>
      </w:r>
      <w:r w:rsidR="00064D8D">
        <w:t>e</w:t>
      </w:r>
      <w:r w:rsidRPr="004D50E9">
        <w:t xml:space="preserve"> predator species</w:t>
      </w:r>
    </w:p>
    <w:p w14:paraId="7B30DF39" w14:textId="31E86D7F" w:rsidR="00306EC5" w:rsidRPr="00064D8D" w:rsidRDefault="00E466C8" w:rsidP="00306EC5">
      <w:pPr>
        <w:pStyle w:val="ListParagraph"/>
        <w:numPr>
          <w:ilvl w:val="0"/>
          <w:numId w:val="26"/>
        </w:numPr>
        <w:spacing w:line="360" w:lineRule="auto"/>
      </w:pPr>
      <w:r w:rsidRPr="00891D8F">
        <w:rPr>
          <w:lang w:val="en-CA"/>
        </w:rPr>
        <w:t>For every cell in the world</w:t>
      </w:r>
    </w:p>
    <w:p w14:paraId="3CBD5E6E" w14:textId="75DE63FE" w:rsidR="00064D8D" w:rsidRPr="00306EC5" w:rsidRDefault="00064D8D" w:rsidP="00064D8D">
      <w:pPr>
        <w:pStyle w:val="ListParagraph"/>
        <w:numPr>
          <w:ilvl w:val="1"/>
          <w:numId w:val="26"/>
        </w:numPr>
        <w:spacing w:line="360" w:lineRule="auto"/>
      </w:pPr>
      <w:r>
        <w:rPr>
          <w:lang w:val="en-CA"/>
        </w:rPr>
        <w:t xml:space="preserve">Update </w:t>
      </w:r>
      <w:r w:rsidR="007C6AED" w:rsidRPr="007C6AED">
        <w:rPr>
          <w:i/>
          <w:lang w:val="en-CA"/>
        </w:rPr>
        <w:t>F</w:t>
      </w:r>
      <w:r w:rsidRPr="007C6AED">
        <w:rPr>
          <w:i/>
          <w:lang w:val="en-CA"/>
        </w:rPr>
        <w:t>ertilizer</w:t>
      </w:r>
      <w:r w:rsidR="007C6AED">
        <w:rPr>
          <w:lang w:val="en-CA"/>
        </w:rPr>
        <w:t xml:space="preserve"> level</w:t>
      </w:r>
    </w:p>
    <w:p w14:paraId="46B29B49" w14:textId="683816C7" w:rsidR="00306EC5" w:rsidRDefault="00E466C8" w:rsidP="00306EC5">
      <w:pPr>
        <w:pStyle w:val="ListParagraph"/>
        <w:numPr>
          <w:ilvl w:val="1"/>
          <w:numId w:val="26"/>
        </w:numPr>
        <w:spacing w:line="360" w:lineRule="auto"/>
      </w:pPr>
      <w:r w:rsidRPr="004D50E9">
        <w:t>Updat</w:t>
      </w:r>
      <w:r w:rsidR="00064D8D">
        <w:t>e</w:t>
      </w:r>
      <w:r w:rsidRPr="004D50E9">
        <w:t xml:space="preserve"> </w:t>
      </w:r>
      <w:r w:rsidR="007C6AED" w:rsidRPr="007C6AED">
        <w:rPr>
          <w:i/>
        </w:rPr>
        <w:t>G</w:t>
      </w:r>
      <w:r w:rsidRPr="007C6AED">
        <w:rPr>
          <w:i/>
        </w:rPr>
        <w:t>rass</w:t>
      </w:r>
      <w:r w:rsidRPr="004D50E9">
        <w:t xml:space="preserve"> level </w:t>
      </w:r>
    </w:p>
    <w:p w14:paraId="7C49BA31" w14:textId="09C415C8" w:rsidR="00E466C8" w:rsidRDefault="00E466C8" w:rsidP="00306EC5">
      <w:pPr>
        <w:pStyle w:val="ListParagraph"/>
        <w:numPr>
          <w:ilvl w:val="1"/>
          <w:numId w:val="26"/>
        </w:numPr>
        <w:spacing w:line="360" w:lineRule="auto"/>
      </w:pPr>
      <w:r w:rsidRPr="004D50E9">
        <w:t>Updat</w:t>
      </w:r>
      <w:r w:rsidR="00064D8D">
        <w:t>e</w:t>
      </w:r>
      <w:r w:rsidRPr="004D50E9">
        <w:t xml:space="preserve"> </w:t>
      </w:r>
      <w:r w:rsidR="007C6AED" w:rsidRPr="007C6AED">
        <w:rPr>
          <w:i/>
        </w:rPr>
        <w:t>M</w:t>
      </w:r>
      <w:r w:rsidRPr="007C6AED">
        <w:rPr>
          <w:i/>
        </w:rPr>
        <w:t>eat</w:t>
      </w:r>
      <w:r w:rsidRPr="004D50E9">
        <w:t xml:space="preserve"> level </w:t>
      </w:r>
    </w:p>
    <w:p w14:paraId="3378D540" w14:textId="64D45758" w:rsidR="00E466C8" w:rsidRDefault="00E466C8" w:rsidP="00325D25">
      <w:r w:rsidRPr="004D50E9">
        <w:t xml:space="preserve">The complexity of the simulation algorithm is mostly linear </w:t>
      </w:r>
      <w:r>
        <w:t>with respect to</w:t>
      </w:r>
      <w:r w:rsidRPr="004D50E9">
        <w:t xml:space="preserve"> the number of individuals. If</w:t>
      </w:r>
      <w:r>
        <w:t xml:space="preserve"> </w:t>
      </w:r>
      <w:r w:rsidRPr="004D50E9">
        <w:t xml:space="preserve">we consider that there are </w:t>
      </w:r>
      <w:r w:rsidRPr="00403C03">
        <w:rPr>
          <w:i/>
          <w:iCs/>
        </w:rPr>
        <w:t>N</w:t>
      </w:r>
      <w:r w:rsidRPr="00403C03">
        <w:rPr>
          <w:i/>
          <w:iCs/>
          <w:vertAlign w:val="subscript"/>
        </w:rPr>
        <w:t>1</w:t>
      </w:r>
      <w:r w:rsidRPr="004D50E9">
        <w:t xml:space="preserve"> prey and </w:t>
      </w:r>
      <w:r w:rsidRPr="00403C03">
        <w:rPr>
          <w:i/>
          <w:iCs/>
        </w:rPr>
        <w:t>N</w:t>
      </w:r>
      <w:r w:rsidRPr="00403C03">
        <w:rPr>
          <w:i/>
          <w:iCs/>
          <w:vertAlign w:val="subscript"/>
        </w:rPr>
        <w:t>2</w:t>
      </w:r>
      <w:r w:rsidRPr="004D50E9">
        <w:t xml:space="preserve"> predators</w:t>
      </w:r>
      <w:r>
        <w:t xml:space="preserve"> and</w:t>
      </w:r>
      <w:r w:rsidRPr="004D50E9">
        <w:t xml:space="preserve"> </w:t>
      </w:r>
      <w:r>
        <w:t xml:space="preserve">we exclude the sorting parts which have a complexity of </w:t>
      </w:r>
      <w:r w:rsidRPr="00403C03">
        <w:rPr>
          <w:i/>
          <w:iCs/>
        </w:rPr>
        <w:t>O(N</w:t>
      </w:r>
      <w:r w:rsidRPr="00403C03">
        <w:rPr>
          <w:i/>
          <w:iCs/>
          <w:vertAlign w:val="subscript"/>
        </w:rPr>
        <w:t>1</w:t>
      </w:r>
      <w:r w:rsidRPr="00403C03">
        <w:rPr>
          <w:i/>
          <w:iCs/>
        </w:rPr>
        <w:t>logN</w:t>
      </w:r>
      <w:r w:rsidRPr="00403C03">
        <w:rPr>
          <w:i/>
          <w:iCs/>
          <w:vertAlign w:val="subscript"/>
        </w:rPr>
        <w:t>1</w:t>
      </w:r>
      <w:r w:rsidRPr="00403C03">
        <w:rPr>
          <w:i/>
          <w:iCs/>
        </w:rPr>
        <w:t>)</w:t>
      </w:r>
      <w:r>
        <w:t xml:space="preserve"> and </w:t>
      </w:r>
      <w:r w:rsidRPr="00403C03">
        <w:rPr>
          <w:i/>
          <w:iCs/>
        </w:rPr>
        <w:t>O(N</w:t>
      </w:r>
      <w:r w:rsidRPr="00403C03">
        <w:rPr>
          <w:i/>
          <w:iCs/>
          <w:vertAlign w:val="subscript"/>
        </w:rPr>
        <w:t>2</w:t>
      </w:r>
      <w:r w:rsidRPr="00403C03">
        <w:rPr>
          <w:i/>
          <w:iCs/>
        </w:rPr>
        <w:t>logN</w:t>
      </w:r>
      <w:r w:rsidRPr="00403C03">
        <w:rPr>
          <w:i/>
          <w:iCs/>
          <w:vertAlign w:val="subscript"/>
        </w:rPr>
        <w:t>2</w:t>
      </w:r>
      <w:r w:rsidRPr="00403C03">
        <w:rPr>
          <w:i/>
          <w:iCs/>
        </w:rPr>
        <w:t>)</w:t>
      </w:r>
      <w:r>
        <w:t xml:space="preserve"> but are negligible in computational time, </w:t>
      </w:r>
      <w:r w:rsidRPr="004D50E9">
        <w:t>then the complexity of part 1 and part 2</w:t>
      </w:r>
      <w:r>
        <w:t xml:space="preserve"> </w:t>
      </w:r>
      <w:r w:rsidRPr="004D50E9">
        <w:t xml:space="preserve">of the above algorithm, including the clustering algorithm used for speciation, will be </w:t>
      </w:r>
      <w:r w:rsidRPr="00403C03">
        <w:rPr>
          <w:i/>
          <w:iCs/>
        </w:rPr>
        <w:t>O(N</w:t>
      </w:r>
      <w:r w:rsidRPr="00403C03">
        <w:rPr>
          <w:i/>
          <w:iCs/>
          <w:vertAlign w:val="subscript"/>
        </w:rPr>
        <w:t>1</w:t>
      </w:r>
      <w:r w:rsidRPr="00403C03">
        <w:rPr>
          <w:i/>
          <w:iCs/>
        </w:rPr>
        <w:t>)</w:t>
      </w:r>
      <w:r w:rsidRPr="004D50E9">
        <w:t xml:space="preserve"> and </w:t>
      </w:r>
      <w:r w:rsidRPr="00403C03">
        <w:rPr>
          <w:i/>
          <w:iCs/>
        </w:rPr>
        <w:t>O(N</w:t>
      </w:r>
      <w:r w:rsidRPr="00403C03">
        <w:rPr>
          <w:i/>
          <w:iCs/>
          <w:vertAlign w:val="subscript"/>
        </w:rPr>
        <w:t>2</w:t>
      </w:r>
      <w:r w:rsidRPr="00403C03">
        <w:rPr>
          <w:i/>
          <w:iCs/>
        </w:rPr>
        <w:t>)</w:t>
      </w:r>
      <w:r w:rsidRPr="004D50E9">
        <w:t xml:space="preserve"> </w:t>
      </w:r>
      <w:r w:rsidR="00A93A42">
        <w:t>respectively (Aspinall and Gras</w:t>
      </w:r>
      <w:r w:rsidRPr="004D50E9">
        <w:t xml:space="preserve"> 2010). This virtual world of the simulation has 1000×1000 cells, therefore the complexity of part 3 will be </w:t>
      </w:r>
      <w:proofErr w:type="gramStart"/>
      <w:r w:rsidRPr="00403C03">
        <w:rPr>
          <w:i/>
          <w:iCs/>
        </w:rPr>
        <w:t>O</w:t>
      </w:r>
      <w:r w:rsidRPr="004D50E9">
        <w:t>(</w:t>
      </w:r>
      <w:proofErr w:type="gramEnd"/>
      <w:r w:rsidRPr="00403C03">
        <w:rPr>
          <w:i/>
          <w:iCs/>
        </w:rPr>
        <w:t>k</w:t>
      </w:r>
      <w:r w:rsidRPr="004D50E9">
        <w:t xml:space="preserve"> = 1000×1000). The complexity of part 4 will be </w:t>
      </w:r>
      <w:r w:rsidRPr="00403C03">
        <w:rPr>
          <w:i/>
          <w:iCs/>
        </w:rPr>
        <w:t>O(N</w:t>
      </w:r>
      <w:r w:rsidRPr="00403C03">
        <w:rPr>
          <w:i/>
          <w:iCs/>
          <w:vertAlign w:val="subscript"/>
        </w:rPr>
        <w:t>1</w:t>
      </w:r>
      <w:r w:rsidRPr="00403C03">
        <w:rPr>
          <w:i/>
          <w:iCs/>
        </w:rPr>
        <w:t>+N</w:t>
      </w:r>
      <w:r w:rsidRPr="00403C03">
        <w:rPr>
          <w:i/>
          <w:iCs/>
          <w:vertAlign w:val="subscript"/>
        </w:rPr>
        <w:t>2</w:t>
      </w:r>
      <w:r w:rsidRPr="00403C03">
        <w:rPr>
          <w:i/>
          <w:iCs/>
        </w:rPr>
        <w:t>)</w:t>
      </w:r>
      <w:r w:rsidRPr="004D50E9">
        <w:t xml:space="preserve">. As a result, the overall complexity of the algorithm </w:t>
      </w:r>
      <w:r>
        <w:t>is</w:t>
      </w:r>
      <w:r w:rsidRPr="004D50E9">
        <w:t xml:space="preserve"> </w:t>
      </w:r>
      <w:proofErr w:type="gramStart"/>
      <w:r w:rsidRPr="00403C03">
        <w:rPr>
          <w:i/>
          <w:iCs/>
        </w:rPr>
        <w:t>O(</w:t>
      </w:r>
      <w:proofErr w:type="gramEnd"/>
      <w:r w:rsidRPr="00403C03">
        <w:rPr>
          <w:i/>
          <w:iCs/>
        </w:rPr>
        <w:t>2N</w:t>
      </w:r>
      <w:r w:rsidRPr="00403C03">
        <w:rPr>
          <w:i/>
          <w:iCs/>
          <w:vertAlign w:val="subscript"/>
        </w:rPr>
        <w:t>1</w:t>
      </w:r>
      <w:r w:rsidRPr="00403C03">
        <w:rPr>
          <w:i/>
          <w:iCs/>
        </w:rPr>
        <w:t>+ 2N</w:t>
      </w:r>
      <w:r w:rsidRPr="00403C03">
        <w:rPr>
          <w:i/>
          <w:iCs/>
          <w:vertAlign w:val="subscript"/>
        </w:rPr>
        <w:t>2</w:t>
      </w:r>
      <w:r w:rsidRPr="00403C03">
        <w:rPr>
          <w:i/>
          <w:iCs/>
        </w:rPr>
        <w:t>+ k)</w:t>
      </w:r>
      <w:r w:rsidRPr="004D50E9">
        <w:t xml:space="preserve">, which is </w:t>
      </w:r>
      <w:r w:rsidRPr="00403C03">
        <w:rPr>
          <w:i/>
          <w:iCs/>
        </w:rPr>
        <w:t>O(N = 2N</w:t>
      </w:r>
      <w:r w:rsidRPr="00403C03">
        <w:rPr>
          <w:i/>
          <w:iCs/>
          <w:vertAlign w:val="subscript"/>
        </w:rPr>
        <w:t>1</w:t>
      </w:r>
      <w:r w:rsidRPr="00403C03">
        <w:rPr>
          <w:i/>
          <w:iCs/>
        </w:rPr>
        <w:t xml:space="preserve"> +2N</w:t>
      </w:r>
      <w:r w:rsidRPr="00403C03">
        <w:rPr>
          <w:i/>
          <w:iCs/>
          <w:vertAlign w:val="subscript"/>
        </w:rPr>
        <w:t>2</w:t>
      </w:r>
      <w:r w:rsidRPr="00403C03">
        <w:rPr>
          <w:i/>
          <w:iCs/>
        </w:rPr>
        <w:t>)</w:t>
      </w:r>
      <w:r w:rsidRPr="004D50E9">
        <w:t>.</w:t>
      </w:r>
      <w:r w:rsidRPr="004C5D07">
        <w:t xml:space="preserve"> </w:t>
      </w:r>
      <w:r w:rsidRPr="008629E6">
        <w:t xml:space="preserve">In terms of computational time, the speed of simulation per </w:t>
      </w:r>
      <w:r>
        <w:t>time step</w:t>
      </w:r>
      <w:r w:rsidRPr="008629E6">
        <w:t xml:space="preserve"> is related to the number of individuals. Recent executions of the simulation produced approximately </w:t>
      </w:r>
      <w:proofErr w:type="gramStart"/>
      <w:r>
        <w:t xml:space="preserve">20000 </w:t>
      </w:r>
      <w:r w:rsidRPr="008629E6">
        <w:t>time</w:t>
      </w:r>
      <w:proofErr w:type="gramEnd"/>
      <w:r w:rsidRPr="008629E6">
        <w:t xml:space="preserve"> steps in </w:t>
      </w:r>
      <w:r>
        <w:t xml:space="preserve">60 </w:t>
      </w:r>
      <w:r w:rsidRPr="008629E6">
        <w:t>days</w:t>
      </w:r>
      <w:r w:rsidRPr="00570BE7">
        <w:t>.</w:t>
      </w:r>
      <w:r>
        <w:t xml:space="preserve"> </w:t>
      </w:r>
    </w:p>
    <w:p w14:paraId="3D99BE02" w14:textId="77777777" w:rsidR="00E466C8" w:rsidRDefault="00E466C8" w:rsidP="00325D25">
      <w:pPr>
        <w:pStyle w:val="heading20"/>
      </w:pPr>
      <w:r w:rsidRPr="004D50E9">
        <w:t>Design concepts</w:t>
      </w:r>
    </w:p>
    <w:p w14:paraId="4E1B30B0" w14:textId="77777777" w:rsidR="00E466C8" w:rsidRDefault="00E466C8" w:rsidP="00B05922">
      <w:pPr>
        <w:pStyle w:val="heading30"/>
        <w:rPr>
          <w:bCs/>
        </w:rPr>
      </w:pPr>
      <w:r w:rsidRPr="004D50E9">
        <w:t>Basic principles</w:t>
      </w:r>
    </w:p>
    <w:p w14:paraId="0427A13D" w14:textId="77777777" w:rsidR="00E466C8" w:rsidRDefault="00E466C8" w:rsidP="00325D25">
      <w:pPr>
        <w:pStyle w:val="p1a"/>
      </w:pPr>
      <w:r>
        <w:t xml:space="preserve">The genome of </w:t>
      </w:r>
      <w:proofErr w:type="gramStart"/>
      <w:r>
        <w:t>each individual</w:t>
      </w:r>
      <w:proofErr w:type="gramEnd"/>
      <w:r>
        <w:t xml:space="preserve"> consists of two parts: a physical genome and a behavioral genome</w:t>
      </w:r>
      <w:r w:rsidRPr="008629E6">
        <w:t>.</w:t>
      </w:r>
      <w:r>
        <w:t xml:space="preserve"> An individual’s genome is fixed at birth. </w:t>
      </w:r>
      <w:r w:rsidRPr="004D50E9">
        <w:t xml:space="preserve">When a new offspring is created, </w:t>
      </w:r>
      <w:r w:rsidRPr="00EB0921">
        <w:t>it receives a genome that combines the genomes of its parent</w:t>
      </w:r>
      <w:r>
        <w:t>s with some possible mutations. An individual’s physical genome determines its physical characteristics and its behavioral genome determines its behavioral characteristics. An individual’s physical genome comprises of values that represent its physical attributes (see Table 1, inherited traits).</w:t>
      </w:r>
    </w:p>
    <w:p w14:paraId="7F6157B4" w14:textId="31AABCD8" w:rsidR="00E466C8" w:rsidRDefault="00E466C8" w:rsidP="00325D25">
      <w:r>
        <w:t xml:space="preserve">The behavioral model of </w:t>
      </w:r>
      <w:proofErr w:type="gramStart"/>
      <w:r>
        <w:t>each individual</w:t>
      </w:r>
      <w:proofErr w:type="gramEnd"/>
      <w:r>
        <w:t xml:space="preserve"> is encoded as a FCM </w:t>
      </w:r>
      <w:r w:rsidR="00DE5140">
        <w:t xml:space="preserve">(Gras </w:t>
      </w:r>
      <w:r w:rsidR="00DE5140" w:rsidRPr="00DE5140">
        <w:rPr>
          <w:i/>
        </w:rPr>
        <w:t>et al.</w:t>
      </w:r>
      <w:r w:rsidR="00DE5140">
        <w:t xml:space="preserve"> 2009)</w:t>
      </w:r>
      <w:r>
        <w:t xml:space="preserve"> (Figure 1)</w:t>
      </w:r>
      <w:r w:rsidRPr="004D50E9">
        <w:t xml:space="preserve">. </w:t>
      </w:r>
      <w:r>
        <w:t>Formally, a FCM is a directed</w:t>
      </w:r>
      <w:r w:rsidRPr="004D50E9">
        <w:t xml:space="preserve"> graph which contains a set of nodes </w:t>
      </w:r>
      <w:r w:rsidRPr="00403C03">
        <w:rPr>
          <w:i/>
          <w:iCs/>
        </w:rPr>
        <w:t>C</w:t>
      </w:r>
      <w:r>
        <w:t xml:space="preserve"> </w:t>
      </w:r>
      <w:r w:rsidRPr="004D50E9">
        <w:t xml:space="preserve">and a set of edges </w:t>
      </w:r>
      <w:r w:rsidRPr="00403C03">
        <w:rPr>
          <w:i/>
          <w:iCs/>
        </w:rPr>
        <w:t>I</w:t>
      </w:r>
      <w:r w:rsidRPr="004D50E9">
        <w:t xml:space="preserve"> </w:t>
      </w:r>
      <w:r>
        <w:t>(Figure 1</w:t>
      </w:r>
      <w:r w:rsidR="002F2AE0">
        <w:t xml:space="preserve">; </w:t>
      </w:r>
      <w:proofErr w:type="spellStart"/>
      <w:r w:rsidR="002F2AE0">
        <w:t>Kosko</w:t>
      </w:r>
      <w:proofErr w:type="spellEnd"/>
      <w:r w:rsidR="002F2AE0">
        <w:t xml:space="preserve"> 1986</w:t>
      </w:r>
      <w:r>
        <w:t>)</w:t>
      </w:r>
      <w:r w:rsidRPr="004D50E9">
        <w:t>.</w:t>
      </w:r>
      <w:r>
        <w:t xml:space="preserve"> E</w:t>
      </w:r>
      <w:r w:rsidRPr="004D50E9">
        <w:t xml:space="preserve">ach node </w:t>
      </w:r>
      <w:r w:rsidRPr="00403C03">
        <w:rPr>
          <w:i/>
          <w:iCs/>
        </w:rPr>
        <w:t>C</w:t>
      </w:r>
      <w:r w:rsidRPr="00403C03">
        <w:rPr>
          <w:i/>
          <w:iCs/>
          <w:vertAlign w:val="subscript"/>
        </w:rPr>
        <w:t>i</w:t>
      </w:r>
      <w:r w:rsidRPr="004D50E9">
        <w:t xml:space="preserve"> </w:t>
      </w:r>
      <w:r>
        <w:t xml:space="preserve">represents </w:t>
      </w:r>
      <w:r w:rsidRPr="004D50E9">
        <w:t>a concept</w:t>
      </w:r>
      <w:r>
        <w:t xml:space="preserve"> and </w:t>
      </w:r>
      <w:r w:rsidRPr="004D50E9">
        <w:t xml:space="preserve">each edge </w:t>
      </w:r>
      <w:proofErr w:type="spellStart"/>
      <w:r w:rsidRPr="00403C03">
        <w:rPr>
          <w:i/>
          <w:iCs/>
        </w:rPr>
        <w:t>I</w:t>
      </w:r>
      <w:r w:rsidRPr="00403C03">
        <w:rPr>
          <w:i/>
          <w:iCs/>
          <w:vertAlign w:val="subscript"/>
        </w:rPr>
        <w:t>ij</w:t>
      </w:r>
      <w:proofErr w:type="spellEnd"/>
      <w:r w:rsidRPr="004D50E9">
        <w:rPr>
          <w:vertAlign w:val="subscript"/>
        </w:rPr>
        <w:t xml:space="preserve"> </w:t>
      </w:r>
      <w:r w:rsidRPr="004D50E9">
        <w:t xml:space="preserve">representing the influence of the concept </w:t>
      </w:r>
      <w:r w:rsidRPr="00403C03">
        <w:rPr>
          <w:i/>
          <w:iCs/>
        </w:rPr>
        <w:t>C</w:t>
      </w:r>
      <w:r w:rsidRPr="00403C03">
        <w:rPr>
          <w:i/>
          <w:iCs/>
          <w:vertAlign w:val="subscript"/>
        </w:rPr>
        <w:t>i</w:t>
      </w:r>
      <w:r w:rsidRPr="004D50E9">
        <w:t xml:space="preserve"> on the concept </w:t>
      </w:r>
      <w:proofErr w:type="spellStart"/>
      <w:r w:rsidRPr="00403C03">
        <w:rPr>
          <w:i/>
          <w:iCs/>
        </w:rPr>
        <w:t>C</w:t>
      </w:r>
      <w:r w:rsidRPr="00403C03">
        <w:rPr>
          <w:i/>
          <w:iCs/>
          <w:vertAlign w:val="subscript"/>
        </w:rPr>
        <w:t>j</w:t>
      </w:r>
      <w:proofErr w:type="spellEnd"/>
      <w:r>
        <w:t xml:space="preserve">. </w:t>
      </w:r>
      <w:r w:rsidRPr="004D50E9">
        <w:t xml:space="preserve">A positive weight associated with the edge </w:t>
      </w:r>
      <w:proofErr w:type="spellStart"/>
      <w:r w:rsidRPr="007E0A55">
        <w:rPr>
          <w:i/>
          <w:iCs/>
        </w:rPr>
        <w:t>I</w:t>
      </w:r>
      <w:r w:rsidRPr="007E0A55">
        <w:rPr>
          <w:i/>
          <w:iCs/>
          <w:vertAlign w:val="subscript"/>
        </w:rPr>
        <w:t>ij</w:t>
      </w:r>
      <w:proofErr w:type="spellEnd"/>
      <w:r w:rsidRPr="004D50E9">
        <w:t xml:space="preserve"> corresponds to an excitation of the concept </w:t>
      </w:r>
      <w:proofErr w:type="spellStart"/>
      <w:r w:rsidRPr="00403C03">
        <w:rPr>
          <w:i/>
          <w:iCs/>
        </w:rPr>
        <w:t>C</w:t>
      </w:r>
      <w:r w:rsidRPr="00403C03">
        <w:rPr>
          <w:i/>
          <w:iCs/>
          <w:vertAlign w:val="subscript"/>
        </w:rPr>
        <w:t>j</w:t>
      </w:r>
      <w:proofErr w:type="spellEnd"/>
      <w:r w:rsidRPr="004D50E9">
        <w:rPr>
          <w:vertAlign w:val="subscript"/>
        </w:rPr>
        <w:t xml:space="preserve"> </w:t>
      </w:r>
      <w:r w:rsidRPr="004D50E9">
        <w:t xml:space="preserve">from the concept </w:t>
      </w:r>
      <w:r w:rsidRPr="00403C03">
        <w:rPr>
          <w:i/>
          <w:iCs/>
        </w:rPr>
        <w:t>C</w:t>
      </w:r>
      <w:r w:rsidRPr="00403C03">
        <w:rPr>
          <w:i/>
          <w:iCs/>
          <w:vertAlign w:val="subscript"/>
        </w:rPr>
        <w:t>i</w:t>
      </w:r>
      <w:r w:rsidRPr="004D50E9">
        <w:t xml:space="preserve">, whereas a negative weight </w:t>
      </w:r>
      <w:r>
        <w:t>represents</w:t>
      </w:r>
      <w:r w:rsidRPr="004D50E9">
        <w:t xml:space="preserve"> inhibition</w:t>
      </w:r>
      <w:r>
        <w:t>. A</w:t>
      </w:r>
      <w:r w:rsidRPr="004D50E9">
        <w:t xml:space="preserve"> zero value indicates that there is no influence of </w:t>
      </w:r>
      <w:r w:rsidRPr="00403C03">
        <w:rPr>
          <w:i/>
          <w:iCs/>
        </w:rPr>
        <w:t>C</w:t>
      </w:r>
      <w:r w:rsidRPr="00403C03">
        <w:rPr>
          <w:i/>
          <w:iCs/>
          <w:vertAlign w:val="subscript"/>
        </w:rPr>
        <w:t>i</w:t>
      </w:r>
      <w:r w:rsidRPr="004D50E9">
        <w:t xml:space="preserve"> on </w:t>
      </w:r>
      <w:proofErr w:type="spellStart"/>
      <w:r w:rsidRPr="00403C03">
        <w:rPr>
          <w:i/>
          <w:iCs/>
        </w:rPr>
        <w:t>C</w:t>
      </w:r>
      <w:r w:rsidRPr="00403C03">
        <w:rPr>
          <w:i/>
          <w:iCs/>
          <w:vertAlign w:val="subscript"/>
        </w:rPr>
        <w:t>j</w:t>
      </w:r>
      <w:proofErr w:type="spellEnd"/>
      <w:r w:rsidRPr="004D50E9">
        <w:t xml:space="preserve">. The </w:t>
      </w:r>
      <w:r>
        <w:t>edges of</w:t>
      </w:r>
      <w:r w:rsidRPr="004D50E9">
        <w:t xml:space="preserve"> </w:t>
      </w:r>
      <w:r>
        <w:t>an</w:t>
      </w:r>
      <w:r w:rsidRPr="004D50E9">
        <w:t xml:space="preserve"> FCM can be represented </w:t>
      </w:r>
      <w:r>
        <w:t>by</w:t>
      </w:r>
      <w:r w:rsidRPr="004D50E9">
        <w:t xml:space="preserve"> a</w:t>
      </w:r>
      <w:r>
        <w:t>n</w:t>
      </w:r>
      <w:r w:rsidRPr="004D50E9">
        <w:t xml:space="preserve"> </w:t>
      </w:r>
      <w:r w:rsidRPr="00403C03">
        <w:rPr>
          <w:i/>
          <w:iCs/>
        </w:rPr>
        <w:t>n</w:t>
      </w:r>
      <w:r w:rsidRPr="004D50E9">
        <w:rPr>
          <w:lang w:val="en-CA"/>
        </w:rPr>
        <w:t>×</w:t>
      </w:r>
      <w:r w:rsidRPr="00403C03">
        <w:rPr>
          <w:i/>
          <w:iCs/>
        </w:rPr>
        <w:t>n</w:t>
      </w:r>
      <w:r w:rsidRPr="004D50E9">
        <w:t xml:space="preserve"> matrix, </w:t>
      </w:r>
      <w:r w:rsidRPr="00403C03">
        <w:rPr>
          <w:i/>
          <w:iCs/>
        </w:rPr>
        <w:t>L</w:t>
      </w:r>
      <w:r w:rsidRPr="004D50E9">
        <w:t>, in which</w:t>
      </w:r>
      <w:r>
        <w:t xml:space="preserve"> </w:t>
      </w:r>
      <w:r w:rsidRPr="0074657D">
        <w:rPr>
          <w:i/>
          <w:iCs/>
        </w:rPr>
        <w:t>n</w:t>
      </w:r>
      <w:r>
        <w:t xml:space="preserve"> is the number of concepts and</w:t>
      </w:r>
      <w:r w:rsidRPr="004D50E9">
        <w:t xml:space="preserve"> </w:t>
      </w:r>
      <w:proofErr w:type="spellStart"/>
      <w:r w:rsidRPr="007E0A55">
        <w:rPr>
          <w:i/>
          <w:iCs/>
        </w:rPr>
        <w:t>L</w:t>
      </w:r>
      <w:r w:rsidRPr="007E0A55">
        <w:rPr>
          <w:i/>
          <w:iCs/>
          <w:vertAlign w:val="subscript"/>
        </w:rPr>
        <w:t>ij</w:t>
      </w:r>
      <w:proofErr w:type="spellEnd"/>
      <w:r w:rsidRPr="004D50E9">
        <w:t xml:space="preserve"> is the influence of the concept </w:t>
      </w:r>
      <w:r w:rsidRPr="00403C03">
        <w:rPr>
          <w:i/>
          <w:iCs/>
        </w:rPr>
        <w:t>C</w:t>
      </w:r>
      <w:r w:rsidRPr="00403C03">
        <w:rPr>
          <w:i/>
          <w:iCs/>
          <w:vertAlign w:val="subscript"/>
        </w:rPr>
        <w:t>i</w:t>
      </w:r>
      <w:r w:rsidRPr="004D50E9">
        <w:rPr>
          <w:vertAlign w:val="subscript"/>
        </w:rPr>
        <w:t xml:space="preserve"> </w:t>
      </w:r>
      <w:r w:rsidRPr="004D50E9">
        <w:t xml:space="preserve">on the concept </w:t>
      </w:r>
      <w:proofErr w:type="spellStart"/>
      <w:r w:rsidRPr="00403C03">
        <w:rPr>
          <w:i/>
          <w:iCs/>
        </w:rPr>
        <w:t>C</w:t>
      </w:r>
      <w:r w:rsidRPr="00403C03">
        <w:rPr>
          <w:i/>
          <w:iCs/>
          <w:vertAlign w:val="subscript"/>
        </w:rPr>
        <w:t>j</w:t>
      </w:r>
      <w:proofErr w:type="spellEnd"/>
      <w:r w:rsidRPr="004D50E9">
        <w:t xml:space="preserve">. If </w:t>
      </w:r>
      <w:proofErr w:type="spellStart"/>
      <w:r w:rsidRPr="00403C03">
        <w:rPr>
          <w:i/>
          <w:iCs/>
        </w:rPr>
        <w:t>L</w:t>
      </w:r>
      <w:r w:rsidRPr="00403C03">
        <w:rPr>
          <w:i/>
          <w:iCs/>
          <w:vertAlign w:val="subscript"/>
        </w:rPr>
        <w:t>ij</w:t>
      </w:r>
      <w:proofErr w:type="spellEnd"/>
      <w:r w:rsidRPr="00403C03">
        <w:rPr>
          <w:i/>
          <w:iCs/>
        </w:rPr>
        <w:t xml:space="preserve"> = 0</w:t>
      </w:r>
      <w:r w:rsidRPr="004D50E9">
        <w:t xml:space="preserve">, there is no edge between </w:t>
      </w:r>
      <w:r w:rsidRPr="00403C03">
        <w:rPr>
          <w:i/>
          <w:iCs/>
        </w:rPr>
        <w:t>C</w:t>
      </w:r>
      <w:r w:rsidRPr="00403C03">
        <w:rPr>
          <w:i/>
          <w:iCs/>
          <w:vertAlign w:val="subscript"/>
        </w:rPr>
        <w:t>i</w:t>
      </w:r>
      <w:r w:rsidRPr="004D50E9">
        <w:t xml:space="preserve"> </w:t>
      </w:r>
      <w:r w:rsidRPr="004D50E9">
        <w:lastRenderedPageBreak/>
        <w:t xml:space="preserve">and </w:t>
      </w:r>
      <w:proofErr w:type="spellStart"/>
      <w:r w:rsidRPr="00403C03">
        <w:rPr>
          <w:i/>
          <w:iCs/>
        </w:rPr>
        <w:t>C</w:t>
      </w:r>
      <w:r w:rsidRPr="00403C03">
        <w:rPr>
          <w:i/>
          <w:iCs/>
          <w:vertAlign w:val="subscript"/>
        </w:rPr>
        <w:t>j</w:t>
      </w:r>
      <w:proofErr w:type="spellEnd"/>
      <w:r>
        <w:t>. An individual’s</w:t>
      </w:r>
      <w:r w:rsidRPr="004D50E9">
        <w:t xml:space="preserve"> </w:t>
      </w:r>
      <w:r>
        <w:t xml:space="preserve">behavioral genome is its set of FCM edges – its matrix </w:t>
      </w:r>
      <w:r w:rsidRPr="00534BED">
        <w:rPr>
          <w:i/>
        </w:rPr>
        <w:t>L</w:t>
      </w:r>
      <w:r w:rsidRPr="004D50E9">
        <w:t>.</w:t>
      </w:r>
      <w:r>
        <w:t xml:space="preserve"> Since the edges of the FCM are encoded in the genome, the behavioral model is </w:t>
      </w:r>
      <w:r w:rsidRPr="00D2493D">
        <w:t>heritable, mutable</w:t>
      </w:r>
      <w:r>
        <w:t>,</w:t>
      </w:r>
      <w:r w:rsidRPr="00D2493D">
        <w:t xml:space="preserve"> and subject to evolution.</w:t>
      </w:r>
      <w:r>
        <w:t xml:space="preserve"> Individuals</w:t>
      </w:r>
      <w:r w:rsidRPr="004D50E9">
        <w:t xml:space="preserve"> </w:t>
      </w:r>
      <w:r>
        <w:t>act at each time step by using their</w:t>
      </w:r>
      <w:r w:rsidRPr="004D50E9">
        <w:t xml:space="preserve"> FCM to </w:t>
      </w:r>
      <w:r>
        <w:t>compute their</w:t>
      </w:r>
      <w:r w:rsidRPr="004D50E9">
        <w:t xml:space="preserve"> </w:t>
      </w:r>
      <w:r>
        <w:t xml:space="preserve">action (see </w:t>
      </w:r>
      <w:r w:rsidRPr="00A110A7">
        <w:rPr>
          <w:i/>
        </w:rPr>
        <w:t>Emergence</w:t>
      </w:r>
      <w:r>
        <w:t xml:space="preserve">). The activation level (degree of stimulation) of each concept, represented as the value held in its corresponding node, is dynamic in </w:t>
      </w:r>
      <w:proofErr w:type="gramStart"/>
      <w:r>
        <w:t>each individual</w:t>
      </w:r>
      <w:proofErr w:type="gramEnd"/>
      <w:r>
        <w:t xml:space="preserve">. Collectively, the activation levels of </w:t>
      </w:r>
      <w:proofErr w:type="gramStart"/>
      <w:r>
        <w:t>all of</w:t>
      </w:r>
      <w:proofErr w:type="gramEnd"/>
      <w:r>
        <w:t xml:space="preserve"> an individual’s nodes represent the individual’s behavioral state.</w:t>
      </w:r>
      <w:r w:rsidRPr="00795104">
        <w:rPr>
          <w:rFonts w:cs="Arial"/>
        </w:rPr>
        <w:t xml:space="preserve"> </w:t>
      </w:r>
      <w:r w:rsidRPr="008629E6">
        <w:rPr>
          <w:rFonts w:cs="Arial"/>
        </w:rPr>
        <w:t xml:space="preserve">In each FCM, three kinds of concepts are defined: </w:t>
      </w:r>
      <w:r>
        <w:rPr>
          <w:rFonts w:cs="Arial"/>
        </w:rPr>
        <w:t>sensory</w:t>
      </w:r>
      <w:r w:rsidRPr="008629E6">
        <w:rPr>
          <w:rFonts w:cs="Arial"/>
        </w:rPr>
        <w:t xml:space="preserve"> (such as distance to foe or food, amount of energy, </w:t>
      </w:r>
      <w:r w:rsidRPr="008E7051">
        <w:rPr>
          <w:rFonts w:cs="Arial"/>
          <w:i/>
        </w:rPr>
        <w:t>etc.</w:t>
      </w:r>
      <w:r w:rsidRPr="008629E6">
        <w:rPr>
          <w:rFonts w:cs="Arial"/>
        </w:rPr>
        <w:t>), internal (fear, hunger, curiosity,</w:t>
      </w:r>
      <w:r>
        <w:rPr>
          <w:rFonts w:cs="Arial"/>
        </w:rPr>
        <w:t xml:space="preserve"> satisfaction, </w:t>
      </w:r>
      <w:r w:rsidRPr="008E7051">
        <w:rPr>
          <w:rFonts w:cs="Arial"/>
          <w:i/>
        </w:rPr>
        <w:t>etc.</w:t>
      </w:r>
      <w:r>
        <w:rPr>
          <w:rFonts w:cs="Arial"/>
        </w:rPr>
        <w:t xml:space="preserve">), and action </w:t>
      </w:r>
      <w:r w:rsidRPr="008629E6">
        <w:rPr>
          <w:rFonts w:cs="Arial"/>
        </w:rPr>
        <w:t>(</w:t>
      </w:r>
      <w:r w:rsidR="00861C7E">
        <w:rPr>
          <w:rFonts w:cs="Arial"/>
        </w:rPr>
        <w:t>evade</w:t>
      </w:r>
      <w:r w:rsidRPr="008629E6">
        <w:rPr>
          <w:rFonts w:cs="Arial"/>
        </w:rPr>
        <w:t>, socializ</w:t>
      </w:r>
      <w:r w:rsidR="00861C7E">
        <w:rPr>
          <w:rFonts w:cs="Arial"/>
        </w:rPr>
        <w:t>e</w:t>
      </w:r>
      <w:r w:rsidRPr="008629E6">
        <w:rPr>
          <w:rFonts w:cs="Arial"/>
        </w:rPr>
        <w:t>, explor</w:t>
      </w:r>
      <w:r w:rsidR="00861C7E">
        <w:rPr>
          <w:rFonts w:cs="Arial"/>
        </w:rPr>
        <w:t>e</w:t>
      </w:r>
      <w:r w:rsidRPr="008629E6">
        <w:rPr>
          <w:rFonts w:cs="Arial"/>
        </w:rPr>
        <w:t xml:space="preserve">, </w:t>
      </w:r>
      <w:r>
        <w:rPr>
          <w:rFonts w:cs="Arial"/>
        </w:rPr>
        <w:t>reproduc</w:t>
      </w:r>
      <w:r w:rsidR="00861C7E">
        <w:rPr>
          <w:rFonts w:cs="Arial"/>
        </w:rPr>
        <w:t>e</w:t>
      </w:r>
      <w:r w:rsidRPr="008629E6">
        <w:rPr>
          <w:rFonts w:cs="Arial"/>
        </w:rPr>
        <w:t xml:space="preserve">, </w:t>
      </w:r>
      <w:r w:rsidRPr="008E7051">
        <w:rPr>
          <w:rFonts w:cs="Arial"/>
          <w:i/>
        </w:rPr>
        <w:t>etc.</w:t>
      </w:r>
      <w:r w:rsidRPr="008629E6">
        <w:rPr>
          <w:rFonts w:cs="Arial"/>
        </w:rPr>
        <w:t xml:space="preserve">). </w:t>
      </w:r>
      <w:r>
        <w:rPr>
          <w:rFonts w:cs="Arial"/>
        </w:rPr>
        <w:t>At each time step, t</w:t>
      </w:r>
      <w:r w:rsidRPr="008629E6">
        <w:rPr>
          <w:rFonts w:cs="Arial"/>
        </w:rPr>
        <w:t xml:space="preserve">he activation level of a </w:t>
      </w:r>
      <w:r>
        <w:rPr>
          <w:rFonts w:cs="Arial"/>
        </w:rPr>
        <w:t>sensory</w:t>
      </w:r>
      <w:r w:rsidRPr="008629E6">
        <w:rPr>
          <w:rFonts w:cs="Arial"/>
        </w:rPr>
        <w:t xml:space="preserve"> concept is computed by performing a fuzzification of the information the individual perceives in the environment</w:t>
      </w:r>
      <w:r>
        <w:rPr>
          <w:rFonts w:cs="Arial"/>
        </w:rPr>
        <w:t xml:space="preserve"> </w:t>
      </w:r>
      <w:r w:rsidRPr="00D2493D">
        <w:t>(</w:t>
      </w:r>
      <w:r w:rsidRPr="00D2493D">
        <w:rPr>
          <w:rStyle w:val="st"/>
        </w:rPr>
        <w:t xml:space="preserve">changing its real scalar value into a fuzzy value, </w:t>
      </w:r>
      <w:r w:rsidRPr="008E7051">
        <w:rPr>
          <w:rStyle w:val="st"/>
          <w:i/>
        </w:rPr>
        <w:t>i.e.</w:t>
      </w:r>
      <w:r w:rsidRPr="00D2493D">
        <w:rPr>
          <w:rStyle w:val="st"/>
        </w:rPr>
        <w:t>, transforming the i</w:t>
      </w:r>
      <w:r w:rsidR="00670720">
        <w:rPr>
          <w:rStyle w:val="st"/>
        </w:rPr>
        <w:t>nput value by a potentially non</w:t>
      </w:r>
      <w:r w:rsidRPr="00D2493D">
        <w:rPr>
          <w:rStyle w:val="st"/>
        </w:rPr>
        <w:t>linear function)</w:t>
      </w:r>
      <w:r w:rsidRPr="008629E6">
        <w:rPr>
          <w:rFonts w:cs="Arial"/>
        </w:rPr>
        <w:t>.</w:t>
      </w:r>
      <w:r>
        <w:rPr>
          <w:rFonts w:cs="Arial"/>
        </w:rPr>
        <w:t xml:space="preserve"> Subsequently, f</w:t>
      </w:r>
      <w:r w:rsidRPr="008629E6">
        <w:rPr>
          <w:rFonts w:cs="Arial"/>
        </w:rPr>
        <w:t xml:space="preserve">or an internal or </w:t>
      </w:r>
      <w:r>
        <w:rPr>
          <w:rFonts w:cs="Arial"/>
        </w:rPr>
        <w:t>action</w:t>
      </w:r>
      <w:r w:rsidRPr="008629E6">
        <w:rPr>
          <w:rFonts w:cs="Arial"/>
        </w:rPr>
        <w:t xml:space="preserve"> concept </w:t>
      </w:r>
      <w:r w:rsidRPr="007C13DC">
        <w:rPr>
          <w:rFonts w:cs="Arial"/>
          <w:i/>
          <w:iCs/>
        </w:rPr>
        <w:t>C</w:t>
      </w:r>
      <w:r w:rsidRPr="008629E6">
        <w:rPr>
          <w:rFonts w:cs="Arial"/>
        </w:rPr>
        <w:t>, the activation level is computed</w:t>
      </w:r>
      <w:r>
        <w:rPr>
          <w:rFonts w:cs="Arial"/>
        </w:rPr>
        <w:t xml:space="preserve"> </w:t>
      </w:r>
      <w:r w:rsidRPr="00D2493D">
        <w:t>from the weighted sum of the current activation level of all input</w:t>
      </w:r>
      <w:r>
        <w:t xml:space="preserve"> </w:t>
      </w:r>
      <w:r w:rsidRPr="00D2493D">
        <w:t>nodes by applying a defuzz</w:t>
      </w:r>
      <w:r w:rsidR="00670720">
        <w:t>ification function (another non</w:t>
      </w:r>
      <w:r w:rsidRPr="00D2493D">
        <w:t>linear function transforming the fuzzy input value into the final 'real' value).</w:t>
      </w:r>
      <w:r w:rsidRPr="009F235F">
        <w:t xml:space="preserve"> </w:t>
      </w:r>
    </w:p>
    <w:p w14:paraId="546E9D95" w14:textId="2BA2F6EE" w:rsidR="00E466C8" w:rsidRDefault="00A568E8" w:rsidP="00A568E8">
      <w:pPr>
        <w:spacing w:line="360" w:lineRule="auto"/>
        <w:ind w:firstLine="0"/>
        <w:jc w:val="left"/>
      </w:pPr>
      <w:r>
        <w:rPr>
          <w:rFonts w:ascii="Calibri" w:hAnsi="Calibri"/>
          <w:noProof/>
          <w:sz w:val="16"/>
          <w:szCs w:val="16"/>
          <w:lang w:val="en-CA" w:eastAsia="en-CA"/>
        </w:rPr>
        <w:lastRenderedPageBreak/>
        <w:drawing>
          <wp:inline distT="0" distB="0" distL="0" distR="0" wp14:anchorId="25E7C78D" wp14:editId="6F0E5341">
            <wp:extent cx="4284000" cy="6462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Ms.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000" cy="6462000"/>
                    </a:xfrm>
                    <a:prstGeom prst="rect">
                      <a:avLst/>
                    </a:prstGeom>
                  </pic:spPr>
                </pic:pic>
              </a:graphicData>
            </a:graphic>
          </wp:inline>
        </w:drawing>
      </w:r>
    </w:p>
    <w:p w14:paraId="32A04D73" w14:textId="77777777" w:rsidR="00E466C8" w:rsidRDefault="00325D25" w:rsidP="00325D25">
      <w:pPr>
        <w:pStyle w:val="figlegend"/>
      </w:pPr>
      <w:r w:rsidRPr="00325D25">
        <w:rPr>
          <w:b/>
        </w:rPr>
        <w:lastRenderedPageBreak/>
        <w:t xml:space="preserve">Fig. </w:t>
      </w:r>
      <w:r>
        <w:rPr>
          <w:b/>
        </w:rPr>
        <w:t>1</w:t>
      </w:r>
      <w:r w:rsidRPr="00325D25">
        <w:rPr>
          <w:b/>
        </w:rPr>
        <w:t>.</w:t>
      </w:r>
      <w:r w:rsidRPr="00325D25">
        <w:t xml:space="preserve"> </w:t>
      </w:r>
      <w:r w:rsidR="00E466C8">
        <w:t>An example FCM of a predator (a) and prey (b). Red edges between nodes indicate negative association (inhibition) of a concept (where the edge begins) on another (when the edge points to), and blue edges indicate positive association (excitation). Thickness of the edges represents magnitude of the gene. The leftmost column of nodes are sensory concepts, the middle are internal concepts, and the rightmost are action concepts. There are many unconnected nodes because we aim to observe evolution in action; over time new edges may form and others may disappear.</w:t>
      </w:r>
    </w:p>
    <w:p w14:paraId="4AC7F2F8" w14:textId="62CAA71A" w:rsidR="00E466C8" w:rsidRDefault="00E466C8" w:rsidP="00670720">
      <w:r>
        <w:t>We will illustrate the operation of the FCM with a simplified example prey FCM (Figure 2) consisting of only four nodes (</w:t>
      </w:r>
      <w:proofErr w:type="spellStart"/>
      <w:r w:rsidRPr="00FB00BF">
        <w:rPr>
          <w:i/>
        </w:rPr>
        <w:t>EnemyClose</w:t>
      </w:r>
      <w:proofErr w:type="spellEnd"/>
      <w:r>
        <w:t xml:space="preserve">, </w:t>
      </w:r>
      <w:proofErr w:type="spellStart"/>
      <w:r w:rsidRPr="00FB00BF">
        <w:rPr>
          <w:i/>
        </w:rPr>
        <w:t>EnemyFar</w:t>
      </w:r>
      <w:proofErr w:type="spellEnd"/>
      <w:r>
        <w:t xml:space="preserve">, </w:t>
      </w:r>
      <w:r w:rsidRPr="00FB00BF">
        <w:rPr>
          <w:i/>
        </w:rPr>
        <w:t>Fear</w:t>
      </w:r>
      <w:r>
        <w:t xml:space="preserve">, and </w:t>
      </w:r>
      <w:r w:rsidRPr="00FB00BF">
        <w:rPr>
          <w:i/>
        </w:rPr>
        <w:t>Evade</w:t>
      </w:r>
      <w:r>
        <w:t xml:space="preserve">). </w:t>
      </w:r>
      <w:proofErr w:type="spellStart"/>
      <w:r w:rsidRPr="00FB00BF">
        <w:rPr>
          <w:i/>
        </w:rPr>
        <w:t>EnemyClose</w:t>
      </w:r>
      <w:proofErr w:type="spellEnd"/>
      <w:r>
        <w:t xml:space="preserve"> and </w:t>
      </w:r>
      <w:proofErr w:type="spellStart"/>
      <w:r w:rsidRPr="00FB00BF">
        <w:rPr>
          <w:i/>
        </w:rPr>
        <w:t>EnemyFar</w:t>
      </w:r>
      <w:proofErr w:type="spellEnd"/>
      <w:r>
        <w:t xml:space="preserve"> are sensory concepts, whereas </w:t>
      </w:r>
      <w:r w:rsidRPr="00FB00BF">
        <w:rPr>
          <w:i/>
        </w:rPr>
        <w:t>Fear</w:t>
      </w:r>
      <w:r>
        <w:t xml:space="preserve"> is internal and </w:t>
      </w:r>
      <w:r w:rsidRPr="00FB00BF">
        <w:rPr>
          <w:i/>
        </w:rPr>
        <w:t>Evade</w:t>
      </w:r>
      <w:r>
        <w:t xml:space="preserve"> is an action. All sensory nodes appear in pairs like </w:t>
      </w:r>
      <w:proofErr w:type="spellStart"/>
      <w:r w:rsidRPr="00FB00BF">
        <w:rPr>
          <w:i/>
        </w:rPr>
        <w:t>EnemyClose</w:t>
      </w:r>
      <w:proofErr w:type="spellEnd"/>
      <w:r>
        <w:t xml:space="preserve"> and </w:t>
      </w:r>
      <w:proofErr w:type="spellStart"/>
      <w:r w:rsidRPr="00FB00BF">
        <w:rPr>
          <w:i/>
        </w:rPr>
        <w:t>EnemyFar</w:t>
      </w:r>
      <w:proofErr w:type="spellEnd"/>
      <w:r>
        <w:t xml:space="preserve">, the activation level of one of these nodes is always equal to 1 - </w:t>
      </w:r>
      <w:r w:rsidRPr="008F01DA">
        <w:rPr>
          <w:i/>
        </w:rPr>
        <w:t>a</w:t>
      </w:r>
      <w:r>
        <w:t xml:space="preserve"> where </w:t>
      </w:r>
      <w:r w:rsidRPr="008F01DA">
        <w:rPr>
          <w:i/>
        </w:rPr>
        <w:t>a</w:t>
      </w:r>
      <w:r>
        <w:t xml:space="preserve"> is the activation level of the other. The individual perceives its environment to get a raw value for the distance to the nearest predator; this raw value is fuzzified to compute values between 0 and 1 for the activation levels of </w:t>
      </w:r>
      <w:proofErr w:type="spellStart"/>
      <w:r w:rsidRPr="00FB00BF">
        <w:rPr>
          <w:i/>
        </w:rPr>
        <w:t>EnemyClose</w:t>
      </w:r>
      <w:proofErr w:type="spellEnd"/>
      <w:r>
        <w:t xml:space="preserve"> and </w:t>
      </w:r>
      <w:proofErr w:type="spellStart"/>
      <w:r w:rsidRPr="00FB00BF">
        <w:rPr>
          <w:i/>
        </w:rPr>
        <w:t>EnemyFar</w:t>
      </w:r>
      <w:proofErr w:type="spellEnd"/>
      <w:r w:rsidR="00670720">
        <w:t xml:space="preserve"> by non</w:t>
      </w:r>
      <w:r>
        <w:t xml:space="preserve">linearly transforming it. To compute the activation level of </w:t>
      </w:r>
      <w:r w:rsidRPr="00FB00BF">
        <w:rPr>
          <w:i/>
        </w:rPr>
        <w:t>Fear</w:t>
      </w:r>
      <w:r>
        <w:t xml:space="preserve">, a weighted sum of the activation levels of all nodes with incident edges to </w:t>
      </w:r>
      <w:r w:rsidRPr="00FB00BF">
        <w:rPr>
          <w:i/>
        </w:rPr>
        <w:t>Fear</w:t>
      </w:r>
      <w:r>
        <w:t xml:space="preserve"> is computed and the weights are the edge values from the behavioral genome. From our example, </w:t>
      </w:r>
      <w:r w:rsidRPr="00FB00BF">
        <w:rPr>
          <w:i/>
        </w:rPr>
        <w:t>Fear</w:t>
      </w:r>
      <w:r>
        <w:t xml:space="preserve"> has incident edges from </w:t>
      </w:r>
      <w:proofErr w:type="spellStart"/>
      <w:r w:rsidRPr="00FB00BF">
        <w:rPr>
          <w:i/>
        </w:rPr>
        <w:t>EnemyClose</w:t>
      </w:r>
      <w:proofErr w:type="spellEnd"/>
      <w:r>
        <w:t xml:space="preserve"> and </w:t>
      </w:r>
      <w:proofErr w:type="spellStart"/>
      <w:r w:rsidRPr="00FB00BF">
        <w:rPr>
          <w:i/>
        </w:rPr>
        <w:t>EnemyFar</w:t>
      </w:r>
      <w:proofErr w:type="spellEnd"/>
      <w:r>
        <w:t xml:space="preserve">, thus we use edge weights from the behavioral genome for </w:t>
      </w:r>
      <w:proofErr w:type="spellStart"/>
      <w:r w:rsidRPr="00FB00BF">
        <w:rPr>
          <w:i/>
        </w:rPr>
        <w:t>EnemyClose</w:t>
      </w:r>
      <w:proofErr w:type="spellEnd"/>
      <w:r>
        <w:sym w:font="Wingdings" w:char="F0E0"/>
      </w:r>
      <w:r w:rsidRPr="00FB00BF">
        <w:rPr>
          <w:i/>
        </w:rPr>
        <w:t>Fear</w:t>
      </w:r>
      <w:r>
        <w:t xml:space="preserve"> and </w:t>
      </w:r>
      <w:proofErr w:type="spellStart"/>
      <w:r w:rsidRPr="00FB00BF">
        <w:rPr>
          <w:i/>
        </w:rPr>
        <w:t>EnemyFar</w:t>
      </w:r>
      <w:proofErr w:type="spellEnd"/>
      <w:r>
        <w:sym w:font="Wingdings" w:char="F0E0"/>
      </w:r>
      <w:r>
        <w:t xml:space="preserve">Fear to compute the weighted sum. </w:t>
      </w:r>
      <w:r w:rsidR="00C01C49">
        <w:t>The same computation is performed</w:t>
      </w:r>
      <w:r w:rsidR="00263593">
        <w:t xml:space="preserve"> for the activation level of</w:t>
      </w:r>
      <w:r>
        <w:t xml:space="preserve"> </w:t>
      </w:r>
      <w:r w:rsidRPr="00FB00BF">
        <w:rPr>
          <w:i/>
        </w:rPr>
        <w:t>Evade</w:t>
      </w:r>
      <w:r>
        <w:t xml:space="preserve">. Finally, if </w:t>
      </w:r>
      <w:r w:rsidRPr="00FB00BF">
        <w:rPr>
          <w:i/>
        </w:rPr>
        <w:t>Evade</w:t>
      </w:r>
      <w:r>
        <w:t xml:space="preserve"> is the action selected by the individual (if, of all action concepts, it has the highest activation level), the speed of evasion is computed by </w:t>
      </w:r>
      <w:proofErr w:type="spellStart"/>
      <w:r>
        <w:t>defuzzifying</w:t>
      </w:r>
      <w:proofErr w:type="spellEnd"/>
      <w:r>
        <w:t xml:space="preserve"> the activation level of </w:t>
      </w:r>
      <w:r w:rsidRPr="00FB00BF">
        <w:rPr>
          <w:i/>
        </w:rPr>
        <w:t>Evade</w:t>
      </w:r>
      <w:r>
        <w:t xml:space="preserve">. In the behavioral genome where no edge exists between two nodes (for instance </w:t>
      </w:r>
      <w:proofErr w:type="spellStart"/>
      <w:r w:rsidRPr="00FB00BF">
        <w:rPr>
          <w:i/>
        </w:rPr>
        <w:t>EnemyClose</w:t>
      </w:r>
      <w:proofErr w:type="spellEnd"/>
      <w:r>
        <w:sym w:font="Wingdings" w:char="F0E0"/>
      </w:r>
      <w:r w:rsidRPr="00FB00BF">
        <w:rPr>
          <w:i/>
        </w:rPr>
        <w:t>Evade</w:t>
      </w:r>
      <w:r>
        <w:t xml:space="preserve">), the corresponding genes have values of zero. However, as individuals evolve, new edges can be </w:t>
      </w:r>
      <w:proofErr w:type="gramStart"/>
      <w:r>
        <w:t>added</w:t>
      </w:r>
      <w:proofErr w:type="gramEnd"/>
      <w:r>
        <w:t xml:space="preserve"> and pre-existing edges could be removed.</w:t>
      </w:r>
      <w:r w:rsidRPr="009F235F">
        <w:t xml:space="preserve"> </w:t>
      </w:r>
    </w:p>
    <w:p w14:paraId="73C0E4CA" w14:textId="77777777" w:rsidR="00E466C8" w:rsidRDefault="00E466C8" w:rsidP="00E466C8">
      <w:pPr>
        <w:spacing w:line="360" w:lineRule="auto"/>
        <w:rPr>
          <w:lang w:val="en-CA"/>
        </w:rPr>
      </w:pPr>
    </w:p>
    <w:p w14:paraId="4A160B46" w14:textId="77777777" w:rsidR="00E466C8" w:rsidRDefault="00E466C8" w:rsidP="00E466C8">
      <w:pPr>
        <w:spacing w:line="360" w:lineRule="auto"/>
        <w:rPr>
          <w:lang w:val="en-CA"/>
        </w:rPr>
      </w:pPr>
      <w:r w:rsidRPr="00C63417">
        <w:rPr>
          <w:b/>
          <w:noProof/>
          <w:lang w:val="en-CA" w:eastAsia="en-CA"/>
        </w:rPr>
        <w:lastRenderedPageBreak/>
        <w:drawing>
          <wp:inline distT="0" distB="0" distL="0" distR="0" wp14:anchorId="1D32F314" wp14:editId="6189D24A">
            <wp:extent cx="4284000" cy="3142898"/>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CMCropped.tif"/>
                    <pic:cNvPicPr/>
                  </pic:nvPicPr>
                  <pic:blipFill>
                    <a:blip r:embed="rId10"/>
                    <a:stretch>
                      <a:fillRect/>
                    </a:stretch>
                  </pic:blipFill>
                  <pic:spPr>
                    <a:xfrm>
                      <a:off x="0" y="0"/>
                      <a:ext cx="4284000" cy="3142898"/>
                    </a:xfrm>
                    <a:prstGeom prst="rect">
                      <a:avLst/>
                    </a:prstGeom>
                  </pic:spPr>
                </pic:pic>
              </a:graphicData>
            </a:graphic>
          </wp:inline>
        </w:drawing>
      </w:r>
    </w:p>
    <w:p w14:paraId="10736089" w14:textId="570E6798" w:rsidR="00E466C8" w:rsidRPr="00B05922" w:rsidRDefault="00B05922" w:rsidP="00B05922">
      <w:pPr>
        <w:pStyle w:val="figlegend"/>
        <w:rPr>
          <w:lang w:val="en-CA"/>
        </w:rPr>
      </w:pPr>
      <w:r w:rsidRPr="00B05922">
        <w:rPr>
          <w:b/>
          <w:lang w:val="en-CA"/>
        </w:rPr>
        <w:t xml:space="preserve">Fig. </w:t>
      </w:r>
      <w:r>
        <w:rPr>
          <w:b/>
          <w:lang w:val="en-CA"/>
        </w:rPr>
        <w:t>2</w:t>
      </w:r>
      <w:r w:rsidRPr="00B05922">
        <w:rPr>
          <w:b/>
          <w:lang w:val="en-CA"/>
        </w:rPr>
        <w:t>.</w:t>
      </w:r>
      <w:r w:rsidRPr="00B05922">
        <w:rPr>
          <w:lang w:val="en-CA"/>
        </w:rPr>
        <w:t xml:space="preserve"> </w:t>
      </w:r>
      <w:r w:rsidR="00E466C8">
        <w:rPr>
          <w:lang w:val="en-CA"/>
        </w:rPr>
        <w:t xml:space="preserve">A simplified example prey FCM for detection of predators (bottom left), with </w:t>
      </w:r>
      <w:r w:rsidR="00E466C8" w:rsidRPr="00234B30">
        <w:rPr>
          <w:lang w:val="en-CA"/>
        </w:rPr>
        <w:t xml:space="preserve">fuzzification (top left) and defuzzification (top right) functions, </w:t>
      </w:r>
      <w:r w:rsidR="00E466C8">
        <w:rPr>
          <w:lang w:val="en-CA"/>
        </w:rPr>
        <w:t>and</w:t>
      </w:r>
      <w:r w:rsidR="00E466C8" w:rsidRPr="00234B30">
        <w:rPr>
          <w:lang w:val="en-CA"/>
        </w:rPr>
        <w:t xml:space="preserve"> its matrix (bottom right) which is the behavioral genome of the individual. </w:t>
      </w:r>
      <w:proofErr w:type="spellStart"/>
      <w:r w:rsidR="00E466C8" w:rsidRPr="00FB00BF">
        <w:rPr>
          <w:i/>
          <w:lang w:val="en-CA"/>
        </w:rPr>
        <w:t>EnemyClose</w:t>
      </w:r>
      <w:proofErr w:type="spellEnd"/>
      <w:r w:rsidR="00E466C8" w:rsidRPr="00234B30">
        <w:rPr>
          <w:lang w:val="en-CA"/>
        </w:rPr>
        <w:t xml:space="preserve"> and </w:t>
      </w:r>
      <w:proofErr w:type="spellStart"/>
      <w:r w:rsidR="00E466C8" w:rsidRPr="00FB00BF">
        <w:rPr>
          <w:i/>
          <w:lang w:val="en-CA"/>
        </w:rPr>
        <w:t>EnemyFar</w:t>
      </w:r>
      <w:proofErr w:type="spellEnd"/>
      <w:r w:rsidR="00E466C8" w:rsidRPr="00234B30">
        <w:rPr>
          <w:lang w:val="en-CA"/>
        </w:rPr>
        <w:t xml:space="preserve"> are </w:t>
      </w:r>
      <w:r w:rsidR="00E466C8">
        <w:rPr>
          <w:lang w:val="en-CA"/>
        </w:rPr>
        <w:t>sensory</w:t>
      </w:r>
      <w:r w:rsidR="00E466C8" w:rsidRPr="00234B30">
        <w:rPr>
          <w:lang w:val="en-CA"/>
        </w:rPr>
        <w:t xml:space="preserve"> concepts, </w:t>
      </w:r>
      <w:r w:rsidR="00E466C8" w:rsidRPr="00290689">
        <w:rPr>
          <w:i/>
          <w:lang w:val="en-CA"/>
        </w:rPr>
        <w:t>Fear</w:t>
      </w:r>
      <w:r w:rsidR="00E466C8" w:rsidRPr="00234B30">
        <w:rPr>
          <w:lang w:val="en-CA"/>
        </w:rPr>
        <w:t xml:space="preserve"> is an internal concept, and </w:t>
      </w:r>
      <w:r w:rsidR="00E466C8" w:rsidRPr="00FB00BF">
        <w:rPr>
          <w:i/>
          <w:lang w:val="en-CA"/>
        </w:rPr>
        <w:t>Evade</w:t>
      </w:r>
      <w:r w:rsidR="00E466C8" w:rsidRPr="00234B30">
        <w:rPr>
          <w:lang w:val="en-CA"/>
        </w:rPr>
        <w:t xml:space="preserve"> is an action concept. Edges of the FCM show influence of the activation level of a node on another. In the matrix, rows represent influencing concepts and columns represent those that are influenced. Row and column indices of 0 represent </w:t>
      </w:r>
      <w:proofErr w:type="spellStart"/>
      <w:r w:rsidR="00E466C8" w:rsidRPr="00FB00BF">
        <w:rPr>
          <w:i/>
          <w:lang w:val="en-CA"/>
        </w:rPr>
        <w:t>EnemyClose</w:t>
      </w:r>
      <w:proofErr w:type="spellEnd"/>
      <w:r w:rsidR="00E466C8" w:rsidRPr="00234B30">
        <w:rPr>
          <w:lang w:val="en-CA"/>
        </w:rPr>
        <w:t xml:space="preserve">, 1 represent </w:t>
      </w:r>
      <w:proofErr w:type="spellStart"/>
      <w:r w:rsidR="00E466C8" w:rsidRPr="00FB00BF">
        <w:rPr>
          <w:i/>
          <w:lang w:val="en-CA"/>
        </w:rPr>
        <w:t>EnemyFar</w:t>
      </w:r>
      <w:proofErr w:type="spellEnd"/>
      <w:r w:rsidR="00E466C8" w:rsidRPr="00234B30">
        <w:rPr>
          <w:lang w:val="en-CA"/>
        </w:rPr>
        <w:t xml:space="preserve">, 2 represent </w:t>
      </w:r>
      <w:r w:rsidR="00E466C8" w:rsidRPr="00FB00BF">
        <w:rPr>
          <w:i/>
          <w:lang w:val="en-CA"/>
        </w:rPr>
        <w:t>Fear</w:t>
      </w:r>
      <w:r w:rsidR="00E466C8" w:rsidRPr="00234B30">
        <w:rPr>
          <w:lang w:val="en-CA"/>
        </w:rPr>
        <w:t xml:space="preserve">, and 3 represent </w:t>
      </w:r>
      <w:r w:rsidR="00E466C8" w:rsidRPr="00FB00BF">
        <w:rPr>
          <w:i/>
          <w:lang w:val="en-CA"/>
        </w:rPr>
        <w:t>Evade</w:t>
      </w:r>
      <w:r w:rsidR="00E466C8" w:rsidRPr="00234B30">
        <w:rPr>
          <w:lang w:val="en-CA"/>
        </w:rPr>
        <w:t>.</w:t>
      </w:r>
    </w:p>
    <w:p w14:paraId="354B14CD" w14:textId="77777777" w:rsidR="00E466C8" w:rsidRPr="004D50E9" w:rsidRDefault="00E466C8" w:rsidP="00B05922">
      <w:pPr>
        <w:pStyle w:val="heading30"/>
        <w:rPr>
          <w:bCs/>
        </w:rPr>
      </w:pPr>
      <w:r w:rsidRPr="004D50E9">
        <w:t>Emergence</w:t>
      </w:r>
    </w:p>
    <w:p w14:paraId="1C69DCAF" w14:textId="3C82ABAE" w:rsidR="00E466C8" w:rsidRDefault="00E466C8" w:rsidP="00B05922">
      <w:pPr>
        <w:pStyle w:val="p1a"/>
      </w:pPr>
      <w:r>
        <w:t xml:space="preserve">This representation of the behavioral model allows the apparition of positive and negative feedback loops. For instance, an individual may evolve a positive edge between the internal concept </w:t>
      </w:r>
      <w:r w:rsidRPr="0085050E">
        <w:rPr>
          <w:i/>
        </w:rPr>
        <w:t>Fear</w:t>
      </w:r>
      <w:r>
        <w:t xml:space="preserve"> and itself – this positive feedback loop can allow complex phenomena such as paranoia to emerge. Similarly, negative feedback loops can evolve which stabilize individual behavior. For instance, a negative association between </w:t>
      </w:r>
      <w:proofErr w:type="spellStart"/>
      <w:r w:rsidRPr="0085050E">
        <w:rPr>
          <w:i/>
        </w:rPr>
        <w:t>EnergyHigh</w:t>
      </w:r>
      <w:proofErr w:type="spellEnd"/>
      <w:r>
        <w:t xml:space="preserve"> and </w:t>
      </w:r>
      <w:r w:rsidRPr="0085050E">
        <w:rPr>
          <w:i/>
        </w:rPr>
        <w:t>Hunger</w:t>
      </w:r>
      <w:r>
        <w:t xml:space="preserve"> with a positive association between </w:t>
      </w:r>
      <w:r w:rsidRPr="0085050E">
        <w:rPr>
          <w:i/>
        </w:rPr>
        <w:t>Hunger</w:t>
      </w:r>
      <w:r>
        <w:t xml:space="preserve"> and </w:t>
      </w:r>
      <w:r w:rsidRPr="0085050E">
        <w:rPr>
          <w:i/>
        </w:rPr>
        <w:t>Eat</w:t>
      </w:r>
      <w:r>
        <w:t xml:space="preserve"> means that after an individual replenishes its energy by performing the </w:t>
      </w:r>
      <w:r w:rsidRPr="0085050E">
        <w:rPr>
          <w:i/>
        </w:rPr>
        <w:t>Eat</w:t>
      </w:r>
      <w:r>
        <w:t xml:space="preserve"> action, it is less willing to eat again until its energy levels are lower. </w:t>
      </w:r>
      <w:r w:rsidRPr="00D2493D">
        <w:t>The fuzzification</w:t>
      </w:r>
      <w:r>
        <w:t xml:space="preserve"> and </w:t>
      </w:r>
      <w:r w:rsidRPr="00D2493D">
        <w:t>defuzzifi</w:t>
      </w:r>
      <w:r w:rsidR="00670720">
        <w:t>cation mechanisms allow for non</w:t>
      </w:r>
      <w:r w:rsidRPr="00D2493D">
        <w:t>linear transformations of the perception signal, which permit</w:t>
      </w:r>
      <w:r>
        <w:t>s</w:t>
      </w:r>
      <w:r w:rsidRPr="00D2493D">
        <w:t xml:space="preserve">, for example, </w:t>
      </w:r>
      <w:r>
        <w:t>the</w:t>
      </w:r>
      <w:r w:rsidRPr="00D2493D">
        <w:t xml:space="preserve"> represent</w:t>
      </w:r>
      <w:r>
        <w:t>ation</w:t>
      </w:r>
      <w:r w:rsidRPr="00D2493D">
        <w:t xml:space="preserve"> </w:t>
      </w:r>
      <w:r>
        <w:t>of</w:t>
      </w:r>
      <w:r w:rsidRPr="00D2493D">
        <w:t xml:space="preserve"> saturation of information.</w:t>
      </w:r>
      <w:r>
        <w:t xml:space="preserve"> An individual’s action</w:t>
      </w:r>
      <w:r w:rsidRPr="004D50E9">
        <w:t xml:space="preserve"> is selected based on</w:t>
      </w:r>
      <w:r>
        <w:t xml:space="preserve"> the</w:t>
      </w:r>
      <w:r w:rsidRPr="004D50E9">
        <w:t xml:space="preserve"> </w:t>
      </w:r>
      <w:r>
        <w:t xml:space="preserve">action </w:t>
      </w:r>
      <w:r w:rsidRPr="00D2493D">
        <w:t>node with the highest activation level.</w:t>
      </w:r>
      <w:r w:rsidRPr="007964C9">
        <w:t xml:space="preserve"> </w:t>
      </w:r>
      <w:r>
        <w:t xml:space="preserve">Because of how the behavioral genome determines the behavior of </w:t>
      </w:r>
      <w:r>
        <w:lastRenderedPageBreak/>
        <w:t>individuals and how the physical genome determines their physical capabilities, the evolution of behavioral and physical properties of individuals is emergent and it also influences other emergent properties of the system such as number of individuals, spatial compactness of individuals (a proxy of competition for resources), and number of species.</w:t>
      </w:r>
    </w:p>
    <w:p w14:paraId="2443E1BE" w14:textId="3C891A0A" w:rsidR="00E466C8" w:rsidRDefault="00E466C8" w:rsidP="00B05922">
      <w:pPr>
        <w:rPr>
          <w:lang w:val="en-CA"/>
        </w:rPr>
      </w:pPr>
      <w:r w:rsidRPr="004D50E9">
        <w:t>At the initiation of the simulation</w:t>
      </w:r>
      <w:r>
        <w:t>,</w:t>
      </w:r>
      <w:r w:rsidRPr="004D50E9">
        <w:t xml:space="preserve"> prey and predators</w:t>
      </w:r>
      <w:r>
        <w:t xml:space="preserve"> are</w:t>
      </w:r>
      <w:r w:rsidRPr="004D50E9">
        <w:t xml:space="preserve"> scattered randomly all around the virtual world</w:t>
      </w:r>
      <w:r>
        <w:t xml:space="preserve"> (see </w:t>
      </w:r>
      <w:r w:rsidRPr="00EE643B">
        <w:rPr>
          <w:i/>
        </w:rPr>
        <w:t>Stochasticity</w:t>
      </w:r>
      <w:r>
        <w:t xml:space="preserve"> for a description of this process)</w:t>
      </w:r>
      <w:r w:rsidRPr="004D50E9">
        <w:t xml:space="preserve">. Through the </w:t>
      </w:r>
      <w:r>
        <w:t>course</w:t>
      </w:r>
      <w:r w:rsidRPr="004D50E9">
        <w:t xml:space="preserve"> of the simulation, </w:t>
      </w:r>
      <w:r>
        <w:t xml:space="preserve">the </w:t>
      </w:r>
      <w:r w:rsidRPr="004D50E9">
        <w:t>distribution of the indi</w:t>
      </w:r>
      <w:r>
        <w:t xml:space="preserve">viduals in the world changes </w:t>
      </w:r>
      <w:r w:rsidRPr="004D50E9">
        <w:t>based on many different factors</w:t>
      </w:r>
      <w:r>
        <w:t xml:space="preserve"> such as behavior selection (</w:t>
      </w:r>
      <w:r w:rsidRPr="004D50E9">
        <w:t>prey escap</w:t>
      </w:r>
      <w:r>
        <w:t>ing</w:t>
      </w:r>
      <w:r w:rsidRPr="004D50E9">
        <w:t xml:space="preserve"> from predators, individuals socializ</w:t>
      </w:r>
      <w:r>
        <w:t xml:space="preserve">ing to </w:t>
      </w:r>
      <w:r w:rsidRPr="004D50E9">
        <w:t xml:space="preserve">form groups, </w:t>
      </w:r>
      <w:r>
        <w:t xml:space="preserve">and </w:t>
      </w:r>
      <w:r w:rsidRPr="004D50E9">
        <w:t xml:space="preserve">individuals </w:t>
      </w:r>
      <w:r>
        <w:t>moving</w:t>
      </w:r>
      <w:r w:rsidRPr="004D50E9">
        <w:t xml:space="preserve"> to find </w:t>
      </w:r>
      <w:r>
        <w:t>food resources).</w:t>
      </w:r>
      <w:r w:rsidRPr="003A10B8">
        <w:t xml:space="preserve"> </w:t>
      </w:r>
      <w:r w:rsidRPr="00092A64">
        <w:t xml:space="preserve">In addition, </w:t>
      </w:r>
      <w:r w:rsidRPr="00AF6412">
        <w:t>emerg</w:t>
      </w:r>
      <w:r>
        <w:t>ent</w:t>
      </w:r>
      <w:r w:rsidRPr="00AF6412">
        <w:t xml:space="preserve"> </w:t>
      </w:r>
      <w:r>
        <w:t xml:space="preserve">high-level </w:t>
      </w:r>
      <w:r w:rsidRPr="00092A64">
        <w:t>migration phenomena</w:t>
      </w:r>
      <w:r>
        <w:t xml:space="preserve"> and </w:t>
      </w:r>
      <w:r w:rsidRPr="00AF6412">
        <w:t>grouping patterns</w:t>
      </w:r>
      <w:r>
        <w:t xml:space="preserve"> with spiral waves can be observed because of these complex interactions between the individuals and their environment</w:t>
      </w:r>
      <w:r w:rsidRPr="00AF6412">
        <w:t>.</w:t>
      </w:r>
      <w:r>
        <w:t xml:space="preserve"> </w:t>
      </w:r>
      <w:r w:rsidR="00A21218">
        <w:t>The</w:t>
      </w:r>
      <w:r w:rsidRPr="00092A64">
        <w:t xml:space="preserve"> distribution</w:t>
      </w:r>
      <w:r w:rsidR="00A21218">
        <w:t xml:space="preserve"> of individuals</w:t>
      </w:r>
      <w:r w:rsidRPr="00092A64">
        <w:t xml:space="preserve"> forming spiral waves is one property of prey-predator models</w:t>
      </w:r>
      <w:r>
        <w:t xml:space="preserve"> (</w:t>
      </w:r>
      <w:proofErr w:type="spellStart"/>
      <w:r w:rsidR="00E20048">
        <w:t>Golestani</w:t>
      </w:r>
      <w:proofErr w:type="spellEnd"/>
      <w:r w:rsidR="00E20048">
        <w:t xml:space="preserve"> and Gras 2012; </w:t>
      </w:r>
      <w:r>
        <w:t>Figure 3)</w:t>
      </w:r>
      <w:r w:rsidRPr="00092A64">
        <w:t xml:space="preserve">. </w:t>
      </w:r>
    </w:p>
    <w:p w14:paraId="5B380A64" w14:textId="77777777" w:rsidR="00E466C8" w:rsidRDefault="00E466C8" w:rsidP="00E466C8">
      <w:pPr>
        <w:spacing w:line="360" w:lineRule="auto"/>
        <w:rPr>
          <w:lang w:val="en-CA"/>
        </w:rPr>
      </w:pPr>
    </w:p>
    <w:p w14:paraId="0FF38C67" w14:textId="77777777" w:rsidR="00E466C8" w:rsidRDefault="00E466C8" w:rsidP="00E466C8">
      <w:pPr>
        <w:spacing w:line="360" w:lineRule="auto"/>
        <w:rPr>
          <w:lang w:val="en-CA"/>
        </w:rPr>
      </w:pPr>
      <w:r>
        <w:rPr>
          <w:noProof/>
          <w:lang w:val="en-CA" w:eastAsia="en-CA"/>
        </w:rPr>
        <w:lastRenderedPageBreak/>
        <w:drawing>
          <wp:inline distT="0" distB="0" distL="0" distR="0" wp14:anchorId="1CEFD158" wp14:editId="48C6454E">
            <wp:extent cx="4284000" cy="4348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 Example Tighter.bmp"/>
                    <pic:cNvPicPr/>
                  </pic:nvPicPr>
                  <pic:blipFill>
                    <a:blip r:embed="rId11"/>
                    <a:stretch>
                      <a:fillRect/>
                    </a:stretch>
                  </pic:blipFill>
                  <pic:spPr>
                    <a:xfrm>
                      <a:off x="0" y="0"/>
                      <a:ext cx="4284000" cy="4348800"/>
                    </a:xfrm>
                    <a:prstGeom prst="rect">
                      <a:avLst/>
                    </a:prstGeom>
                  </pic:spPr>
                </pic:pic>
              </a:graphicData>
            </a:graphic>
          </wp:inline>
        </w:drawing>
      </w:r>
    </w:p>
    <w:p w14:paraId="690E541D" w14:textId="1F29E266" w:rsidR="00E466C8" w:rsidRDefault="00B05922" w:rsidP="00A314F3">
      <w:pPr>
        <w:pStyle w:val="figlegend"/>
        <w:rPr>
          <w:lang w:val="en-CA"/>
        </w:rPr>
      </w:pPr>
      <w:r w:rsidRPr="00B05922">
        <w:rPr>
          <w:b/>
          <w:lang w:val="en-CA"/>
        </w:rPr>
        <w:t xml:space="preserve">Fig. </w:t>
      </w:r>
      <w:r>
        <w:rPr>
          <w:b/>
          <w:lang w:val="en-CA"/>
        </w:rPr>
        <w:t>3</w:t>
      </w:r>
      <w:r w:rsidRPr="00B05922">
        <w:rPr>
          <w:b/>
          <w:lang w:val="en-CA"/>
        </w:rPr>
        <w:t>.</w:t>
      </w:r>
      <w:r w:rsidRPr="00B05922">
        <w:rPr>
          <w:lang w:val="en-CA"/>
        </w:rPr>
        <w:t xml:space="preserve"> </w:t>
      </w:r>
      <w:r w:rsidR="00E466C8">
        <w:rPr>
          <w:lang w:val="en-CA"/>
        </w:rPr>
        <w:t xml:space="preserve">A cropped image of an EcoSim run at time step </w:t>
      </w:r>
      <w:r w:rsidR="00E466C8">
        <w:t>20000</w:t>
      </w:r>
      <w:r w:rsidR="00E466C8">
        <w:rPr>
          <w:lang w:val="en-CA"/>
        </w:rPr>
        <w:t>. Hungry predator individuals (red) chase fleeing prey individuals (green) – one of the many contributory factors to the emergent high-level movement patterns we observe.</w:t>
      </w:r>
    </w:p>
    <w:p w14:paraId="65BDC32F" w14:textId="77777777" w:rsidR="00E466C8" w:rsidRPr="001E214A" w:rsidRDefault="00E466C8" w:rsidP="00A314F3">
      <w:pPr>
        <w:pStyle w:val="heading30"/>
        <w:rPr>
          <w:bCs/>
        </w:rPr>
      </w:pPr>
      <w:r w:rsidRPr="001E214A">
        <w:t>Adaptation</w:t>
      </w:r>
    </w:p>
    <w:p w14:paraId="3BF5DC6F" w14:textId="5FB58326" w:rsidR="00E466C8" w:rsidRDefault="00E466C8" w:rsidP="00A314F3">
      <w:pPr>
        <w:pStyle w:val="p1a"/>
      </w:pPr>
      <w:r w:rsidRPr="001E214A">
        <w:t xml:space="preserve">The </w:t>
      </w:r>
      <w:r>
        <w:t>behavioral genome</w:t>
      </w:r>
      <w:r w:rsidRPr="001E214A">
        <w:t xml:space="preserve"> maximal length is fixed (663 </w:t>
      </w:r>
      <w:r>
        <w:t>gene</w:t>
      </w:r>
      <w:r w:rsidRPr="001E214A">
        <w:t>s for prey and 756 for predator), where each site corresponds to an edge be</w:t>
      </w:r>
      <w:r>
        <w:t xml:space="preserve">tween two concepts of the </w:t>
      </w:r>
      <w:r w:rsidRPr="001E214A">
        <w:t xml:space="preserve">FCM. </w:t>
      </w:r>
      <w:r>
        <w:t xml:space="preserve">However, </w:t>
      </w:r>
      <w:r w:rsidRPr="00D2493D">
        <w:t>many edges have an initial value of zero</w:t>
      </w:r>
      <w:r>
        <w:t>;</w:t>
      </w:r>
      <w:r w:rsidRPr="001E214A">
        <w:t xml:space="preserve"> only 117 edges for prey and 131 edges for predators</w:t>
      </w:r>
      <w:r w:rsidR="00670720">
        <w:t xml:space="preserve"> have non-</w:t>
      </w:r>
      <w:r>
        <w:t xml:space="preserve">zero values </w:t>
      </w:r>
      <w:r w:rsidRPr="001E214A">
        <w:t xml:space="preserve">at initialization. </w:t>
      </w:r>
      <w:r w:rsidRPr="00D2493D">
        <w:rPr>
          <w:lang w:val="en-GB"/>
        </w:rPr>
        <w:t>Each gene</w:t>
      </w:r>
      <w:r>
        <w:rPr>
          <w:lang w:val="en-GB"/>
        </w:rPr>
        <w:t xml:space="preserve"> of the behavioural genome</w:t>
      </w:r>
      <w:r w:rsidRPr="00D2493D">
        <w:rPr>
          <w:lang w:val="en-GB"/>
        </w:rPr>
        <w:t xml:space="preserve"> follows the continuum-of-alleles model</w:t>
      </w:r>
      <w:r w:rsidR="00CE58CF">
        <w:rPr>
          <w:lang w:val="en-GB"/>
        </w:rPr>
        <w:t xml:space="preserve"> (</w:t>
      </w:r>
      <w:proofErr w:type="spellStart"/>
      <w:r w:rsidR="00CE58CF">
        <w:rPr>
          <w:lang w:val="en-GB"/>
        </w:rPr>
        <w:t>Bürger</w:t>
      </w:r>
      <w:proofErr w:type="spellEnd"/>
      <w:r>
        <w:rPr>
          <w:lang w:val="en-GB"/>
        </w:rPr>
        <w:t xml:space="preserve"> 2000)</w:t>
      </w:r>
      <w:r w:rsidRPr="00D2493D">
        <w:rPr>
          <w:lang w:val="en-GB"/>
        </w:rPr>
        <w:t xml:space="preserve"> and c</w:t>
      </w:r>
      <w:r>
        <w:rPr>
          <w:lang w:val="en-GB"/>
        </w:rPr>
        <w:t xml:space="preserve">an take values between -12 and </w:t>
      </w:r>
      <w:r w:rsidRPr="00D2493D">
        <w:rPr>
          <w:lang w:val="en-GB"/>
        </w:rPr>
        <w:t xml:space="preserve">12. These alleles represent the strength of the positive or negative influence of one </w:t>
      </w:r>
      <w:r>
        <w:rPr>
          <w:lang w:val="en-GB"/>
        </w:rPr>
        <w:t>concept</w:t>
      </w:r>
      <w:r w:rsidRPr="00D2493D">
        <w:rPr>
          <w:lang w:val="en-GB"/>
        </w:rPr>
        <w:t xml:space="preserve"> on another, such as the strength of the association b</w:t>
      </w:r>
      <w:r>
        <w:rPr>
          <w:lang w:val="en-GB"/>
        </w:rPr>
        <w:t>etween level of hunger and willingness to eat</w:t>
      </w:r>
      <w:r w:rsidRPr="00D2493D">
        <w:rPr>
          <w:lang w:val="en-GB"/>
        </w:rPr>
        <w:t>.</w:t>
      </w:r>
      <w:r>
        <w:rPr>
          <w:lang w:val="en-GB"/>
        </w:rPr>
        <w:t xml:space="preserve"> </w:t>
      </w:r>
      <w:r w:rsidRPr="001E214A">
        <w:t>In addition to</w:t>
      </w:r>
      <w:r>
        <w:t xml:space="preserve"> the</w:t>
      </w:r>
      <w:r w:rsidRPr="001E214A">
        <w:t xml:space="preserve"> </w:t>
      </w:r>
      <w:r>
        <w:t xml:space="preserve">behavioral </w:t>
      </w:r>
      <w:r>
        <w:lastRenderedPageBreak/>
        <w:t>genome, every individual has a physical genome that</w:t>
      </w:r>
      <w:r w:rsidRPr="001E214A">
        <w:t xml:space="preserve"> describe</w:t>
      </w:r>
      <w:r>
        <w:t>s</w:t>
      </w:r>
      <w:r w:rsidRPr="001E214A">
        <w:t xml:space="preserve"> its physical characteristics</w:t>
      </w:r>
      <w:r>
        <w:t xml:space="preserve"> with each trait coded by one gene</w:t>
      </w:r>
      <w:r w:rsidRPr="001E214A">
        <w:t>. Maximum energy</w:t>
      </w:r>
      <w:r w:rsidR="00640ADE">
        <w:t xml:space="preserve"> (</w:t>
      </w:r>
      <w:proofErr w:type="spellStart"/>
      <w:r w:rsidR="00640ADE">
        <w:rPr>
          <w:i/>
        </w:rPr>
        <w:t>MaxEnergy</w:t>
      </w:r>
      <w:proofErr w:type="spellEnd"/>
      <w:r w:rsidR="00640ADE" w:rsidRPr="00640ADE">
        <w:t>)</w:t>
      </w:r>
      <w:r w:rsidRPr="001E214A">
        <w:t>, maximum age</w:t>
      </w:r>
      <w:r w:rsidR="00640ADE">
        <w:t xml:space="preserve"> (</w:t>
      </w:r>
      <w:proofErr w:type="spellStart"/>
      <w:r w:rsidR="00640ADE" w:rsidRPr="00640ADE">
        <w:rPr>
          <w:i/>
        </w:rPr>
        <w:t>MaxAge</w:t>
      </w:r>
      <w:proofErr w:type="spellEnd"/>
      <w:r w:rsidR="00640ADE">
        <w:t>)</w:t>
      </w:r>
      <w:r w:rsidRPr="001E214A">
        <w:t>, vision</w:t>
      </w:r>
      <w:r w:rsidR="00640ADE">
        <w:t xml:space="preserve"> (</w:t>
      </w:r>
      <w:r w:rsidR="00640ADE">
        <w:rPr>
          <w:i/>
        </w:rPr>
        <w:t>Vision</w:t>
      </w:r>
      <w:r w:rsidR="00640ADE">
        <w:t>)</w:t>
      </w:r>
      <w:r w:rsidRPr="001E214A">
        <w:t>, maximum speed</w:t>
      </w:r>
      <w:r w:rsidR="00640ADE">
        <w:t xml:space="preserve"> (</w:t>
      </w:r>
      <w:proofErr w:type="spellStart"/>
      <w:r w:rsidR="00640ADE">
        <w:rPr>
          <w:i/>
        </w:rPr>
        <w:t>MaxSpeed</w:t>
      </w:r>
      <w:proofErr w:type="spellEnd"/>
      <w:r w:rsidR="00640ADE">
        <w:t>)</w:t>
      </w:r>
      <w:r w:rsidRPr="001E214A">
        <w:t>,</w:t>
      </w:r>
      <w:r>
        <w:t xml:space="preserve"> minimum reproductive age</w:t>
      </w:r>
      <w:r w:rsidR="00640ADE">
        <w:t xml:space="preserve"> (</w:t>
      </w:r>
      <w:r w:rsidR="00640ADE">
        <w:rPr>
          <w:i/>
        </w:rPr>
        <w:t>RepAge</w:t>
      </w:r>
      <w:r w:rsidR="00640ADE">
        <w:t>)</w:t>
      </w:r>
      <w:r>
        <w:t>,</w:t>
      </w:r>
      <w:r w:rsidRPr="001E214A">
        <w:t xml:space="preserve"> and state of birth</w:t>
      </w:r>
      <w:r w:rsidR="00640ADE">
        <w:t xml:space="preserve"> (</w:t>
      </w:r>
      <w:proofErr w:type="spellStart"/>
      <w:r w:rsidR="00640ADE">
        <w:rPr>
          <w:i/>
        </w:rPr>
        <w:t>StateOfBirth</w:t>
      </w:r>
      <w:proofErr w:type="spellEnd"/>
      <w:r w:rsidR="00640ADE">
        <w:t>)</w:t>
      </w:r>
      <w:r w:rsidRPr="001E214A">
        <w:t xml:space="preserve"> are physical </w:t>
      </w:r>
      <w:r>
        <w:t>traits that both</w:t>
      </w:r>
      <w:r w:rsidRPr="001E214A">
        <w:t xml:space="preserve"> prey and predator</w:t>
      </w:r>
      <w:r>
        <w:t>s possess</w:t>
      </w:r>
      <w:r w:rsidRPr="001E214A">
        <w:t>. Prey ha</w:t>
      </w:r>
      <w:r>
        <w:t>ve</w:t>
      </w:r>
      <w:r w:rsidRPr="001E214A">
        <w:t xml:space="preserve"> two more </w:t>
      </w:r>
      <w:r>
        <w:t>traits:</w:t>
      </w:r>
      <w:r w:rsidRPr="001E214A">
        <w:t xml:space="preserve"> defense</w:t>
      </w:r>
      <w:r w:rsidR="00640ADE">
        <w:t xml:space="preserve"> (</w:t>
      </w:r>
      <w:r w:rsidR="00640ADE">
        <w:rPr>
          <w:i/>
        </w:rPr>
        <w:t>Defense</w:t>
      </w:r>
      <w:r w:rsidR="00640ADE">
        <w:t>)</w:t>
      </w:r>
      <w:r>
        <w:t>,</w:t>
      </w:r>
      <w:r w:rsidRPr="001E214A">
        <w:t xml:space="preserve"> and cooperative defense</w:t>
      </w:r>
      <w:r w:rsidR="00640ADE">
        <w:t xml:space="preserve"> (</w:t>
      </w:r>
      <w:r w:rsidR="00640ADE">
        <w:rPr>
          <w:i/>
        </w:rPr>
        <w:t>CoopDefense</w:t>
      </w:r>
      <w:r w:rsidR="00640ADE">
        <w:t>)</w:t>
      </w:r>
      <w:r w:rsidRPr="001E214A">
        <w:t xml:space="preserve">, </w:t>
      </w:r>
      <w:r>
        <w:t>so they can</w:t>
      </w:r>
      <w:r w:rsidRPr="001E214A">
        <w:t xml:space="preserve"> protect themselves </w:t>
      </w:r>
      <w:r>
        <w:t>from</w:t>
      </w:r>
      <w:r w:rsidRPr="001E214A">
        <w:t xml:space="preserve"> predators</w:t>
      </w:r>
      <w:r>
        <w:t>.</w:t>
      </w:r>
      <w:r w:rsidRPr="00386D97">
        <w:t xml:space="preserve"> </w:t>
      </w:r>
      <w:r>
        <w:t>The mechanisms involving the various physical traits are described further</w:t>
      </w:r>
      <w:r w:rsidR="00C753EA">
        <w:t xml:space="preserve"> below and</w:t>
      </w:r>
      <w:r>
        <w:t xml:space="preserve"> under </w:t>
      </w:r>
      <w:r w:rsidRPr="003A7090">
        <w:rPr>
          <w:i/>
        </w:rPr>
        <w:t>Submodels</w:t>
      </w:r>
      <w:r>
        <w:t>.</w:t>
      </w:r>
    </w:p>
    <w:p w14:paraId="6216598D" w14:textId="77777777" w:rsidR="00E466C8" w:rsidRPr="007C777B" w:rsidRDefault="00E466C8" w:rsidP="00A314F3">
      <w:pPr>
        <w:rPr>
          <w:i/>
        </w:rPr>
      </w:pPr>
      <w:r>
        <w:t xml:space="preserve">Both genomes have two representations – a lightweight byte vector representation used for efficient storage in save files and for computing of evolutionary distances and evolutionary operations, and a floating-point vector representation used for all other computing (activation levels, action selection, physical distances, energy dynamics, </w:t>
      </w:r>
      <w:r w:rsidRPr="008E7051">
        <w:rPr>
          <w:i/>
        </w:rPr>
        <w:t>etc.</w:t>
      </w:r>
      <w:r>
        <w:t xml:space="preserve">). The mapping between these representations differ between the genomes. </w:t>
      </w:r>
      <w:r w:rsidRPr="008B23E1">
        <w:t>Both representations are fixed at birth</w:t>
      </w:r>
      <w:r>
        <w:t xml:space="preserve"> for the individual’s lifespan</w:t>
      </w:r>
      <w:r w:rsidRPr="008B23E1">
        <w:t xml:space="preserve">. </w:t>
      </w:r>
      <w:r>
        <w:t>For the behavioral genome, t</w:t>
      </w:r>
      <w:r w:rsidRPr="008B23E1">
        <w:t>he byte value of zero maps to the floating-point value of zero. Any byte value less than 128 is reduced by 12</w:t>
      </w:r>
      <w:r>
        <w:t>8</w:t>
      </w:r>
      <w:r w:rsidRPr="008B23E1">
        <w:t xml:space="preserve"> and then divided by 10 to get its </w:t>
      </w:r>
      <w:r>
        <w:t>associated</w:t>
      </w:r>
      <w:r w:rsidRPr="008B23E1">
        <w:t xml:space="preserve"> floating-point value. Any byte value greater than or equal to 128 is reduced by 127 and then divided by 10 to get its </w:t>
      </w:r>
      <w:r>
        <w:t>associated</w:t>
      </w:r>
      <w:r w:rsidRPr="008B23E1">
        <w:t xml:space="preserve"> floating-point value. Thus, byte values from zero to 127 take the range of [-12.7, 0] and byte values from 128 to 255 take the range of [0.1, 12.8].</w:t>
      </w:r>
      <w:r>
        <w:t xml:space="preserve"> For example, under this representation, a byte value of 76 yields a floating-point value of -5.2 ((76-128)/10) and a byte value of 200 yields 7.3 ((200-127)/10). For the physical genome, the floating-point representation of each gene has a </w:t>
      </w:r>
      <w:r w:rsidRPr="007C777B">
        <w:rPr>
          <w:i/>
        </w:rPr>
        <w:t>minimum</w:t>
      </w:r>
      <w:r>
        <w:t xml:space="preserve"> and </w:t>
      </w:r>
      <w:r w:rsidRPr="007C777B">
        <w:rPr>
          <w:i/>
        </w:rPr>
        <w:t>step</w:t>
      </w:r>
      <w:r>
        <w:t xml:space="preserve">. For byte value </w:t>
      </w:r>
      <w:r>
        <w:rPr>
          <w:i/>
        </w:rPr>
        <w:t>k</w:t>
      </w:r>
      <w:r>
        <w:t xml:space="preserve">, its floating-point equivalent is </w:t>
      </w:r>
      <w:r>
        <w:rPr>
          <w:i/>
        </w:rPr>
        <w:t xml:space="preserve">minimum </w:t>
      </w:r>
      <w:r>
        <w:t>+ (</w:t>
      </w:r>
      <w:r>
        <w:rPr>
          <w:i/>
        </w:rPr>
        <w:t xml:space="preserve">k </w:t>
      </w:r>
      <w:r>
        <w:t xml:space="preserve">× </w:t>
      </w:r>
      <w:r>
        <w:rPr>
          <w:i/>
        </w:rPr>
        <w:t>step</w:t>
      </w:r>
      <w:r w:rsidRPr="007C777B">
        <w:t>).</w:t>
      </w:r>
      <w:r>
        <w:t xml:space="preserve"> For instance, </w:t>
      </w:r>
      <w:proofErr w:type="spellStart"/>
      <w:r w:rsidRPr="00922156">
        <w:rPr>
          <w:i/>
        </w:rPr>
        <w:t>MaxEnergy</w:t>
      </w:r>
      <w:proofErr w:type="spellEnd"/>
      <w:r>
        <w:t xml:space="preserve"> has a minimum of 100 and a step of 25. Thus, a byte value of 17 for </w:t>
      </w:r>
      <w:proofErr w:type="spellStart"/>
      <w:r w:rsidRPr="00922156">
        <w:rPr>
          <w:i/>
        </w:rPr>
        <w:t>MaxEnergy</w:t>
      </w:r>
      <w:proofErr w:type="spellEnd"/>
      <w:r>
        <w:t xml:space="preserve"> yields a floating-point value of 525.0.</w:t>
      </w:r>
    </w:p>
    <w:p w14:paraId="0E765E27" w14:textId="60100A46" w:rsidR="00E466C8" w:rsidRDefault="00E466C8" w:rsidP="00A314F3">
      <w:pPr>
        <w:rPr>
          <w:lang w:val="en-CA"/>
        </w:rPr>
      </w:pPr>
      <w:r>
        <w:t>The genomes of two parent individuals are</w:t>
      </w:r>
      <w:r w:rsidRPr="00D2493D">
        <w:t xml:space="preserve"> transmitted to</w:t>
      </w:r>
      <w:r>
        <w:t xml:space="preserve"> an</w:t>
      </w:r>
      <w:r w:rsidRPr="00D2493D">
        <w:t xml:space="preserve"> </w:t>
      </w:r>
      <w:r>
        <w:t>offspring</w:t>
      </w:r>
      <w:r w:rsidRPr="00D2493D">
        <w:t xml:space="preserve"> </w:t>
      </w:r>
      <w:r>
        <w:t xml:space="preserve">individual </w:t>
      </w:r>
      <w:r w:rsidRPr="00D2493D">
        <w:t xml:space="preserve">after </w:t>
      </w:r>
      <w:r>
        <w:t xml:space="preserve">recombination and </w:t>
      </w:r>
      <w:r w:rsidRPr="00D2493D">
        <w:t>po</w:t>
      </w:r>
      <w:r>
        <w:t>tentially some</w:t>
      </w:r>
      <w:r w:rsidRPr="00D2493D">
        <w:t xml:space="preserve"> mutations.</w:t>
      </w:r>
      <w:r>
        <w:t xml:space="preserve"> </w:t>
      </w:r>
      <w:r w:rsidRPr="00D2493D">
        <w:t>EcoSim incorporates genetic recombination through crossover and</w:t>
      </w:r>
      <w:r>
        <w:t xml:space="preserve"> in the behavioral genome this</w:t>
      </w:r>
      <w:r w:rsidRPr="00D2493D">
        <w:t xml:space="preserve"> includes epistasis (</w:t>
      </w:r>
      <w:r w:rsidRPr="008E7051">
        <w:rPr>
          <w:i/>
        </w:rPr>
        <w:t>e.g.</w:t>
      </w:r>
      <w:r w:rsidRPr="00D2493D">
        <w:t xml:space="preserve">, multiple stimuli can influence a given drive) but no pleiotropy (each gene influences only one link between nodes). To </w:t>
      </w:r>
      <w:r>
        <w:t>model this form of linkage</w:t>
      </w:r>
      <w:r w:rsidRPr="00D2493D">
        <w:t>, alleles</w:t>
      </w:r>
      <w:r>
        <w:t xml:space="preserve"> of the behavioral genome</w:t>
      </w:r>
      <w:r w:rsidRPr="00D2493D">
        <w:t xml:space="preserve"> are transmitted by blocks</w:t>
      </w:r>
      <w:r>
        <w:t>.</w:t>
      </w:r>
      <w:r w:rsidRPr="00D2493D">
        <w:t xml:space="preserve"> </w:t>
      </w:r>
      <w:r>
        <w:t>All incident edges for a given FCM node</w:t>
      </w:r>
      <w:r w:rsidRPr="00D2493D">
        <w:t xml:space="preserve"> are transmitted together from </w:t>
      </w:r>
      <w:r>
        <w:t>a randomly selected</w:t>
      </w:r>
      <w:r w:rsidRPr="00D2493D">
        <w:t xml:space="preserve"> parent</w:t>
      </w:r>
      <w:r>
        <w:t xml:space="preserve"> with equal probability</w:t>
      </w:r>
      <w:r w:rsidRPr="00D2493D">
        <w:t xml:space="preserve"> (</w:t>
      </w:r>
      <w:r>
        <w:t>there is</w:t>
      </w:r>
      <w:r w:rsidRPr="00D2493D">
        <w:t xml:space="preserve"> no recombination among genes</w:t>
      </w:r>
      <w:r>
        <w:t xml:space="preserve"> representing edges to a given node</w:t>
      </w:r>
      <w:r w:rsidRPr="00D2493D">
        <w:t>).</w:t>
      </w:r>
      <w:r w:rsidRPr="00A52B0F">
        <w:t xml:space="preserve"> </w:t>
      </w:r>
      <w:r>
        <w:t>Sex-linkage occurs for perception nodes as the selected parent is of the same sex as the offspring</w:t>
      </w:r>
      <w:r w:rsidRPr="00A52B0F">
        <w:t xml:space="preserve">. </w:t>
      </w:r>
      <w:r>
        <w:t>S</w:t>
      </w:r>
      <w:r w:rsidRPr="00A52B0F">
        <w:t xml:space="preserve">ex-linkage </w:t>
      </w:r>
      <w:r>
        <w:t xml:space="preserve">of </w:t>
      </w:r>
      <w:proofErr w:type="spellStart"/>
      <w:r w:rsidRPr="007354D6">
        <w:rPr>
          <w:i/>
        </w:rPr>
        <w:t>MaxEnergy</w:t>
      </w:r>
      <w:proofErr w:type="spellEnd"/>
      <w:r>
        <w:t xml:space="preserve"> occurs as it is a weight sum of that of its parents</w:t>
      </w:r>
      <w:r w:rsidRPr="00A52B0F">
        <w:t>.</w:t>
      </w:r>
      <w:r>
        <w:t xml:space="preserve"> The parent with the same sex as the offspring has five times the influence on the offspring’s </w:t>
      </w:r>
      <w:proofErr w:type="spellStart"/>
      <w:r w:rsidRPr="007354D6">
        <w:rPr>
          <w:i/>
        </w:rPr>
        <w:t>MaxEnergy</w:t>
      </w:r>
      <w:proofErr w:type="spellEnd"/>
      <w:r>
        <w:t xml:space="preserve"> as the other parent (Eq</w:t>
      </w:r>
      <w:r w:rsidR="001D7FB5">
        <w:t>.</w:t>
      </w:r>
      <w:r>
        <w:t xml:space="preserve"> 3, </w:t>
      </w:r>
      <w:proofErr w:type="spellStart"/>
      <w:r w:rsidRPr="007354D6">
        <w:rPr>
          <w:i/>
        </w:rPr>
        <w:t>MaxEnergy</w:t>
      </w:r>
      <w:proofErr w:type="spellEnd"/>
      <w:r>
        <w:t xml:space="preserve"> is abbreviated to </w:t>
      </w:r>
      <w:r w:rsidRPr="00537ECB">
        <w:rPr>
          <w:i/>
        </w:rPr>
        <w:t>ME</w:t>
      </w:r>
      <w:r>
        <w:t xml:space="preserve">; subscripts </w:t>
      </w:r>
      <w:r w:rsidRPr="00530CAE">
        <w:rPr>
          <w:i/>
        </w:rPr>
        <w:t>o</w:t>
      </w:r>
      <w:r>
        <w:t xml:space="preserve">, </w:t>
      </w:r>
      <w:r w:rsidRPr="00530CAE">
        <w:rPr>
          <w:i/>
        </w:rPr>
        <w:t>m</w:t>
      </w:r>
      <w:r>
        <w:t xml:space="preserve">, and </w:t>
      </w:r>
      <w:r w:rsidRPr="00530CAE">
        <w:rPr>
          <w:i/>
        </w:rPr>
        <w:t>f</w:t>
      </w:r>
      <w:r>
        <w:t xml:space="preserve"> represent offspring, mother, and father respectively).</w:t>
      </w:r>
      <w:r w:rsidRPr="00A52B0F">
        <w:t xml:space="preserve"> </w:t>
      </w:r>
      <w:r>
        <w:t>S</w:t>
      </w:r>
      <w:r w:rsidRPr="00A52B0F">
        <w:t xml:space="preserve">ex-linkage </w:t>
      </w:r>
      <w:r>
        <w:t xml:space="preserve">occurs for </w:t>
      </w:r>
      <w:proofErr w:type="spellStart"/>
      <w:r w:rsidRPr="007354D6">
        <w:rPr>
          <w:i/>
        </w:rPr>
        <w:t>StateOfBirth</w:t>
      </w:r>
      <w:proofErr w:type="spellEnd"/>
      <w:r>
        <w:t xml:space="preserve"> as well, as an offspring’s </w:t>
      </w:r>
      <w:proofErr w:type="spellStart"/>
      <w:r w:rsidRPr="007354D6">
        <w:rPr>
          <w:i/>
        </w:rPr>
        <w:t>StateOfBirth</w:t>
      </w:r>
      <w:proofErr w:type="spellEnd"/>
      <w:r>
        <w:t xml:space="preserve"> is equal to that of its parent of the same sex. A</w:t>
      </w:r>
      <w:r w:rsidRPr="00A52B0F">
        <w:t>ll genes</w:t>
      </w:r>
      <w:r>
        <w:t xml:space="preserve"> in the physical genome</w:t>
      </w:r>
      <w:r w:rsidRPr="00A52B0F">
        <w:t xml:space="preserve"> are </w:t>
      </w:r>
      <w:r>
        <w:t>potentially mutated after crossover</w:t>
      </w:r>
      <w:r w:rsidRPr="00A52B0F">
        <w:t xml:space="preserve"> with some probability (</w:t>
      </w:r>
      <w:r w:rsidR="00626F05" w:rsidRPr="0014179F">
        <w:t>t-test</w:t>
      </w:r>
      <w:r w:rsidR="00626F05">
        <w:t xml:space="preserve"> </w:t>
      </w:r>
      <w:r w:rsidRPr="00626F05">
        <w:rPr>
          <w:i/>
        </w:rPr>
        <w:t>p</w:t>
      </w:r>
      <w:r w:rsidRPr="00A52B0F">
        <w:t xml:space="preserve"> = 0.001)</w:t>
      </w:r>
      <w:r>
        <w:t>.</w:t>
      </w:r>
      <w:r w:rsidRPr="00A52B0F">
        <w:t xml:space="preserve"> </w:t>
      </w:r>
      <w:r>
        <w:t>A mutation on a gene in the physical genome is a</w:t>
      </w:r>
      <w:r w:rsidRPr="00A52B0F">
        <w:t xml:space="preserve"> modification</w:t>
      </w:r>
      <w:r>
        <w:t xml:space="preserve"> of</w:t>
      </w:r>
      <w:r w:rsidRPr="00A52B0F">
        <w:t xml:space="preserve"> </w:t>
      </w:r>
      <w:r>
        <w:t>its</w:t>
      </w:r>
      <w:r w:rsidRPr="00A52B0F">
        <w:t xml:space="preserve"> </w:t>
      </w:r>
      <w:r>
        <w:t xml:space="preserve">byte </w:t>
      </w:r>
      <w:r w:rsidRPr="00A52B0F">
        <w:t xml:space="preserve">value </w:t>
      </w:r>
      <w:r>
        <w:t>(randomly drawn from a truncated normal distribution between -6 and +6).</w:t>
      </w:r>
      <w:r w:rsidRPr="00937B20">
        <w:rPr>
          <w:lang w:val="en-CA"/>
        </w:rPr>
        <w:t xml:space="preserve"> </w:t>
      </w:r>
      <w:r>
        <w:rPr>
          <w:lang w:val="en-CA"/>
        </w:rPr>
        <w:lastRenderedPageBreak/>
        <w:t>Mutations in the behavioral genome</w:t>
      </w:r>
      <w:r w:rsidRPr="001E214A">
        <w:rPr>
          <w:lang w:val="en-CA"/>
        </w:rPr>
        <w:t xml:space="preserve"> occur due to the formation of new edges (with probability of 0.001), removal of existing edges (with probability of 0.0005)</w:t>
      </w:r>
      <w:r>
        <w:rPr>
          <w:lang w:val="en-CA"/>
        </w:rPr>
        <w:t>,</w:t>
      </w:r>
      <w:r w:rsidRPr="001E214A">
        <w:rPr>
          <w:lang w:val="en-CA"/>
        </w:rPr>
        <w:t xml:space="preserve"> and changes in the weights associate</w:t>
      </w:r>
      <w:r>
        <w:rPr>
          <w:lang w:val="en-CA"/>
        </w:rPr>
        <w:t>d</w:t>
      </w:r>
      <w:r w:rsidRPr="001E214A">
        <w:rPr>
          <w:lang w:val="en-CA"/>
        </w:rPr>
        <w:t xml:space="preserve"> to existing edges (with probability of 0.005).</w:t>
      </w:r>
      <w:r w:rsidRPr="004F44F8">
        <w:t xml:space="preserve"> </w:t>
      </w:r>
      <w:r>
        <w:rPr>
          <w:lang w:val="en-CA"/>
        </w:rPr>
        <w:t>T</w:t>
      </w:r>
      <w:r w:rsidRPr="004F44F8">
        <w:rPr>
          <w:lang w:val="en-CA"/>
        </w:rPr>
        <w:t>he effect of a given mutation is</w:t>
      </w:r>
      <w:r>
        <w:rPr>
          <w:lang w:val="en-CA"/>
        </w:rPr>
        <w:t xml:space="preserve"> modification of the value</w:t>
      </w:r>
      <w:r w:rsidRPr="004F44F8">
        <w:rPr>
          <w:lang w:val="en-CA"/>
        </w:rPr>
        <w:t xml:space="preserve"> </w:t>
      </w:r>
      <w:r>
        <w:rPr>
          <w:lang w:val="en-CA"/>
        </w:rPr>
        <w:t xml:space="preserve">randomly </w:t>
      </w:r>
      <w:r w:rsidRPr="004F44F8">
        <w:rPr>
          <w:lang w:val="en-CA"/>
        </w:rPr>
        <w:t>drawn from a</w:t>
      </w:r>
      <w:r>
        <w:rPr>
          <w:lang w:val="en-CA"/>
        </w:rPr>
        <w:t xml:space="preserve"> truncated normal distribution between -0.6 and +0.6 on the floating-point value of a gene. The probability of mutation in the behavioral genome is doubled for old individuals (</w:t>
      </w:r>
      <w:r w:rsidR="00AF0CC5">
        <w:rPr>
          <w:i/>
          <w:lang w:val="en-CA"/>
        </w:rPr>
        <w:t>A</w:t>
      </w:r>
      <w:r w:rsidRPr="00AF0CC5">
        <w:rPr>
          <w:i/>
          <w:lang w:val="en-CA"/>
        </w:rPr>
        <w:t>ge</w:t>
      </w:r>
      <w:r>
        <w:rPr>
          <w:lang w:val="en-CA"/>
        </w:rPr>
        <w:t xml:space="preserve"> &gt; </w:t>
      </w:r>
      <w:proofErr w:type="spellStart"/>
      <w:r w:rsidR="00AF0CC5" w:rsidRPr="00AF0CC5">
        <w:rPr>
          <w:i/>
          <w:lang w:val="en-CA"/>
        </w:rPr>
        <w:t>M</w:t>
      </w:r>
      <w:r w:rsidRPr="00AF0CC5">
        <w:rPr>
          <w:i/>
          <w:lang w:val="en-CA"/>
        </w:rPr>
        <w:t>ax</w:t>
      </w:r>
      <w:r w:rsidR="00AF0CC5" w:rsidRPr="00AF0CC5">
        <w:rPr>
          <w:i/>
          <w:lang w:val="en-CA"/>
        </w:rPr>
        <w:t>A</w:t>
      </w:r>
      <w:r w:rsidRPr="00AF0CC5">
        <w:rPr>
          <w:i/>
          <w:lang w:val="en-CA"/>
        </w:rPr>
        <w:t>ge</w:t>
      </w:r>
      <w:proofErr w:type="spellEnd"/>
      <w:r>
        <w:rPr>
          <w:lang w:val="en-CA"/>
        </w:rPr>
        <w:t xml:space="preserve"> – </w:t>
      </w:r>
      <w:r w:rsidR="00AF0CC5" w:rsidRPr="00AF0CC5">
        <w:rPr>
          <w:i/>
          <w:lang w:val="en-CA"/>
        </w:rPr>
        <w:t>R</w:t>
      </w:r>
      <w:r w:rsidRPr="00AF0CC5">
        <w:rPr>
          <w:i/>
          <w:lang w:val="en-CA"/>
        </w:rPr>
        <w:t>ep</w:t>
      </w:r>
      <w:r w:rsidR="00AF0CC5" w:rsidRPr="00AF0CC5">
        <w:rPr>
          <w:i/>
          <w:lang w:val="en-CA"/>
        </w:rPr>
        <w:t>A</w:t>
      </w:r>
      <w:r w:rsidRPr="00AF0CC5">
        <w:rPr>
          <w:i/>
          <w:lang w:val="en-CA"/>
        </w:rPr>
        <w:t>ge</w:t>
      </w:r>
      <w:r>
        <w:rPr>
          <w:lang w:val="en-CA"/>
        </w:rPr>
        <w:t xml:space="preserve">). </w:t>
      </w:r>
      <w:r w:rsidRPr="001E214A">
        <w:rPr>
          <w:lang w:val="en-CA"/>
        </w:rPr>
        <w:t xml:space="preserve">New genes may emerge from the initial </w:t>
      </w:r>
      <w:r>
        <w:rPr>
          <w:lang w:val="en-CA"/>
        </w:rPr>
        <w:t xml:space="preserve">pool of </w:t>
      </w:r>
      <w:r w:rsidRPr="001E214A">
        <w:rPr>
          <w:lang w:val="en-CA"/>
        </w:rPr>
        <w:t xml:space="preserve">edges </w:t>
      </w:r>
      <w:r>
        <w:rPr>
          <w:lang w:val="en-CA"/>
        </w:rPr>
        <w:t>with a</w:t>
      </w:r>
      <w:r w:rsidRPr="001E214A">
        <w:rPr>
          <w:lang w:val="en-CA"/>
        </w:rPr>
        <w:t xml:space="preserve"> zero value. This emergence and disappearance of the genes in FCM is due to </w:t>
      </w:r>
      <w:r>
        <w:rPr>
          <w:lang w:val="en-CA"/>
        </w:rPr>
        <w:t>natural selection</w:t>
      </w:r>
      <w:r w:rsidRPr="001E214A">
        <w:rPr>
          <w:lang w:val="en-CA"/>
        </w:rPr>
        <w:t xml:space="preserve"> and genetic drift which lead to adaptability of individuals</w:t>
      </w:r>
      <w:r>
        <w:rPr>
          <w:lang w:val="en-CA"/>
        </w:rPr>
        <w:t xml:space="preserve"> </w:t>
      </w:r>
      <w:r w:rsidR="00AF159A">
        <w:rPr>
          <w:lang w:val="en-CA"/>
        </w:rPr>
        <w:t xml:space="preserve">(Gras </w:t>
      </w:r>
      <w:r w:rsidR="00AF159A" w:rsidRPr="00AF159A">
        <w:rPr>
          <w:i/>
          <w:lang w:val="en-CA"/>
        </w:rPr>
        <w:t>et al.</w:t>
      </w:r>
      <w:r w:rsidR="00AF159A">
        <w:rPr>
          <w:lang w:val="en-CA"/>
        </w:rPr>
        <w:t xml:space="preserve"> 201</w:t>
      </w:r>
      <w:r w:rsidR="000F0432">
        <w:rPr>
          <w:lang w:val="en-CA"/>
        </w:rPr>
        <w:t>5</w:t>
      </w:r>
      <w:r w:rsidR="00AF159A">
        <w:rPr>
          <w:lang w:val="en-CA"/>
        </w:rPr>
        <w:t>)</w:t>
      </w:r>
      <w:r w:rsidRPr="001E214A">
        <w:rPr>
          <w:lang w:val="en-CA"/>
        </w:rPr>
        <w:t>.</w:t>
      </w:r>
    </w:p>
    <w:p w14:paraId="6E06AF2B" w14:textId="77777777" w:rsidR="00E466C8" w:rsidRDefault="00E466C8" w:rsidP="00E466C8">
      <w:pPr>
        <w:spacing w:line="360" w:lineRule="auto"/>
        <w:rPr>
          <w:lang w:val="en-CA"/>
        </w:rPr>
      </w:pPr>
      <w:r w:rsidRPr="001E214A">
        <w:rPr>
          <w:lang w:val="en-CA"/>
        </w:rPr>
        <w:t xml:space="preserve"> </w:t>
      </w:r>
      <w:r w:rsidRPr="00D2493D">
        <w:t xml:space="preserve"> </w:t>
      </w:r>
    </w:p>
    <w:p w14:paraId="71432500" w14:textId="5EA6A1C1" w:rsidR="00E466C8" w:rsidRDefault="007C28D7" w:rsidP="00A314F3">
      <w:pPr>
        <w:pStyle w:val="equation"/>
        <w:rPr>
          <w:lang w:val="en-CA"/>
        </w:rPr>
      </w:pPr>
      <m:oMath>
        <m:sSub>
          <m:sSubPr>
            <m:ctrlPr>
              <w:rPr>
                <w:rFonts w:ascii="Cambria Math" w:hAnsi="Cambria Math"/>
                <w:lang w:val="en-CA"/>
              </w:rPr>
            </m:ctrlPr>
          </m:sSubPr>
          <m:e>
            <m:r>
              <w:rPr>
                <w:rFonts w:ascii="Cambria Math" w:hAnsi="Cambria Math"/>
                <w:lang w:val="en-CA"/>
              </w:rPr>
              <m:t>ME</m:t>
            </m:r>
          </m:e>
          <m:sub>
            <m:r>
              <w:rPr>
                <w:rFonts w:ascii="Cambria Math" w:hAnsi="Cambria Math"/>
                <w:lang w:val="en-CA"/>
              </w:rPr>
              <m:t>o</m:t>
            </m:r>
          </m:sub>
        </m:sSub>
        <m:r>
          <m:rPr>
            <m:sty m:val="p"/>
          </m:rPr>
          <w:rPr>
            <w:rFonts w:ascii="Cambria Math" w:hAnsi="Cambria Math"/>
            <w:lang w:val="en-CA"/>
          </w:rPr>
          <m:t xml:space="preserve">= </m:t>
        </m:r>
        <m:d>
          <m:dPr>
            <m:begChr m:val="{"/>
            <m:endChr m:val=""/>
            <m:ctrlPr>
              <w:rPr>
                <w:rFonts w:ascii="Cambria Math" w:hAnsi="Cambria Math"/>
                <w:lang w:val="en-CA"/>
              </w:rPr>
            </m:ctrlPr>
          </m:dPr>
          <m:e>
            <m:eqArr>
              <m:eqArrPr>
                <m:ctrlPr>
                  <w:rPr>
                    <w:rFonts w:ascii="Cambria Math" w:hAnsi="Cambria Math"/>
                    <w:lang w:val="en-CA"/>
                  </w:rPr>
                </m:ctrlPr>
              </m:eqArrPr>
              <m:e>
                <m:f>
                  <m:fPr>
                    <m:ctrlPr>
                      <w:rPr>
                        <w:rFonts w:ascii="Cambria Math" w:hAnsi="Cambria Math"/>
                        <w:lang w:val="en-CA"/>
                      </w:rPr>
                    </m:ctrlPr>
                  </m:fPr>
                  <m:num>
                    <m:r>
                      <m:rPr>
                        <m:sty m:val="p"/>
                      </m:rPr>
                      <w:rPr>
                        <w:rFonts w:ascii="Cambria Math" w:hAnsi="Cambria Math"/>
                        <w:lang w:val="en-CA"/>
                      </w:rPr>
                      <m:t xml:space="preserve"> 5 ×</m:t>
                    </m:r>
                    <m:sSub>
                      <m:sSubPr>
                        <m:ctrlPr>
                          <w:rPr>
                            <w:rFonts w:ascii="Cambria Math" w:hAnsi="Cambria Math"/>
                            <w:lang w:val="en-CA"/>
                          </w:rPr>
                        </m:ctrlPr>
                      </m:sSubPr>
                      <m:e>
                        <m:r>
                          <w:rPr>
                            <w:rFonts w:ascii="Cambria Math" w:hAnsi="Cambria Math"/>
                            <w:lang w:val="en-CA"/>
                          </w:rPr>
                          <m:t>ME</m:t>
                        </m:r>
                      </m:e>
                      <m:sub>
                        <m:r>
                          <w:rPr>
                            <w:rFonts w:ascii="Cambria Math" w:hAnsi="Cambria Math"/>
                            <w:lang w:val="en-CA"/>
                          </w:rPr>
                          <m:t>m</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ME</m:t>
                        </m:r>
                      </m:e>
                      <m:sub>
                        <m:r>
                          <w:rPr>
                            <w:rFonts w:ascii="Cambria Math" w:hAnsi="Cambria Math"/>
                            <w:lang w:val="en-CA"/>
                          </w:rPr>
                          <m:t>f</m:t>
                        </m:r>
                      </m:sub>
                    </m:sSub>
                  </m:num>
                  <m:den>
                    <m:r>
                      <m:rPr>
                        <m:sty m:val="p"/>
                      </m:rPr>
                      <w:rPr>
                        <w:rFonts w:ascii="Cambria Math" w:hAnsi="Cambria Math"/>
                        <w:lang w:val="en-CA"/>
                      </w:rPr>
                      <m:t>6</m:t>
                    </m:r>
                  </m:den>
                </m:f>
                <m:r>
                  <m:rPr>
                    <m:sty m:val="p"/>
                  </m:rPr>
                  <w:rPr>
                    <w:rFonts w:ascii="Cambria Math" w:hAnsi="Cambria Math"/>
                    <w:lang w:val="en-CA"/>
                  </w:rPr>
                  <m:t xml:space="preserve">, </m:t>
                </m:r>
                <m:r>
                  <w:rPr>
                    <w:rFonts w:ascii="Cambria Math" w:hAnsi="Cambria Math"/>
                    <w:lang w:val="en-CA"/>
                  </w:rPr>
                  <m:t>if</m:t>
                </m:r>
                <m:r>
                  <m:rPr>
                    <m:sty m:val="p"/>
                  </m:rPr>
                  <w:rPr>
                    <w:rFonts w:ascii="Cambria Math" w:hAnsi="Cambria Math"/>
                    <w:lang w:val="en-CA"/>
                  </w:rPr>
                  <m:t xml:space="preserve"> </m:t>
                </m:r>
                <m:r>
                  <w:rPr>
                    <w:rFonts w:ascii="Cambria Math" w:hAnsi="Cambria Math"/>
                    <w:lang w:val="en-CA"/>
                  </w:rPr>
                  <m:t>offspring</m:t>
                </m:r>
                <m:r>
                  <m:rPr>
                    <m:sty m:val="p"/>
                  </m:rPr>
                  <w:rPr>
                    <w:rFonts w:ascii="Cambria Math" w:hAnsi="Cambria Math"/>
                    <w:lang w:val="en-CA"/>
                  </w:rPr>
                  <m:t xml:space="preserve"> </m:t>
                </m:r>
                <m:r>
                  <w:rPr>
                    <w:rFonts w:ascii="Cambria Math" w:hAnsi="Cambria Math"/>
                    <w:lang w:val="en-CA"/>
                  </w:rPr>
                  <m:t>is</m:t>
                </m:r>
                <m:r>
                  <m:rPr>
                    <m:sty m:val="p"/>
                  </m:rPr>
                  <w:rPr>
                    <w:rFonts w:ascii="Cambria Math" w:hAnsi="Cambria Math"/>
                    <w:lang w:val="en-CA"/>
                  </w:rPr>
                  <m:t xml:space="preserve"> </m:t>
                </m:r>
                <m:r>
                  <w:rPr>
                    <w:rFonts w:ascii="Cambria Math" w:hAnsi="Cambria Math"/>
                    <w:lang w:val="en-CA"/>
                  </w:rPr>
                  <m:t>female</m:t>
                </m:r>
              </m:e>
              <m:e>
                <m:f>
                  <m:fPr>
                    <m:ctrlPr>
                      <w:rPr>
                        <w:rFonts w:ascii="Cambria Math" w:hAnsi="Cambria Math"/>
                        <w:lang w:val="en-CA"/>
                      </w:rPr>
                    </m:ctrlPr>
                  </m:fPr>
                  <m:num>
                    <m:r>
                      <m:rPr>
                        <m:sty m:val="p"/>
                      </m:rPr>
                      <w:rPr>
                        <w:rFonts w:ascii="Cambria Math" w:hAnsi="Cambria Math"/>
                        <w:lang w:val="en-CA"/>
                      </w:rPr>
                      <m:t xml:space="preserve"> 5 ×</m:t>
                    </m:r>
                    <m:sSub>
                      <m:sSubPr>
                        <m:ctrlPr>
                          <w:rPr>
                            <w:rFonts w:ascii="Cambria Math" w:hAnsi="Cambria Math"/>
                            <w:lang w:val="en-CA"/>
                          </w:rPr>
                        </m:ctrlPr>
                      </m:sSubPr>
                      <m:e>
                        <m:r>
                          <w:rPr>
                            <w:rFonts w:ascii="Cambria Math" w:hAnsi="Cambria Math"/>
                            <w:lang w:val="en-CA"/>
                          </w:rPr>
                          <m:t>ME</m:t>
                        </m:r>
                      </m:e>
                      <m:sub>
                        <m:r>
                          <w:rPr>
                            <w:rFonts w:ascii="Cambria Math" w:hAnsi="Cambria Math"/>
                            <w:lang w:val="en-CA"/>
                          </w:rPr>
                          <m:t>f</m:t>
                        </m:r>
                      </m:sub>
                    </m:sSub>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ME</m:t>
                        </m:r>
                      </m:e>
                      <m:sub>
                        <m:r>
                          <w:rPr>
                            <w:rFonts w:ascii="Cambria Math" w:hAnsi="Cambria Math"/>
                            <w:lang w:val="en-CA"/>
                          </w:rPr>
                          <m:t>m</m:t>
                        </m:r>
                      </m:sub>
                    </m:sSub>
                  </m:num>
                  <m:den>
                    <m:r>
                      <m:rPr>
                        <m:sty m:val="p"/>
                      </m:rPr>
                      <w:rPr>
                        <w:rFonts w:ascii="Cambria Math" w:hAnsi="Cambria Math"/>
                        <w:lang w:val="en-CA"/>
                      </w:rPr>
                      <m:t>6</m:t>
                    </m:r>
                  </m:den>
                </m:f>
                <m:r>
                  <m:rPr>
                    <m:sty m:val="p"/>
                  </m:rPr>
                  <w:rPr>
                    <w:rFonts w:ascii="Cambria Math" w:hAnsi="Cambria Math"/>
                    <w:lang w:val="en-CA"/>
                  </w:rPr>
                  <m:t xml:space="preserve">, </m:t>
                </m:r>
                <m:r>
                  <w:rPr>
                    <w:rFonts w:ascii="Cambria Math" w:hAnsi="Cambria Math"/>
                    <w:lang w:val="en-CA"/>
                  </w:rPr>
                  <m:t>if</m:t>
                </m:r>
                <m:r>
                  <m:rPr>
                    <m:sty m:val="p"/>
                  </m:rPr>
                  <w:rPr>
                    <w:rFonts w:ascii="Cambria Math" w:hAnsi="Cambria Math"/>
                    <w:lang w:val="en-CA"/>
                  </w:rPr>
                  <m:t xml:space="preserve"> </m:t>
                </m:r>
                <m:r>
                  <w:rPr>
                    <w:rFonts w:ascii="Cambria Math" w:hAnsi="Cambria Math"/>
                    <w:lang w:val="en-CA"/>
                  </w:rPr>
                  <m:t>offspring</m:t>
                </m:r>
                <m:r>
                  <m:rPr>
                    <m:sty m:val="p"/>
                  </m:rPr>
                  <w:rPr>
                    <w:rFonts w:ascii="Cambria Math" w:hAnsi="Cambria Math"/>
                    <w:lang w:val="en-CA"/>
                  </w:rPr>
                  <m:t xml:space="preserve"> </m:t>
                </m:r>
                <m:r>
                  <w:rPr>
                    <w:rFonts w:ascii="Cambria Math" w:hAnsi="Cambria Math"/>
                    <w:lang w:val="en-CA"/>
                  </w:rPr>
                  <m:t>is</m:t>
                </m:r>
                <m:r>
                  <m:rPr>
                    <m:sty m:val="p"/>
                  </m:rPr>
                  <w:rPr>
                    <w:rFonts w:ascii="Cambria Math" w:hAnsi="Cambria Math"/>
                    <w:lang w:val="en-CA"/>
                  </w:rPr>
                  <m:t xml:space="preserve"> </m:t>
                </m:r>
                <m:r>
                  <w:rPr>
                    <w:rFonts w:ascii="Cambria Math" w:hAnsi="Cambria Math"/>
                    <w:lang w:val="en-CA"/>
                  </w:rPr>
                  <m:t>male</m:t>
                </m:r>
                <m:r>
                  <m:rPr>
                    <m:sty m:val="p"/>
                  </m:rPr>
                  <w:rPr>
                    <w:rFonts w:ascii="Cambria Math" w:hAnsi="Cambria Math"/>
                    <w:lang w:val="en-CA"/>
                  </w:rPr>
                  <m:t xml:space="preserve">     </m:t>
                </m:r>
              </m:e>
            </m:eqArr>
          </m:e>
        </m:d>
      </m:oMath>
      <w:r w:rsidR="00E466C8">
        <w:rPr>
          <w:lang w:val="en-CA"/>
        </w:rPr>
        <w:t xml:space="preserve">            </w:t>
      </w:r>
      <w:r w:rsidR="00624F69">
        <w:rPr>
          <w:lang w:val="en-CA"/>
        </w:rPr>
        <w:tab/>
      </w:r>
      <w:r w:rsidR="00E466C8">
        <w:rPr>
          <w:lang w:val="en-CA"/>
        </w:rPr>
        <w:t>(3)</w:t>
      </w:r>
    </w:p>
    <w:p w14:paraId="37EF601F" w14:textId="77777777" w:rsidR="00E466C8" w:rsidRPr="001E214A" w:rsidRDefault="00E466C8" w:rsidP="00A314F3">
      <w:pPr>
        <w:pStyle w:val="heading30"/>
        <w:rPr>
          <w:bCs/>
        </w:rPr>
      </w:pPr>
      <w:r w:rsidRPr="001E214A">
        <w:t>Fitness</w:t>
      </w:r>
    </w:p>
    <w:p w14:paraId="7547471F" w14:textId="09E539B6" w:rsidR="00E466C8" w:rsidRDefault="00E466C8" w:rsidP="00A314F3">
      <w:pPr>
        <w:pStyle w:val="p1a"/>
      </w:pPr>
      <w:r w:rsidRPr="00D2493D">
        <w:rPr>
          <w:lang w:val="en-CA"/>
        </w:rPr>
        <w:t>To measure the capacity of an individual to survive and produce offspring that can also survive</w:t>
      </w:r>
      <w:r>
        <w:rPr>
          <w:lang w:val="en-CA"/>
        </w:rPr>
        <w:t xml:space="preserve">, </w:t>
      </w:r>
      <w:r w:rsidR="00F67EB2">
        <w:rPr>
          <w:lang w:val="en-CA"/>
        </w:rPr>
        <w:t xml:space="preserve">the fitness of a </w:t>
      </w:r>
      <w:r>
        <w:rPr>
          <w:lang w:val="en-CA"/>
        </w:rPr>
        <w:t>species</w:t>
      </w:r>
      <w:r w:rsidR="00F67EB2">
        <w:rPr>
          <w:lang w:val="en-CA"/>
        </w:rPr>
        <w:t xml:space="preserve"> </w:t>
      </w:r>
      <w:r w:rsidRPr="001E214A">
        <w:rPr>
          <w:lang w:val="en-CA"/>
        </w:rPr>
        <w:t>is calculate</w:t>
      </w:r>
      <w:r>
        <w:rPr>
          <w:lang w:val="en-CA"/>
        </w:rPr>
        <w:t>d</w:t>
      </w:r>
      <w:r w:rsidRPr="001E214A">
        <w:rPr>
          <w:lang w:val="en-CA"/>
        </w:rPr>
        <w:t xml:space="preserve"> as the average fitness of its individuals. The fitness of an individual is defined as the age of death of the individual plus the sum of the age of death of its direct offspring. Accordingly, the fitness value </w:t>
      </w:r>
      <w:r>
        <w:rPr>
          <w:lang w:val="en-CA"/>
        </w:rPr>
        <w:t>represents the individual's ability to survive</w:t>
      </w:r>
      <w:r w:rsidRPr="001E214A">
        <w:rPr>
          <w:lang w:val="en-CA"/>
        </w:rPr>
        <w:t xml:space="preserve"> and produce </w:t>
      </w:r>
      <w:r>
        <w:rPr>
          <w:lang w:val="en-CA"/>
        </w:rPr>
        <w:t>well-adapted</w:t>
      </w:r>
      <w:r w:rsidRPr="001E214A">
        <w:rPr>
          <w:lang w:val="en-CA"/>
        </w:rPr>
        <w:t xml:space="preserve"> offspring. There is no pre-defined explicit fitness-seeking process in the simulation</w:t>
      </w:r>
      <w:r>
        <w:rPr>
          <w:lang w:val="en-CA"/>
        </w:rPr>
        <w:t>;</w:t>
      </w:r>
      <w:r w:rsidRPr="001E214A">
        <w:rPr>
          <w:lang w:val="en-CA"/>
        </w:rPr>
        <w:t xml:space="preserve"> rather</w:t>
      </w:r>
      <w:r>
        <w:rPr>
          <w:lang w:val="en-CA"/>
        </w:rPr>
        <w:t>, fitness</w:t>
      </w:r>
      <w:r w:rsidRPr="001E214A">
        <w:rPr>
          <w:lang w:val="en-CA"/>
        </w:rPr>
        <w:t xml:space="preserve"> is a consequence of natural selection. </w:t>
      </w:r>
      <w:r w:rsidRPr="001E214A">
        <w:t xml:space="preserve">Individuals </w:t>
      </w:r>
      <w:r>
        <w:t>which</w:t>
      </w:r>
      <w:r w:rsidRPr="001E214A">
        <w:t xml:space="preserve"> are </w:t>
      </w:r>
      <w:r>
        <w:t>better</w:t>
      </w:r>
      <w:r w:rsidRPr="001E214A">
        <w:t xml:space="preserve"> adapt</w:t>
      </w:r>
      <w:r>
        <w:t>ed</w:t>
      </w:r>
      <w:r w:rsidRPr="001E214A">
        <w:t xml:space="preserve"> to the environment</w:t>
      </w:r>
      <w:r w:rsidRPr="000E13E1">
        <w:t xml:space="preserve"> </w:t>
      </w:r>
      <w:r>
        <w:t xml:space="preserve">sustain a higher level of energy, </w:t>
      </w:r>
      <w:r w:rsidRPr="001E214A">
        <w:t>live longer, are able to have more offspring</w:t>
      </w:r>
      <w:r>
        <w:t>,</w:t>
      </w:r>
      <w:r w:rsidRPr="001E214A">
        <w:t xml:space="preserve"> and transfer </w:t>
      </w:r>
      <w:r>
        <w:t xml:space="preserve">their </w:t>
      </w:r>
      <w:r w:rsidRPr="001E214A">
        <w:t>efficient genomes to them</w:t>
      </w:r>
      <w:r>
        <w:t xml:space="preserve"> </w:t>
      </w:r>
      <w:r w:rsidRPr="00597AEE">
        <w:fldChar w:fldCharType="begin" w:fldLock="1"/>
      </w:r>
      <w:r w:rsidRPr="00597AEE">
        <w:instrText>ADDIN CSL_CITATION { "citationItems" : [ { "id" : "ITEM-1", "itemData" : { "author" : [ { "dropping-particle" : "", "family" : "Gras", "given" : "Robin", "non-dropping-particle" : "", "parse-names" : false, "suffix" : "" }, { "dropping-particle" : "", "family" : "Devaurs", "given" : "Didier", "non-dropping-particle" : "", "parse-names" : false, "suffix" : "" }, { "dropping-particle" : "", "family" : "Wozniak", "given" : "Adrianna", "non-dropping-particle" : "", "parse-names" : false, "suffix" : "" }, { "dropping-particle" : "", "family" : "Aspinall", "given" : "Adam", "non-dropping-particle" : "", "parse-names" : false, "suffix" : "" } ], "container-title" : "Artificial life", "id" : "ITEM-1", "issue" : "4", "issued" : { "date-parts" : [ [ "2009" ] ] }, "page" : "423-463", "publisher" : "MIT Press", "title" : "An individual-based evolving predator-prey ecosystem simulation using a fuzzy cognitive map as the behavior model", "type" : "article-journal", "volume" : "15" }, "uris" : [ "http://www.mendeley.com/documents/?uuid=b7ec3119-44a9-4713-9fe6-10819c735dc0" ] } ], "mendeley" : { "formattedCitation" : "(Gras et al. 2009)", "manualFormatting" : "(Gras et al. 2009;", "plainTextFormattedCitation" : "(Gras et al. 2009)", "previouslyFormattedCitation" : "(Gras et al. 2009)" }, "properties" : { "noteIndex" : 0 }, "schema" : "https://github.com/citation-style-language/schema/raw/master/csl-citation.json" }</w:instrText>
      </w:r>
      <w:r w:rsidRPr="00597AEE">
        <w:fldChar w:fldCharType="separate"/>
      </w:r>
      <w:r w:rsidRPr="00597AEE">
        <w:rPr>
          <w:noProof/>
        </w:rPr>
        <w:t xml:space="preserve">(Gras </w:t>
      </w:r>
      <w:r w:rsidRPr="00FA6831">
        <w:rPr>
          <w:i/>
          <w:noProof/>
        </w:rPr>
        <w:t>et al.</w:t>
      </w:r>
      <w:r w:rsidRPr="00597AEE">
        <w:rPr>
          <w:noProof/>
        </w:rPr>
        <w:t xml:space="preserve"> 2009;</w:t>
      </w:r>
      <w:r w:rsidRPr="00597AEE">
        <w:fldChar w:fldCharType="end"/>
      </w:r>
      <w:r w:rsidRPr="00597AEE">
        <w:t xml:space="preserve"> </w:t>
      </w:r>
      <w:r w:rsidRPr="00597AEE">
        <w:rPr>
          <w:color w:val="000000"/>
        </w:rPr>
        <w:fldChar w:fldCharType="begin" w:fldLock="1"/>
      </w:r>
      <w:r w:rsidRPr="00597AEE">
        <w:rPr>
          <w:color w:val="000000"/>
        </w:rPr>
        <w:instrText>ADDIN CSL_CITATION { "citationItems" : [ { "id" : "ITEM-1", "itemData" : { "DOI" : "10.1371/journal.pone.0137838", "ISSN" : "1932-6203", "author" : [ { "dropping-particle" : "", "family" : "Gras", "given" : "Robin", "non-dropping-particle" : "", "parse-names" : false, "suffix" : "" }, { "dropping-particle" : "", "family" : "Golestani", "given" : "Abbas", "non-dropping-particle" : "", "parse-names" : false, "suffix" : "" }, { "dropping-particle" : "", "family" : "Hendry", "given" : "Andrew P.", "non-dropping-particle" : "", "parse-names" : false, "suffix" : "" }, { "dropping-particle" : "", "family" : "Cristescu", "given" : "Melania E.", "non-dropping-particle" : "", "parse-names" : false, "suffix" : "" } ], "container-title" : "Plos One", "id" : "ITEM-1", "issue" : "9", "issued" : { "date-parts" : [ [ "2015" ] ] }, "page" : "e0137838", "title" : "Speciation without Pre-Defined Fitness Functions", "type" : "article-journal", "volume" : "10" }, "uris" : [ "http://www.mendeley.com/documents/?uuid=ba60f5d7-4d3d-47b1-b54b-5ef50f4e282c" ] } ], "mendeley" : { "formattedCitation" : "(Gras et al. 2015)", "manualFormatting" : "Gras et al. 2015)", "plainTextFormattedCitation" : "(Gras et al. 2015)", "previouslyFormattedCitation" : "(Gras et al. 2015)" }, "properties" : { "noteIndex" : 0 }, "schema" : "https://github.com/citation-style-language/schema/raw/master/csl-citation.json" }</w:instrText>
      </w:r>
      <w:r w:rsidRPr="00597AEE">
        <w:rPr>
          <w:color w:val="000000"/>
        </w:rPr>
        <w:fldChar w:fldCharType="separate"/>
      </w:r>
      <w:r w:rsidRPr="00597AEE">
        <w:rPr>
          <w:noProof/>
          <w:color w:val="000000"/>
        </w:rPr>
        <w:t xml:space="preserve">Gras </w:t>
      </w:r>
      <w:r w:rsidRPr="00FA6831">
        <w:rPr>
          <w:i/>
          <w:noProof/>
          <w:color w:val="000000"/>
        </w:rPr>
        <w:t>et al.</w:t>
      </w:r>
      <w:r w:rsidRPr="00597AEE">
        <w:rPr>
          <w:noProof/>
          <w:color w:val="000000"/>
        </w:rPr>
        <w:t xml:space="preserve"> 2015)</w:t>
      </w:r>
      <w:r w:rsidRPr="00597AEE">
        <w:rPr>
          <w:color w:val="000000"/>
        </w:rPr>
        <w:fldChar w:fldCharType="end"/>
      </w:r>
      <w:r w:rsidRPr="00597AEE">
        <w:t>.</w:t>
      </w:r>
      <w:r>
        <w:t xml:space="preserve"> The fitness value is only computed for analysis the results of the simulation and is not used in process during the simulation.</w:t>
      </w:r>
    </w:p>
    <w:p w14:paraId="4A806380" w14:textId="77777777" w:rsidR="00E466C8" w:rsidRPr="001E214A" w:rsidRDefault="00E466C8" w:rsidP="00A314F3">
      <w:pPr>
        <w:pStyle w:val="heading30"/>
        <w:rPr>
          <w:bCs/>
        </w:rPr>
      </w:pPr>
      <w:r w:rsidRPr="001E214A">
        <w:t>Prediction</w:t>
      </w:r>
    </w:p>
    <w:p w14:paraId="3A760D6D" w14:textId="77777777" w:rsidR="00E466C8" w:rsidRDefault="00E466C8" w:rsidP="00A314F3">
      <w:pPr>
        <w:pStyle w:val="p1a"/>
        <w:rPr>
          <w:lang w:val="en-CA"/>
        </w:rPr>
      </w:pPr>
      <w:r w:rsidRPr="001E214A">
        <w:rPr>
          <w:lang w:val="en-CA"/>
        </w:rPr>
        <w:t>So far, there is no learning mechanism for individuals and they cannot predict the consequences of their decision</w:t>
      </w:r>
      <w:r>
        <w:rPr>
          <w:lang w:val="en-CA"/>
        </w:rPr>
        <w:t>s</w:t>
      </w:r>
      <w:r w:rsidRPr="001E214A">
        <w:rPr>
          <w:lang w:val="en-CA"/>
        </w:rPr>
        <w:t xml:space="preserve">. The only information </w:t>
      </w:r>
      <w:r>
        <w:rPr>
          <w:lang w:val="en-CA"/>
        </w:rPr>
        <w:t xml:space="preserve">available to an </w:t>
      </w:r>
      <w:r w:rsidRPr="001E214A">
        <w:rPr>
          <w:lang w:val="en-CA"/>
        </w:rPr>
        <w:t xml:space="preserve">individual </w:t>
      </w:r>
      <w:r>
        <w:rPr>
          <w:lang w:val="en-CA"/>
        </w:rPr>
        <w:t xml:space="preserve">for decision making </w:t>
      </w:r>
      <w:r w:rsidRPr="001E214A">
        <w:rPr>
          <w:lang w:val="en-CA"/>
        </w:rPr>
        <w:t>com</w:t>
      </w:r>
      <w:r>
        <w:rPr>
          <w:lang w:val="en-CA"/>
        </w:rPr>
        <w:t>es</w:t>
      </w:r>
      <w:r w:rsidRPr="001E214A">
        <w:rPr>
          <w:lang w:val="en-CA"/>
        </w:rPr>
        <w:t xml:space="preserve"> from </w:t>
      </w:r>
      <w:r>
        <w:rPr>
          <w:lang w:val="en-CA"/>
        </w:rPr>
        <w:t>its</w:t>
      </w:r>
      <w:r w:rsidRPr="001E214A">
        <w:rPr>
          <w:lang w:val="en-CA"/>
        </w:rPr>
        <w:t xml:space="preserve"> perception at</w:t>
      </w:r>
      <w:r>
        <w:rPr>
          <w:lang w:val="en-CA"/>
        </w:rPr>
        <w:t xml:space="preserve"> a given</w:t>
      </w:r>
      <w:r w:rsidRPr="001E214A">
        <w:rPr>
          <w:lang w:val="en-CA"/>
        </w:rPr>
        <w:t xml:space="preserve"> time step and the value of the activation level of the internal and </w:t>
      </w:r>
      <w:r>
        <w:rPr>
          <w:lang w:val="en-CA"/>
        </w:rPr>
        <w:t>action</w:t>
      </w:r>
      <w:r w:rsidRPr="001E214A">
        <w:rPr>
          <w:lang w:val="en-CA"/>
        </w:rPr>
        <w:t xml:space="preserve"> concepts at the previous time steps. The activation levels of the concepts of an individual are never reset during its life. As the previous time step activation level of a concept is involved in the computation of its next activation level, this means that </w:t>
      </w:r>
      <w:r>
        <w:rPr>
          <w:lang w:val="en-CA"/>
        </w:rPr>
        <w:t>the</w:t>
      </w:r>
      <w:r w:rsidRPr="001E214A">
        <w:rPr>
          <w:lang w:val="en-CA"/>
        </w:rPr>
        <w:t xml:space="preserve"> previous states of an individual participate in the computation of its current state. </w:t>
      </w:r>
      <w:r>
        <w:rPr>
          <w:lang w:val="en-CA"/>
        </w:rPr>
        <w:t>T</w:t>
      </w:r>
      <w:r w:rsidRPr="001E214A">
        <w:rPr>
          <w:lang w:val="en-CA"/>
        </w:rPr>
        <w:t>herefore</w:t>
      </w:r>
      <w:r>
        <w:rPr>
          <w:lang w:val="en-CA"/>
        </w:rPr>
        <w:t>,</w:t>
      </w:r>
      <w:r w:rsidRPr="001E214A">
        <w:rPr>
          <w:lang w:val="en-CA"/>
        </w:rPr>
        <w:t xml:space="preserve"> an individual has a basic </w:t>
      </w:r>
      <w:r w:rsidRPr="001E214A">
        <w:rPr>
          <w:lang w:val="en-CA"/>
        </w:rPr>
        <w:lastRenderedPageBreak/>
        <w:t xml:space="preserve">memory of its own past that will influence its future </w:t>
      </w:r>
      <w:r>
        <w:rPr>
          <w:lang w:val="en-CA"/>
        </w:rPr>
        <w:t>behaviour</w:t>
      </w:r>
      <w:r w:rsidRPr="001E214A">
        <w:rPr>
          <w:lang w:val="en-CA"/>
        </w:rPr>
        <w:t xml:space="preserve">. As the action undertaken by an individual at a given time step depends on the current activation level of </w:t>
      </w:r>
      <w:r>
        <w:rPr>
          <w:lang w:val="en-CA"/>
        </w:rPr>
        <w:t>the</w:t>
      </w:r>
      <w:r w:rsidRPr="001E214A">
        <w:rPr>
          <w:lang w:val="en-CA"/>
        </w:rPr>
        <w:t xml:space="preserve"> </w:t>
      </w:r>
      <w:r>
        <w:rPr>
          <w:lang w:val="en-CA"/>
        </w:rPr>
        <w:t>action</w:t>
      </w:r>
      <w:r w:rsidRPr="001E214A">
        <w:rPr>
          <w:lang w:val="en-CA"/>
        </w:rPr>
        <w:t xml:space="preserve"> concepts, the behavior of </w:t>
      </w:r>
      <w:r>
        <w:rPr>
          <w:lang w:val="en-CA"/>
        </w:rPr>
        <w:t>the</w:t>
      </w:r>
      <w:r w:rsidRPr="001E214A">
        <w:rPr>
          <w:lang w:val="en-CA"/>
        </w:rPr>
        <w:t xml:space="preserve"> individual depends on a complex combination of the </w:t>
      </w:r>
      <w:r>
        <w:rPr>
          <w:lang w:val="en-CA"/>
        </w:rPr>
        <w:t>individual's perception, the</w:t>
      </w:r>
      <w:r w:rsidRPr="001E214A">
        <w:rPr>
          <w:lang w:val="en-CA"/>
        </w:rPr>
        <w:t xml:space="preserve"> current internal states, the past states it went through during its life</w:t>
      </w:r>
      <w:r>
        <w:rPr>
          <w:lang w:val="en-CA"/>
        </w:rPr>
        <w:t>, and its genome</w:t>
      </w:r>
      <w:r w:rsidRPr="001E214A">
        <w:rPr>
          <w:lang w:val="en-CA"/>
        </w:rPr>
        <w:t xml:space="preserve">.    </w:t>
      </w:r>
    </w:p>
    <w:p w14:paraId="5DEDE5F6" w14:textId="77777777" w:rsidR="00E466C8" w:rsidRPr="001E214A" w:rsidRDefault="00E466C8" w:rsidP="00A314F3">
      <w:pPr>
        <w:pStyle w:val="heading30"/>
        <w:rPr>
          <w:bCs/>
        </w:rPr>
      </w:pPr>
      <w:r w:rsidRPr="001E214A">
        <w:t>Sensing</w:t>
      </w:r>
    </w:p>
    <w:p w14:paraId="0A9C06A1" w14:textId="308711C5" w:rsidR="00E466C8" w:rsidRDefault="00E466C8" w:rsidP="00A314F3">
      <w:pPr>
        <w:pStyle w:val="p1a"/>
      </w:pPr>
      <w:r w:rsidRPr="001E214A">
        <w:t>Every indiv</w:t>
      </w:r>
      <w:r>
        <w:t xml:space="preserve">idual in EcoSim can perceive its </w:t>
      </w:r>
      <w:r w:rsidRPr="001E214A">
        <w:t xml:space="preserve">local environment inside of </w:t>
      </w:r>
      <w:r>
        <w:t>its</w:t>
      </w:r>
      <w:r w:rsidRPr="001E214A">
        <w:t xml:space="preserve"> range</w:t>
      </w:r>
      <w:r>
        <w:t xml:space="preserve"> of </w:t>
      </w:r>
      <w:r w:rsidRPr="001E214A">
        <w:t xml:space="preserve">vision. </w:t>
      </w:r>
      <w:r>
        <w:t xml:space="preserve">Some of these senses are common between prey and predator; both can perceive nearby friends and foes, how close food is, their energy level, the amount of food in their cell, how many potential reproductive partners are in their cell, and their age. Additionally, new to EcoSim, all individuals can perceive their </w:t>
      </w:r>
      <w:r w:rsidR="00DE3AC5" w:rsidRPr="00DE3AC5">
        <w:rPr>
          <w:i/>
        </w:rPr>
        <w:t>S</w:t>
      </w:r>
      <w:r w:rsidRPr="00DE3AC5">
        <w:rPr>
          <w:i/>
        </w:rPr>
        <w:t>trength</w:t>
      </w:r>
      <w:r w:rsidRPr="0051452E">
        <w:t xml:space="preserve"> </w:t>
      </w:r>
      <w:r>
        <w:t xml:space="preserve">and the maximum </w:t>
      </w:r>
      <w:r w:rsidR="00DE3AC5" w:rsidRPr="00DE3AC5">
        <w:rPr>
          <w:i/>
        </w:rPr>
        <w:t>S</w:t>
      </w:r>
      <w:r w:rsidRPr="00DE3AC5">
        <w:rPr>
          <w:i/>
        </w:rPr>
        <w:t>trength</w:t>
      </w:r>
      <w:r>
        <w:t xml:space="preserve"> of potential mates in their cell. Also new to EcoSim, prey individuals can sense the sum of </w:t>
      </w:r>
      <w:r w:rsidR="00DE3AC5" w:rsidRPr="00DE3AC5">
        <w:rPr>
          <w:i/>
        </w:rPr>
        <w:t>S</w:t>
      </w:r>
      <w:r w:rsidRPr="00DE3AC5">
        <w:rPr>
          <w:i/>
        </w:rPr>
        <w:t>trength</w:t>
      </w:r>
      <w:r>
        <w:t xml:space="preserve"> of prey in their cell and the sum of </w:t>
      </w:r>
      <w:r w:rsidR="00DE3AC5" w:rsidRPr="00DE3AC5">
        <w:rPr>
          <w:i/>
        </w:rPr>
        <w:t>S</w:t>
      </w:r>
      <w:r w:rsidRPr="00DE3AC5">
        <w:rPr>
          <w:i/>
        </w:rPr>
        <w:t>trength</w:t>
      </w:r>
      <w:r>
        <w:t xml:space="preserve"> of the cell within vision range that has the highest sum of prey </w:t>
      </w:r>
      <w:r w:rsidR="00824CAA" w:rsidRPr="00824CAA">
        <w:rPr>
          <w:i/>
        </w:rPr>
        <w:t>S</w:t>
      </w:r>
      <w:r w:rsidRPr="00824CAA">
        <w:rPr>
          <w:i/>
        </w:rPr>
        <w:t>trength</w:t>
      </w:r>
      <w:r w:rsidRPr="001E214A">
        <w:t xml:space="preserve">. </w:t>
      </w:r>
      <w:r>
        <w:t>Similarly</w:t>
      </w:r>
      <w:r w:rsidRPr="001E214A">
        <w:t xml:space="preserve">, </w:t>
      </w:r>
      <w:r>
        <w:t xml:space="preserve">predator individuals can sense the sum of </w:t>
      </w:r>
      <w:r w:rsidR="00C27BB5" w:rsidRPr="00C27BB5">
        <w:rPr>
          <w:i/>
        </w:rPr>
        <w:t>S</w:t>
      </w:r>
      <w:r w:rsidRPr="00C27BB5">
        <w:rPr>
          <w:i/>
        </w:rPr>
        <w:t>trength</w:t>
      </w:r>
      <w:r>
        <w:t xml:space="preserve"> </w:t>
      </w:r>
      <w:r w:rsidR="00C27BB5">
        <w:rPr>
          <w:rFonts w:cs="Times"/>
        </w:rPr>
        <w:t>×</w:t>
      </w:r>
      <w:r>
        <w:t xml:space="preserve"> (1 + </w:t>
      </w:r>
      <w:r w:rsidR="00C27BB5" w:rsidRPr="00C27BB5">
        <w:rPr>
          <w:i/>
        </w:rPr>
        <w:t>D</w:t>
      </w:r>
      <w:r w:rsidRPr="00C27BB5">
        <w:rPr>
          <w:i/>
        </w:rPr>
        <w:t>efense</w:t>
      </w:r>
      <w:r>
        <w:t xml:space="preserve">) of prey in their cell, the distance to the cell in vision range with the highest sum of prey </w:t>
      </w:r>
      <w:r w:rsidR="00C27BB5" w:rsidRPr="00C27BB5">
        <w:rPr>
          <w:i/>
        </w:rPr>
        <w:t>S</w:t>
      </w:r>
      <w:r w:rsidRPr="00C27BB5">
        <w:rPr>
          <w:i/>
        </w:rPr>
        <w:t>trength</w:t>
      </w:r>
      <w:r>
        <w:t xml:space="preserve"> </w:t>
      </w:r>
      <w:r w:rsidR="00C27BB5">
        <w:rPr>
          <w:rFonts w:cs="Times"/>
        </w:rPr>
        <w:t>×</w:t>
      </w:r>
      <w:r>
        <w:t xml:space="preserve"> (1 + </w:t>
      </w:r>
      <w:r w:rsidR="00C27BB5" w:rsidRPr="00C27BB5">
        <w:rPr>
          <w:i/>
        </w:rPr>
        <w:t>D</w:t>
      </w:r>
      <w:r w:rsidRPr="00C27BB5">
        <w:rPr>
          <w:i/>
        </w:rPr>
        <w:t>efense</w:t>
      </w:r>
      <w:r>
        <w:t xml:space="preserve">), and the maximum strength </w:t>
      </w:r>
      <w:r w:rsidR="00C27BB5">
        <w:rPr>
          <w:rFonts w:cs="Times"/>
        </w:rPr>
        <w:t>×</w:t>
      </w:r>
      <w:r>
        <w:t xml:space="preserve"> (1 + </w:t>
      </w:r>
      <w:r w:rsidR="00C27BB5" w:rsidRPr="00C27BB5">
        <w:rPr>
          <w:i/>
        </w:rPr>
        <w:t>D</w:t>
      </w:r>
      <w:r w:rsidRPr="00C27BB5">
        <w:rPr>
          <w:i/>
        </w:rPr>
        <w:t>efense</w:t>
      </w:r>
      <w:r>
        <w:t>) in their cell. These new sensory concepts serve several purposes related to the notion of prey defending against predators, new to EcoSim. With these new sensory concepts, prey can use strength-related sensory information to join a cell with other strong prey to bolster cooperative defenses. Similarly, predators can use strength-related information to avoid conflict with stronger prey individuals or groups of strong prey. Alternatively, if the predator is very strong, it may use this information to gain a larger energy reward for killing stronger prey. Individuals can only reproduce with individuals of the same type in their current cell. Having the ability to sense strong individuals and move to them means that (with the right combination of edges) there is potential to improve the chance of reproducing with strong individuals. Thus, these concepts can also lead to some potentially interesting evolutionary phenomena, such as a strength-based evolutionary arms race</w:t>
      </w:r>
      <w:r w:rsidR="00807E48">
        <w:t xml:space="preserve"> between prey and predator population</w:t>
      </w:r>
      <w:r w:rsidR="00083112">
        <w:t>s</w:t>
      </w:r>
      <w:r>
        <w:t>.</w:t>
      </w:r>
    </w:p>
    <w:p w14:paraId="1EB7166C" w14:textId="77777777" w:rsidR="00E466C8" w:rsidRPr="001E214A" w:rsidRDefault="00E466C8" w:rsidP="00A314F3">
      <w:pPr>
        <w:pStyle w:val="heading30"/>
        <w:rPr>
          <w:bCs/>
        </w:rPr>
      </w:pPr>
      <w:r w:rsidRPr="001E214A">
        <w:t>Interaction</w:t>
      </w:r>
    </w:p>
    <w:p w14:paraId="73585EF5" w14:textId="2C66E485" w:rsidR="00E466C8" w:rsidRDefault="00E466C8" w:rsidP="00CD33A5">
      <w:pPr>
        <w:pStyle w:val="p1a"/>
      </w:pPr>
      <w:r>
        <w:t xml:space="preserve">In EcoSim, there are direct and indirect interactions amongst individuals and between individuals and their environment. These interactions stem from actions that </w:t>
      </w:r>
      <w:proofErr w:type="gramStart"/>
      <w:r>
        <w:t>prey</w:t>
      </w:r>
      <w:proofErr w:type="gramEnd"/>
      <w:r>
        <w:t xml:space="preserve"> and predator individuals can perform.</w:t>
      </w:r>
      <w:r w:rsidR="00CD33A5">
        <w:t xml:space="preserve"> </w:t>
      </w:r>
      <w:r w:rsidRPr="001E214A">
        <w:t>The only</w:t>
      </w:r>
      <w:r>
        <w:t xml:space="preserve"> direct inter</w:t>
      </w:r>
      <w:r w:rsidRPr="001E214A">
        <w:t>action that requires a coordinate</w:t>
      </w:r>
      <w:r>
        <w:t>d</w:t>
      </w:r>
      <w:r w:rsidRPr="001E214A">
        <w:t xml:space="preserve"> decision</w:t>
      </w:r>
      <w:r>
        <w:t xml:space="preserve"> by</w:t>
      </w:r>
      <w:r w:rsidRPr="001E214A">
        <w:t xml:space="preserve"> two individuals is </w:t>
      </w:r>
      <w:r w:rsidR="00076D26" w:rsidRPr="00076D26">
        <w:rPr>
          <w:i/>
        </w:rPr>
        <w:t>R</w:t>
      </w:r>
      <w:r w:rsidRPr="00076D26">
        <w:rPr>
          <w:i/>
        </w:rPr>
        <w:t>eproduction</w:t>
      </w:r>
      <w:r w:rsidRPr="001E214A">
        <w:t>.</w:t>
      </w:r>
      <w:r>
        <w:t xml:space="preserve"> </w:t>
      </w:r>
      <w:r w:rsidRPr="00076D26">
        <w:rPr>
          <w:i/>
        </w:rPr>
        <w:t>Reproduction</w:t>
      </w:r>
      <w:r>
        <w:t xml:space="preserve"> occurs between two </w:t>
      </w:r>
      <w:proofErr w:type="gramStart"/>
      <w:r>
        <w:t>prey</w:t>
      </w:r>
      <w:proofErr w:type="gramEnd"/>
      <w:r>
        <w:t xml:space="preserve"> or two predators.</w:t>
      </w:r>
      <w:r w:rsidRPr="001E214A">
        <w:t xml:space="preserve"> </w:t>
      </w:r>
      <w:r>
        <w:t xml:space="preserve">For </w:t>
      </w:r>
      <w:r w:rsidR="00E06E7A" w:rsidRPr="00E06E7A">
        <w:rPr>
          <w:i/>
        </w:rPr>
        <w:t>R</w:t>
      </w:r>
      <w:r w:rsidRPr="00E06E7A">
        <w:rPr>
          <w:i/>
        </w:rPr>
        <w:t>eproduction</w:t>
      </w:r>
      <w:r>
        <w:t xml:space="preserve"> to be successful</w:t>
      </w:r>
      <w:r w:rsidRPr="001E214A">
        <w:t xml:space="preserve">, the two parents need to be in the same cell, have </w:t>
      </w:r>
      <w:r>
        <w:t xml:space="preserve">sufficient </w:t>
      </w:r>
      <w:r w:rsidR="00E06E7A" w:rsidRPr="00E06E7A">
        <w:rPr>
          <w:i/>
        </w:rPr>
        <w:t>E</w:t>
      </w:r>
      <w:r w:rsidRPr="00E06E7A">
        <w:rPr>
          <w:i/>
        </w:rPr>
        <w:t>nergy</w:t>
      </w:r>
      <w:r w:rsidRPr="001E214A">
        <w:t xml:space="preserve">, choose the </w:t>
      </w:r>
      <w:r w:rsidR="00E06E7A" w:rsidRPr="00E06E7A">
        <w:rPr>
          <w:i/>
        </w:rPr>
        <w:t>R</w:t>
      </w:r>
      <w:r w:rsidRPr="00E06E7A">
        <w:rPr>
          <w:i/>
        </w:rPr>
        <w:t>eproduction</w:t>
      </w:r>
      <w:r w:rsidRPr="001E214A">
        <w:t xml:space="preserve"> action</w:t>
      </w:r>
      <w:r>
        <w:t>,</w:t>
      </w:r>
      <w:r w:rsidRPr="001E214A">
        <w:t xml:space="preserve"> and be genetically similar. The individuals cannot determine their genetic </w:t>
      </w:r>
      <w:r w:rsidRPr="001E214A">
        <w:lastRenderedPageBreak/>
        <w:t>similarity with their potential partner</w:t>
      </w:r>
      <w:r>
        <w:t xml:space="preserve"> – they </w:t>
      </w:r>
      <w:r w:rsidRPr="001E214A">
        <w:t xml:space="preserve">try to mate and if the partner is too dissimilar </w:t>
      </w:r>
      <w:r>
        <w:t>(</w:t>
      </w:r>
      <w:r w:rsidRPr="001E214A">
        <w:t>the dissimilarity between the two genomes is greater than</w:t>
      </w:r>
      <w:r>
        <w:t xml:space="preserve"> some percentage of the speciation threshold, by default 62.5%</w:t>
      </w:r>
      <w:r w:rsidRPr="001E214A">
        <w:t xml:space="preserve">), the reproduction fails. </w:t>
      </w:r>
      <w:r>
        <w:t xml:space="preserve">See </w:t>
      </w:r>
      <w:r w:rsidRPr="006F4347">
        <w:rPr>
          <w:i/>
        </w:rPr>
        <w:t>Reproducing</w:t>
      </w:r>
      <w:r>
        <w:t xml:space="preserve"> under </w:t>
      </w:r>
      <w:r w:rsidRPr="006F4347">
        <w:rPr>
          <w:i/>
        </w:rPr>
        <w:t>Submodels</w:t>
      </w:r>
      <w:r>
        <w:t xml:space="preserve"> for more details of the </w:t>
      </w:r>
      <w:r w:rsidR="006F4347" w:rsidRPr="006F4347">
        <w:rPr>
          <w:i/>
        </w:rPr>
        <w:t>R</w:t>
      </w:r>
      <w:r w:rsidRPr="006F4347">
        <w:rPr>
          <w:i/>
        </w:rPr>
        <w:t>eproduction</w:t>
      </w:r>
      <w:r>
        <w:t xml:space="preserve"> action.</w:t>
      </w:r>
    </w:p>
    <w:p w14:paraId="203FC4EF" w14:textId="67D0B3DF" w:rsidR="00E466C8" w:rsidRDefault="00E466C8" w:rsidP="00A314F3">
      <w:r>
        <w:t xml:space="preserve">The </w:t>
      </w:r>
      <w:r w:rsidR="00620825" w:rsidRPr="00620825">
        <w:rPr>
          <w:i/>
        </w:rPr>
        <w:t>H</w:t>
      </w:r>
      <w:r w:rsidRPr="00620825">
        <w:rPr>
          <w:i/>
        </w:rPr>
        <w:t>unting</w:t>
      </w:r>
      <w:r>
        <w:t xml:space="preserve"> action of predators is a direct interaction that occurs between a predator and some number of prey existing in a cell</w:t>
      </w:r>
      <w:r w:rsidRPr="001E214A">
        <w:t xml:space="preserve">. </w:t>
      </w:r>
      <w:r>
        <w:t xml:space="preserve">For </w:t>
      </w:r>
      <w:r w:rsidR="00620825" w:rsidRPr="00620825">
        <w:rPr>
          <w:i/>
        </w:rPr>
        <w:t>H</w:t>
      </w:r>
      <w:r w:rsidRPr="00620825">
        <w:rPr>
          <w:i/>
        </w:rPr>
        <w:t>unting</w:t>
      </w:r>
      <w:r>
        <w:t xml:space="preserve"> to succeed, the predator must be able to move to the cell containing its target prey individual and it must have greater </w:t>
      </w:r>
      <w:r w:rsidR="00620825" w:rsidRPr="00620825">
        <w:rPr>
          <w:i/>
        </w:rPr>
        <w:t>S</w:t>
      </w:r>
      <w:r w:rsidRPr="00620825">
        <w:rPr>
          <w:i/>
        </w:rPr>
        <w:t>trength</w:t>
      </w:r>
      <w:r>
        <w:t xml:space="preserve"> than its target’s </w:t>
      </w:r>
      <w:r w:rsidR="00620825" w:rsidRPr="00620825">
        <w:rPr>
          <w:i/>
        </w:rPr>
        <w:t>E</w:t>
      </w:r>
      <w:r w:rsidRPr="00620825">
        <w:rPr>
          <w:i/>
        </w:rPr>
        <w:t>nergy</w:t>
      </w:r>
      <w:r>
        <w:t xml:space="preserve">. Should the </w:t>
      </w:r>
      <w:r w:rsidR="00B33F75" w:rsidRPr="00B33F75">
        <w:rPr>
          <w:i/>
        </w:rPr>
        <w:t>H</w:t>
      </w:r>
      <w:r w:rsidRPr="00B33F75">
        <w:rPr>
          <w:i/>
        </w:rPr>
        <w:t>unt</w:t>
      </w:r>
      <w:r>
        <w:t xml:space="preserve"> succeed, the prey target is </w:t>
      </w:r>
      <w:proofErr w:type="gramStart"/>
      <w:r>
        <w:t>killed</w:t>
      </w:r>
      <w:proofErr w:type="gramEnd"/>
      <w:r>
        <w:t xml:space="preserve"> and the predator receives some amount of </w:t>
      </w:r>
      <w:r w:rsidR="00B33F75" w:rsidRPr="00B33F75">
        <w:rPr>
          <w:i/>
        </w:rPr>
        <w:t>E</w:t>
      </w:r>
      <w:r w:rsidRPr="00B33F75">
        <w:rPr>
          <w:i/>
        </w:rPr>
        <w:t>nergy</w:t>
      </w:r>
      <w:r>
        <w:t xml:space="preserve">. The predator also receives an </w:t>
      </w:r>
      <w:r w:rsidR="00B33F75" w:rsidRPr="00B33F75">
        <w:rPr>
          <w:i/>
        </w:rPr>
        <w:t>E</w:t>
      </w:r>
      <w:r w:rsidRPr="00B33F75">
        <w:rPr>
          <w:i/>
        </w:rPr>
        <w:t>nergy</w:t>
      </w:r>
      <w:r>
        <w:t xml:space="preserve"> penalty if the target prey tries to defend itself, or if other prey in the cell were defending the target. See </w:t>
      </w:r>
      <w:r w:rsidRPr="00B33F75">
        <w:rPr>
          <w:i/>
        </w:rPr>
        <w:t>Hunting</w:t>
      </w:r>
      <w:r>
        <w:t xml:space="preserve"> under </w:t>
      </w:r>
      <w:r w:rsidRPr="00B33F75">
        <w:rPr>
          <w:i/>
        </w:rPr>
        <w:t>Submodels</w:t>
      </w:r>
      <w:r>
        <w:t xml:space="preserve"> for more details of the </w:t>
      </w:r>
      <w:r w:rsidR="00B33F75" w:rsidRPr="00B33F75">
        <w:rPr>
          <w:i/>
        </w:rPr>
        <w:t>H</w:t>
      </w:r>
      <w:r w:rsidRPr="00B33F75">
        <w:rPr>
          <w:i/>
        </w:rPr>
        <w:t>unting</w:t>
      </w:r>
      <w:r>
        <w:t xml:space="preserve"> action.</w:t>
      </w:r>
    </w:p>
    <w:p w14:paraId="4972B5E7" w14:textId="7D52676D" w:rsidR="00E466C8" w:rsidRDefault="00E466C8" w:rsidP="00A314F3">
      <w:r>
        <w:t xml:space="preserve">Lastly, there are several ways </w:t>
      </w:r>
      <w:r>
        <w:rPr>
          <w:lang w:val="en-CA"/>
        </w:rPr>
        <w:t xml:space="preserve">individuals </w:t>
      </w:r>
      <w:r>
        <w:t xml:space="preserve">can indirectly interact with each other and their environment. An individual’s perception of its local environment causes its actions and movement to be influenced by the distribution of other individuals and food resources. Moreover, individuals that share a cell compete for the limited resources that the cell contains (food and mates), and this yields density dependence. Competition generally comes in two main forms, which represent opposites along a gradient. Contest competition arises when </w:t>
      </w:r>
      <w:proofErr w:type="gramStart"/>
      <w:r>
        <w:t>a single individual claims</w:t>
      </w:r>
      <w:proofErr w:type="gramEnd"/>
      <w:r>
        <w:t xml:space="preserve"> all of its local resources, leaving other individuals with nothing (</w:t>
      </w:r>
      <w:proofErr w:type="spellStart"/>
      <w:r w:rsidRPr="00683C6A">
        <w:t>Brännström</w:t>
      </w:r>
      <w:proofErr w:type="spellEnd"/>
      <w:r w:rsidR="002203CE">
        <w:t xml:space="preserve"> and Sumpter</w:t>
      </w:r>
      <w:r>
        <w:t xml:space="preserve"> 2005). This allows individuals to potentially monopolize resources because strong</w:t>
      </w:r>
      <w:r w:rsidR="001E2EA2">
        <w:t xml:space="preserve"> individuals</w:t>
      </w:r>
      <w:r>
        <w:t xml:space="preserve"> continue to claim resources while the weak starve and ultimately perish. Scramble competition, in contrast, occurs when individuals share resources equally and are thus equally penalized by local density increases (</w:t>
      </w:r>
      <w:proofErr w:type="spellStart"/>
      <w:r w:rsidRPr="00683C6A">
        <w:t>Brännström</w:t>
      </w:r>
      <w:proofErr w:type="spellEnd"/>
      <w:r w:rsidR="002203CE">
        <w:t xml:space="preserve"> and Sumpter</w:t>
      </w:r>
      <w:r>
        <w:t xml:space="preserve"> 2005). Competition in EcoSim, like in most ecosystems, is neither purely contest or scramble competition; elements of both forms of competition can be observed. </w:t>
      </w:r>
    </w:p>
    <w:p w14:paraId="50B937C8" w14:textId="77777777" w:rsidR="00E466C8" w:rsidRPr="001E214A" w:rsidRDefault="00E466C8" w:rsidP="00A314F3">
      <w:pPr>
        <w:pStyle w:val="heading30"/>
        <w:rPr>
          <w:bCs/>
        </w:rPr>
      </w:pPr>
      <w:r w:rsidRPr="001E214A">
        <w:t>Stochasticity</w:t>
      </w:r>
    </w:p>
    <w:p w14:paraId="404B0140" w14:textId="4D2903D0" w:rsidR="00A314F3" w:rsidRDefault="00E466C8" w:rsidP="00A314F3">
      <w:pPr>
        <w:pStyle w:val="p1a"/>
        <w:rPr>
          <w:rFonts w:eastAsia="MS Mincho"/>
        </w:rPr>
      </w:pPr>
      <w:r w:rsidRPr="003E082B">
        <w:rPr>
          <w:rFonts w:eastAsia="MS Mincho"/>
        </w:rPr>
        <w:t xml:space="preserve">To produce variability in the ecosystem simulation, several processes involve stochasticity. </w:t>
      </w:r>
      <w:r>
        <w:rPr>
          <w:rFonts w:eastAsia="MS Mincho"/>
        </w:rPr>
        <w:t>A</w:t>
      </w:r>
      <w:r w:rsidRPr="003E082B">
        <w:rPr>
          <w:rFonts w:eastAsia="MS Mincho"/>
        </w:rPr>
        <w:t>t initialization</w:t>
      </w:r>
      <w:r>
        <w:rPr>
          <w:rFonts w:eastAsia="MS Mincho"/>
        </w:rPr>
        <w:t xml:space="preserve">, </w:t>
      </w:r>
      <w:r w:rsidRPr="003E082B">
        <w:rPr>
          <w:rFonts w:eastAsia="MS Mincho"/>
        </w:rPr>
        <w:t xml:space="preserve">the number of grass units is determined for each cell following a uniform random distribution (a value between 1 and </w:t>
      </w:r>
      <w:proofErr w:type="spellStart"/>
      <w:r w:rsidRPr="00B94778">
        <w:rPr>
          <w:rFonts w:eastAsia="MS Mincho"/>
          <w:i/>
        </w:rPr>
        <w:t>MaxGrass</w:t>
      </w:r>
      <w:proofErr w:type="spellEnd"/>
      <w:r w:rsidRPr="003E082B">
        <w:rPr>
          <w:rFonts w:eastAsia="MS Mincho"/>
        </w:rPr>
        <w:t>).</w:t>
      </w:r>
      <w:r>
        <w:rPr>
          <w:rFonts w:eastAsia="MS Mincho"/>
        </w:rPr>
        <w:t xml:space="preserve"> Similarly, at initialization, individuals are randomly distributed across the world in clusters. The simulation takes as input a clustering radius and </w:t>
      </w:r>
      <w:proofErr w:type="gramStart"/>
      <w:r>
        <w:rPr>
          <w:rFonts w:eastAsia="MS Mincho"/>
        </w:rPr>
        <w:t>a number of</w:t>
      </w:r>
      <w:proofErr w:type="gramEnd"/>
      <w:r>
        <w:rPr>
          <w:rFonts w:eastAsia="MS Mincho"/>
        </w:rPr>
        <w:t xml:space="preserve"> prey and predator individuals per cluster (see </w:t>
      </w:r>
      <w:r w:rsidRPr="00C00FBC">
        <w:rPr>
          <w:rFonts w:eastAsia="MS Mincho"/>
          <w:i/>
        </w:rPr>
        <w:t>Initialization and Input Data</w:t>
      </w:r>
      <w:r>
        <w:rPr>
          <w:rFonts w:eastAsia="MS Mincho"/>
        </w:rPr>
        <w:t xml:space="preserve">). Let </w:t>
      </w:r>
      <w:r w:rsidRPr="00624B06">
        <w:rPr>
          <w:rFonts w:eastAsia="MS Mincho"/>
          <w:i/>
        </w:rPr>
        <w:t>x</w:t>
      </w:r>
      <w:r>
        <w:rPr>
          <w:rFonts w:eastAsia="MS Mincho"/>
        </w:rPr>
        <w:t xml:space="preserve"> and </w:t>
      </w:r>
      <w:r w:rsidRPr="00624B06">
        <w:rPr>
          <w:rFonts w:eastAsia="MS Mincho"/>
          <w:i/>
        </w:rPr>
        <w:t>y</w:t>
      </w:r>
      <w:r>
        <w:rPr>
          <w:rFonts w:eastAsia="MS Mincho"/>
        </w:rPr>
        <w:t xml:space="preserve"> be random coordinates for the center of a cluster, </w:t>
      </w:r>
      <w:proofErr w:type="spellStart"/>
      <w:r w:rsidRPr="00624B06">
        <w:rPr>
          <w:rFonts w:eastAsia="MS Mincho"/>
          <w:i/>
        </w:rPr>
        <w:t>ClusteringRadius</w:t>
      </w:r>
      <w:proofErr w:type="spellEnd"/>
      <w:r>
        <w:rPr>
          <w:rFonts w:eastAsia="MS Mincho"/>
        </w:rPr>
        <w:t xml:space="preserve"> be the clustering radius, and </w:t>
      </w:r>
      <w:r w:rsidRPr="00624B06">
        <w:rPr>
          <w:rFonts w:eastAsia="MS Mincho"/>
          <w:i/>
        </w:rPr>
        <w:t>k</w:t>
      </w:r>
      <w:r>
        <w:rPr>
          <w:rFonts w:eastAsia="MS Mincho"/>
        </w:rPr>
        <w:t xml:space="preserve"> be the number of prey individuals in a cluster. Then, for each of the </w:t>
      </w:r>
      <w:r w:rsidRPr="00624B06">
        <w:rPr>
          <w:rFonts w:eastAsia="MS Mincho"/>
          <w:i/>
        </w:rPr>
        <w:t>k</w:t>
      </w:r>
      <w:r>
        <w:rPr>
          <w:rFonts w:eastAsia="MS Mincho"/>
        </w:rPr>
        <w:t xml:space="preserve"> prey individuals, </w:t>
      </w:r>
      <w:proofErr w:type="spellStart"/>
      <w:r w:rsidRPr="00624B06">
        <w:rPr>
          <w:rFonts w:eastAsia="MS Mincho"/>
          <w:i/>
        </w:rPr>
        <w:t>x</w:t>
      </w:r>
      <w:r w:rsidRPr="00624B06">
        <w:rPr>
          <w:rFonts w:eastAsia="MS Mincho"/>
          <w:i/>
          <w:vertAlign w:val="subscript"/>
        </w:rPr>
        <w:t>n</w:t>
      </w:r>
      <w:proofErr w:type="spellEnd"/>
      <w:r>
        <w:rPr>
          <w:rFonts w:eastAsia="MS Mincho"/>
        </w:rPr>
        <w:t xml:space="preserve"> and </w:t>
      </w:r>
      <w:proofErr w:type="spellStart"/>
      <w:r w:rsidRPr="00624B06">
        <w:rPr>
          <w:rFonts w:eastAsia="MS Mincho"/>
          <w:i/>
        </w:rPr>
        <w:t>y</w:t>
      </w:r>
      <w:r w:rsidRPr="00624B06">
        <w:rPr>
          <w:rFonts w:eastAsia="MS Mincho"/>
          <w:i/>
          <w:vertAlign w:val="subscript"/>
        </w:rPr>
        <w:t>n</w:t>
      </w:r>
      <w:proofErr w:type="spellEnd"/>
      <w:r>
        <w:rPr>
          <w:rFonts w:eastAsia="MS Mincho"/>
        </w:rPr>
        <w:t xml:space="preserve"> (the x and y coordinates for the position of </w:t>
      </w:r>
      <w:r w:rsidRPr="00624B06">
        <w:rPr>
          <w:rFonts w:eastAsia="MS Mincho"/>
          <w:i/>
        </w:rPr>
        <w:t>n</w:t>
      </w:r>
      <w:r w:rsidRPr="00624B06">
        <w:rPr>
          <w:rFonts w:eastAsia="MS Mincho"/>
          <w:vertAlign w:val="superscript"/>
        </w:rPr>
        <w:t>th</w:t>
      </w:r>
      <w:r>
        <w:rPr>
          <w:rFonts w:eastAsia="MS Mincho"/>
        </w:rPr>
        <w:t xml:space="preserve"> individual in the cluster) are produced by taking </w:t>
      </w:r>
      <w:r w:rsidRPr="00336888">
        <w:rPr>
          <w:rFonts w:eastAsia="MS Mincho"/>
          <w:i/>
        </w:rPr>
        <w:t>x</w:t>
      </w:r>
      <w:r>
        <w:rPr>
          <w:rFonts w:eastAsia="MS Mincho"/>
        </w:rPr>
        <w:t xml:space="preserve"> and </w:t>
      </w:r>
      <w:r w:rsidRPr="00336888">
        <w:rPr>
          <w:rFonts w:eastAsia="MS Mincho"/>
          <w:i/>
        </w:rPr>
        <w:t>y</w:t>
      </w:r>
      <w:r>
        <w:rPr>
          <w:rFonts w:eastAsia="MS Mincho"/>
        </w:rPr>
        <w:t xml:space="preserve"> and subtracting from or adding to them a random value between zero and </w:t>
      </w:r>
      <w:proofErr w:type="spellStart"/>
      <w:r w:rsidRPr="0034501F">
        <w:rPr>
          <w:rFonts w:eastAsia="MS Mincho"/>
          <w:i/>
        </w:rPr>
        <w:t>ClusteringRadius</w:t>
      </w:r>
      <w:proofErr w:type="spellEnd"/>
      <w:r>
        <w:rPr>
          <w:rFonts w:eastAsia="MS Mincho"/>
        </w:rPr>
        <w:t>. This process occurs until the entire initial set of prey individuals is placed in the world. The same process then occurs for the predators. T</w:t>
      </w:r>
      <w:r w:rsidRPr="003E082B">
        <w:rPr>
          <w:rFonts w:eastAsia="MS Mincho"/>
        </w:rPr>
        <w:t xml:space="preserve">he age of an individual is </w:t>
      </w:r>
      <w:r>
        <w:rPr>
          <w:rFonts w:eastAsia="MS Mincho"/>
        </w:rPr>
        <w:t xml:space="preserve">also </w:t>
      </w:r>
      <w:r w:rsidRPr="003E082B">
        <w:rPr>
          <w:rFonts w:eastAsia="MS Mincho"/>
        </w:rPr>
        <w:t xml:space="preserve">determined randomly at </w:t>
      </w:r>
      <w:r w:rsidRPr="003E082B">
        <w:rPr>
          <w:rFonts w:eastAsia="MS Mincho"/>
        </w:rPr>
        <w:lastRenderedPageBreak/>
        <w:t xml:space="preserve">birth from a uniform distribution </w:t>
      </w:r>
      <w:r>
        <w:rPr>
          <w:rFonts w:eastAsia="MS Mincho"/>
        </w:rPr>
        <w:t>in [1, 24] for prey and [1, 35] for predators</w:t>
      </w:r>
      <w:r w:rsidRPr="003E082B">
        <w:rPr>
          <w:rFonts w:eastAsia="MS Mincho"/>
        </w:rPr>
        <w:t>.</w:t>
      </w:r>
      <w:r>
        <w:rPr>
          <w:rFonts w:eastAsia="MS Mincho"/>
        </w:rPr>
        <w:t xml:space="preserve"> Similarly, the initial energy of an individual is randomly generated in a uniform distribution, ranging from 40% to 100% of the initial maximum energy of the individual. </w:t>
      </w:r>
      <w:r w:rsidRPr="00E05380">
        <w:rPr>
          <w:rFonts w:eastAsia="MS Mincho"/>
          <w:i/>
        </w:rPr>
        <w:t>Age</w:t>
      </w:r>
      <w:r>
        <w:rPr>
          <w:rFonts w:eastAsia="MS Mincho"/>
        </w:rPr>
        <w:t xml:space="preserve"> and </w:t>
      </w:r>
      <w:r w:rsidR="00E05380" w:rsidRPr="00E05380">
        <w:rPr>
          <w:rFonts w:eastAsia="MS Mincho"/>
          <w:i/>
        </w:rPr>
        <w:t>E</w:t>
      </w:r>
      <w:r w:rsidRPr="00E05380">
        <w:rPr>
          <w:rFonts w:eastAsia="MS Mincho"/>
          <w:i/>
        </w:rPr>
        <w:t>nergy</w:t>
      </w:r>
      <w:r>
        <w:rPr>
          <w:rFonts w:eastAsia="MS Mincho"/>
        </w:rPr>
        <w:t xml:space="preserve"> are randomly generated in this manner to avoid apparition of synchronicity in action selection and death cycles early in runs that would cause instability leading to extinction of prey or predators. The sex of an individual at initialization or at birth is randomly generated with equal probability to be male or female. </w:t>
      </w:r>
      <w:r w:rsidRPr="003E082B">
        <w:rPr>
          <w:rFonts w:eastAsia="MS Mincho"/>
        </w:rPr>
        <w:t>Stochasticity is also included in several kinds of actions of the individuals</w:t>
      </w:r>
      <w:r>
        <w:rPr>
          <w:rFonts w:eastAsia="MS Mincho"/>
        </w:rPr>
        <w:t xml:space="preserve"> (see </w:t>
      </w:r>
      <w:r w:rsidRPr="0011451D">
        <w:rPr>
          <w:rFonts w:eastAsia="MS Mincho"/>
          <w:i/>
        </w:rPr>
        <w:t>Submodels</w:t>
      </w:r>
      <w:r>
        <w:rPr>
          <w:rFonts w:eastAsia="MS Mincho"/>
        </w:rPr>
        <w:t xml:space="preserve"> for full descriptions of each action)</w:t>
      </w:r>
      <w:r w:rsidRPr="003E082B">
        <w:rPr>
          <w:rFonts w:eastAsia="MS Mincho"/>
        </w:rPr>
        <w:t xml:space="preserve">. </w:t>
      </w:r>
      <w:r w:rsidRPr="00771C51">
        <w:rPr>
          <w:rFonts w:eastAsia="MS Mincho"/>
        </w:rPr>
        <w:t xml:space="preserve">For instance, </w:t>
      </w:r>
      <w:r>
        <w:rPr>
          <w:rFonts w:eastAsia="MS Mincho"/>
        </w:rPr>
        <w:t xml:space="preserve">if a hunting </w:t>
      </w:r>
      <w:r w:rsidRPr="00771C51">
        <w:rPr>
          <w:rFonts w:eastAsia="MS Mincho"/>
        </w:rPr>
        <w:t xml:space="preserve">predator </w:t>
      </w:r>
      <w:r>
        <w:rPr>
          <w:rFonts w:eastAsia="MS Mincho"/>
        </w:rPr>
        <w:t xml:space="preserve">cannot find a prey within its </w:t>
      </w:r>
      <w:r w:rsidRPr="00771C51">
        <w:rPr>
          <w:rFonts w:eastAsia="MS Mincho"/>
        </w:rPr>
        <w:t>vision range, the direction of</w:t>
      </w:r>
      <w:r>
        <w:rPr>
          <w:rFonts w:eastAsia="MS Mincho"/>
        </w:rPr>
        <w:t xml:space="preserve"> its</w:t>
      </w:r>
      <w:r w:rsidRPr="00771C51">
        <w:rPr>
          <w:rFonts w:eastAsia="MS Mincho"/>
        </w:rPr>
        <w:t xml:space="preserve"> movement will be random. Furthermore, the direction of the exploration action is always random.</w:t>
      </w:r>
    </w:p>
    <w:p w14:paraId="7F53F69D" w14:textId="283D13F3" w:rsidR="00E466C8" w:rsidRPr="00A314F3" w:rsidRDefault="00E466C8" w:rsidP="00A314F3">
      <w:pPr>
        <w:rPr>
          <w:rFonts w:eastAsia="MS Mincho"/>
        </w:rPr>
      </w:pPr>
      <w:r>
        <w:rPr>
          <w:rFonts w:eastAsia="MS Mincho"/>
        </w:rPr>
        <w:t xml:space="preserve">Mutation and crossover both involve stochasticity, as described under </w:t>
      </w:r>
      <w:r w:rsidRPr="00BF3D9B">
        <w:rPr>
          <w:rFonts w:eastAsia="MS Mincho"/>
          <w:i/>
        </w:rPr>
        <w:t>Adaptation</w:t>
      </w:r>
      <w:r>
        <w:rPr>
          <w:rFonts w:eastAsia="MS Mincho"/>
        </w:rPr>
        <w:t xml:space="preserve">. Further, when individuals perceive their environment, they perform a radial sweep about their position along the four cardinal directions. The sweep begins at </w:t>
      </w:r>
      <w:proofErr w:type="gramStart"/>
      <w:r>
        <w:rPr>
          <w:rFonts w:eastAsia="MS Mincho"/>
        </w:rPr>
        <w:t>a distance of one</w:t>
      </w:r>
      <w:proofErr w:type="gramEnd"/>
      <w:r>
        <w:rPr>
          <w:rFonts w:eastAsia="MS Mincho"/>
        </w:rPr>
        <w:t xml:space="preserve"> and increments to the individual’s vision range. The starting cardinal direction and the direction of the radial sweep </w:t>
      </w:r>
      <w:r w:rsidR="007864BE">
        <w:rPr>
          <w:rFonts w:eastAsia="MS Mincho"/>
        </w:rPr>
        <w:t>are</w:t>
      </w:r>
      <w:r>
        <w:rPr>
          <w:rFonts w:eastAsia="MS Mincho"/>
        </w:rPr>
        <w:t xml:space="preserve"> randomly generated to remove any biases in perception and movement. Lastly, </w:t>
      </w:r>
      <w:r w:rsidR="0050339A">
        <w:rPr>
          <w:rFonts w:eastAsia="MS Mincho"/>
        </w:rPr>
        <w:t>stochasticity</w:t>
      </w:r>
      <w:r>
        <w:rPr>
          <w:rFonts w:eastAsia="MS Mincho"/>
        </w:rPr>
        <w:t xml:space="preserve"> is incorporated in the grass diffusion model (see </w:t>
      </w:r>
      <w:r w:rsidRPr="00123532">
        <w:rPr>
          <w:rFonts w:eastAsia="MS Mincho"/>
          <w:i/>
        </w:rPr>
        <w:t>Submodels</w:t>
      </w:r>
      <w:r>
        <w:rPr>
          <w:rFonts w:eastAsia="MS Mincho"/>
        </w:rPr>
        <w:t xml:space="preserve"> for elaboration).</w:t>
      </w:r>
      <w:r w:rsidRPr="00771C51">
        <w:rPr>
          <w:rFonts w:eastAsia="MS Mincho"/>
        </w:rPr>
        <w:t xml:space="preserve"> </w:t>
      </w:r>
      <w:r>
        <w:rPr>
          <w:rFonts w:eastAsia="MS Mincho"/>
        </w:rPr>
        <w:t>T</w:t>
      </w:r>
      <w:r w:rsidRPr="00771C51">
        <w:rPr>
          <w:rFonts w:eastAsia="MS Mincho"/>
        </w:rPr>
        <w:t xml:space="preserve">o understand the extent of </w:t>
      </w:r>
      <w:r>
        <w:rPr>
          <w:rFonts w:eastAsia="MS Mincho"/>
        </w:rPr>
        <w:t>stochasticity</w:t>
      </w:r>
      <w:r w:rsidRPr="00771C51">
        <w:rPr>
          <w:rFonts w:eastAsia="MS Mincho"/>
        </w:rPr>
        <w:t xml:space="preserve"> in EcoSim, </w:t>
      </w:r>
      <w:proofErr w:type="spellStart"/>
      <w:r w:rsidRPr="00771C51">
        <w:rPr>
          <w:rFonts w:eastAsia="MS Mincho"/>
        </w:rPr>
        <w:t>Golestani</w:t>
      </w:r>
      <w:proofErr w:type="spellEnd"/>
      <w:r w:rsidRPr="00771C51">
        <w:rPr>
          <w:rFonts w:eastAsia="MS Mincho"/>
        </w:rPr>
        <w:t xml:space="preserve"> </w:t>
      </w:r>
      <w:r w:rsidR="00D21F7D" w:rsidRPr="00D21F7D">
        <w:rPr>
          <w:rFonts w:eastAsia="MS Mincho"/>
        </w:rPr>
        <w:t>and Gras</w:t>
      </w:r>
      <w:r w:rsidRPr="00771C51">
        <w:rPr>
          <w:rFonts w:eastAsia="MS Mincho"/>
        </w:rPr>
        <w:t xml:space="preserve"> (2010) examined whether chaotic behavior (one signal of non-randomness) exists in time ser</w:t>
      </w:r>
      <w:r>
        <w:rPr>
          <w:rFonts w:eastAsia="MS Mincho"/>
        </w:rPr>
        <w:t xml:space="preserve">ies generated by the simulation. </w:t>
      </w:r>
      <w:r w:rsidRPr="00771C51">
        <w:rPr>
          <w:rFonts w:eastAsia="MS Mincho"/>
        </w:rPr>
        <w:t xml:space="preserve">The authors concluded that the overall behavior of the simulation generates </w:t>
      </w:r>
      <w:r>
        <w:rPr>
          <w:rFonts w:eastAsia="MS Mincho"/>
        </w:rPr>
        <w:t xml:space="preserve">emergent </w:t>
      </w:r>
      <w:r w:rsidRPr="00771C51">
        <w:rPr>
          <w:rFonts w:eastAsia="MS Mincho"/>
        </w:rPr>
        <w:t xml:space="preserve">patterns that are non-random and instead </w:t>
      </w:r>
      <w:r>
        <w:rPr>
          <w:rFonts w:eastAsia="MS Mincho"/>
        </w:rPr>
        <w:t>like those observed in</w:t>
      </w:r>
      <w:r w:rsidRPr="00771C51">
        <w:rPr>
          <w:rFonts w:eastAsia="MS Mincho"/>
        </w:rPr>
        <w:t xml:space="preserve"> </w:t>
      </w:r>
      <w:r>
        <w:rPr>
          <w:rFonts w:eastAsia="MS Mincho"/>
        </w:rPr>
        <w:t>complex biological systems (</w:t>
      </w:r>
      <w:proofErr w:type="spellStart"/>
      <w:r w:rsidRPr="00771C51">
        <w:rPr>
          <w:rFonts w:eastAsia="MS Mincho"/>
        </w:rPr>
        <w:t>K</w:t>
      </w:r>
      <w:r w:rsidR="00E8102C">
        <w:rPr>
          <w:rFonts w:eastAsia="MS Mincho"/>
        </w:rPr>
        <w:t>antz</w:t>
      </w:r>
      <w:proofErr w:type="spellEnd"/>
      <w:r w:rsidR="00E8102C">
        <w:rPr>
          <w:rFonts w:eastAsia="MS Mincho"/>
        </w:rPr>
        <w:t xml:space="preserve"> and Schreiber</w:t>
      </w:r>
      <w:r>
        <w:rPr>
          <w:rFonts w:eastAsia="MS Mincho"/>
        </w:rPr>
        <w:t xml:space="preserve"> 1997).</w:t>
      </w:r>
      <w:r w:rsidRPr="003E082B">
        <w:rPr>
          <w:rFonts w:eastAsia="MS Mincho"/>
        </w:rPr>
        <w:t xml:space="preserve"> </w:t>
      </w:r>
    </w:p>
    <w:p w14:paraId="5328D4C1" w14:textId="77777777" w:rsidR="00E466C8" w:rsidRPr="001E214A" w:rsidRDefault="00E466C8" w:rsidP="00A314F3">
      <w:pPr>
        <w:pStyle w:val="heading30"/>
        <w:rPr>
          <w:bCs/>
        </w:rPr>
      </w:pPr>
      <w:r w:rsidRPr="001E214A">
        <w:t>Collectives</w:t>
      </w:r>
    </w:p>
    <w:p w14:paraId="6076C35B" w14:textId="77777777" w:rsidR="00E466C8" w:rsidRDefault="00E466C8" w:rsidP="00A314F3">
      <w:pPr>
        <w:pStyle w:val="p1a"/>
      </w:pPr>
      <w:r>
        <w:t>An EcoSim run persists while there is at least one prey individual. If all prey die, the run is complete due to extinction as the predators can only eat prey. EcoSim can be run with or without predators, though typically there are predators as it is designed to observe predator-prey interaction. A typical EcoSim run has 60000-1000000 prey and 2000-30000 predators at any time step, depending on the parameterization of the run.</w:t>
      </w:r>
    </w:p>
    <w:p w14:paraId="473172B1" w14:textId="4BECA3C5" w:rsidR="00E466C8" w:rsidRDefault="00E466C8" w:rsidP="00A314F3">
      <w:r>
        <w:t>In EcoSim, the genetic distance between any two genomes of the same type (prey or predator) i</w:t>
      </w:r>
      <w:r w:rsidR="00C13444">
        <w:t xml:space="preserve">s necessary to compute </w:t>
      </w:r>
      <w:r>
        <w:t xml:space="preserve">to establish the notion of species. This distance calculation does not include sex-linked genes (see </w:t>
      </w:r>
      <w:r w:rsidRPr="00C75088">
        <w:rPr>
          <w:i/>
        </w:rPr>
        <w:t>Reproducing</w:t>
      </w:r>
      <w:r>
        <w:t xml:space="preserve"> under </w:t>
      </w:r>
      <w:r w:rsidRPr="0096240D">
        <w:rPr>
          <w:i/>
        </w:rPr>
        <w:t>Submodels</w:t>
      </w:r>
      <w:r w:rsidRPr="004261BD">
        <w:t>)</w:t>
      </w:r>
      <w:r>
        <w:t>. To compute this distance, it is first initialized to zero. For every element of the behavioral genome in its byte vector form, the absolute difference between the pair of corresponding values from each genome is added to the distance. Subsequently, for every gene of the physical genome, a weight is computed by taking the absolute difference of corresponding floating-point values and then dividing by the range of values for that gene. This weight is then multiplied by the difference between genes, multiplied by five, and added to the distance.</w:t>
      </w:r>
    </w:p>
    <w:p w14:paraId="4F09DB13" w14:textId="752A3DD4" w:rsidR="00E466C8" w:rsidRDefault="00E466C8" w:rsidP="00A314F3">
      <w:r>
        <w:lastRenderedPageBreak/>
        <w:t>S</w:t>
      </w:r>
      <w:r w:rsidRPr="001E214A">
        <w:t>pecies emerge</w:t>
      </w:r>
      <w:r>
        <w:t xml:space="preserve"> from the evolving sets of prey and predators</w:t>
      </w:r>
      <w:r w:rsidRPr="001E214A">
        <w:t>.</w:t>
      </w:r>
      <w:r>
        <w:t xml:space="preserve"> Species membership is strictly used in data analysis – it is not used to govern any mechanics related to reproduction. There is a separate genetic similarity threshold used for reproduction which is much lower than the speciation threshold, and this allows hybridization (reproduction between members of different species) to occur (see </w:t>
      </w:r>
      <w:r w:rsidRPr="000D684D">
        <w:rPr>
          <w:i/>
        </w:rPr>
        <w:t>Reproducing</w:t>
      </w:r>
      <w:r>
        <w:t xml:space="preserve"> under </w:t>
      </w:r>
      <w:r w:rsidRPr="000D684D">
        <w:rPr>
          <w:i/>
        </w:rPr>
        <w:t>Submodels</w:t>
      </w:r>
      <w:r>
        <w:t>). At initialization of EcoSim, there is one species per type.</w:t>
      </w:r>
      <w:r w:rsidRPr="001E214A">
        <w:t xml:space="preserve"> Species can become extinct if all their members die. EcoSim implements a species </w:t>
      </w:r>
      <w:r>
        <w:t xml:space="preserve">based on the </w:t>
      </w:r>
      <w:r w:rsidRPr="001E214A">
        <w:t>genotypi</w:t>
      </w:r>
      <w:r>
        <w:t xml:space="preserve">c cluster definition </w:t>
      </w:r>
      <w:r w:rsidR="00D352C6">
        <w:t>(</w:t>
      </w:r>
      <w:r w:rsidR="00D352C6" w:rsidRPr="00093790">
        <w:t>Mallet</w:t>
      </w:r>
      <w:r w:rsidR="00D352C6">
        <w:t xml:space="preserve"> 1995)</w:t>
      </w:r>
      <w:r w:rsidRPr="001E214A">
        <w:t xml:space="preserve"> in which a species is a set of individuals sharing a high level of genomic similarity. In addition, in EcoSim, each species is associated with the average of the genetic characteristics of its members, called the ‘species center’. The speciation mechanism implemented in EcoSim is based on the gradual divergence of individual genomes. The speciation method begins by finding the individual</w:t>
      </w:r>
      <w:r>
        <w:t xml:space="preserve"> </w:t>
      </w:r>
      <w:r w:rsidRPr="00C75F4E">
        <w:rPr>
          <w:i/>
        </w:rPr>
        <w:t>A</w:t>
      </w:r>
      <w:r w:rsidRPr="001E214A">
        <w:t xml:space="preserve"> in a species </w:t>
      </w:r>
      <w:r w:rsidRPr="00F64D03">
        <w:rPr>
          <w:i/>
          <w:iCs/>
        </w:rPr>
        <w:t>S</w:t>
      </w:r>
      <w:r w:rsidRPr="001E214A">
        <w:t xml:space="preserve"> with the greatest</w:t>
      </w:r>
      <w:r>
        <w:t xml:space="preserve"> genetic</w:t>
      </w:r>
      <w:r w:rsidRPr="001E214A">
        <w:t xml:space="preserve"> distance from the species center. </w:t>
      </w:r>
      <w:r>
        <w:t xml:space="preserve">Next, the individual </w:t>
      </w:r>
      <w:r w:rsidRPr="0064751E">
        <w:rPr>
          <w:i/>
        </w:rPr>
        <w:t>B</w:t>
      </w:r>
      <w:r>
        <w:t xml:space="preserve"> in </w:t>
      </w:r>
      <w:r w:rsidRPr="0064751E">
        <w:rPr>
          <w:i/>
        </w:rPr>
        <w:t>S</w:t>
      </w:r>
      <w:r>
        <w:t xml:space="preserve"> with the greatest distance to </w:t>
      </w:r>
      <w:r w:rsidRPr="0064751E">
        <w:rPr>
          <w:i/>
        </w:rPr>
        <w:t>A</w:t>
      </w:r>
      <w:r>
        <w:t xml:space="preserve"> is found.</w:t>
      </w:r>
      <w:r w:rsidRPr="001E214A">
        <w:t xml:space="preserve"> If this distance is greater than a pre</w:t>
      </w:r>
      <w:r>
        <w:t>-</w:t>
      </w:r>
      <w:r w:rsidRPr="001E214A">
        <w:t>defined threshold for speciation, a 2-means clustering is performed</w:t>
      </w:r>
      <w:r>
        <w:t xml:space="preserve"> </w:t>
      </w:r>
      <w:r w:rsidR="00D4358D">
        <w:t>(Aspinall and Gras 2010)</w:t>
      </w:r>
      <w:r>
        <w:t>,</w:t>
      </w:r>
      <w:r w:rsidRPr="00812643">
        <w:t xml:space="preserve"> </w:t>
      </w:r>
      <w:r>
        <w:t xml:space="preserve">otherwise </w:t>
      </w:r>
      <w:r w:rsidRPr="008B7540">
        <w:rPr>
          <w:i/>
        </w:rPr>
        <w:t>S</w:t>
      </w:r>
      <w:r>
        <w:t xml:space="preserve"> stays unchanged.</w:t>
      </w:r>
    </w:p>
    <w:p w14:paraId="48263B86" w14:textId="77777777" w:rsidR="00E466C8" w:rsidRPr="002E74A5" w:rsidRDefault="00E466C8" w:rsidP="00A314F3">
      <w:r>
        <w:tab/>
        <w:t xml:space="preserve">To initialize the 2-means clustering process, one center is assigned to </w:t>
      </w:r>
      <w:r w:rsidRPr="001E214A">
        <w:t xml:space="preserve">a random individual, denoted </w:t>
      </w:r>
      <w:proofErr w:type="spellStart"/>
      <w:r w:rsidRPr="00F64D03">
        <w:rPr>
          <w:i/>
          <w:iCs/>
        </w:rPr>
        <w:t>I</w:t>
      </w:r>
      <w:r w:rsidRPr="00F64D03">
        <w:rPr>
          <w:i/>
          <w:iCs/>
          <w:vertAlign w:val="subscript"/>
        </w:rPr>
        <w:t>r</w:t>
      </w:r>
      <w:proofErr w:type="spellEnd"/>
      <w:r w:rsidRPr="001E214A">
        <w:t xml:space="preserve">, and </w:t>
      </w:r>
      <w:r>
        <w:t xml:space="preserve">the </w:t>
      </w:r>
      <w:r w:rsidRPr="001E214A">
        <w:t xml:space="preserve">other center </w:t>
      </w:r>
      <w:r>
        <w:t>is assigned to</w:t>
      </w:r>
      <w:r w:rsidRPr="001E214A">
        <w:t xml:space="preserve"> the individual which is the most genetically different from </w:t>
      </w:r>
      <w:r w:rsidRPr="00F64D03">
        <w:rPr>
          <w:i/>
          <w:iCs/>
        </w:rPr>
        <w:t>I</w:t>
      </w:r>
      <w:r w:rsidRPr="00F64D03">
        <w:rPr>
          <w:i/>
          <w:iCs/>
          <w:vertAlign w:val="subscript"/>
        </w:rPr>
        <w:t>r</w:t>
      </w:r>
      <w:r w:rsidRPr="001E214A">
        <w:t xml:space="preserve">. </w:t>
      </w:r>
      <w:r>
        <w:t>After, eight cycles of the 2-means clustering algorithm, two new sister species</w:t>
      </w:r>
      <w:r w:rsidRPr="001E214A">
        <w:t xml:space="preserve"> </w:t>
      </w:r>
      <w:r>
        <w:t xml:space="preserve">are created to replace </w:t>
      </w:r>
      <w:r w:rsidRPr="00F64D03">
        <w:rPr>
          <w:i/>
          <w:iCs/>
        </w:rPr>
        <w:t>S</w:t>
      </w:r>
      <w:r>
        <w:t xml:space="preserve">. Each species for each type in EcoSim has a unique species identifier, starting at one and incrementing automatically when a new species is formed. Of the </w:t>
      </w:r>
      <w:proofErr w:type="gramStart"/>
      <w:r>
        <w:t>two sister</w:t>
      </w:r>
      <w:proofErr w:type="gramEnd"/>
      <w:r>
        <w:t xml:space="preserve"> species replacing </w:t>
      </w:r>
      <w:r w:rsidRPr="002E74A5">
        <w:rPr>
          <w:i/>
        </w:rPr>
        <w:t>S</w:t>
      </w:r>
      <w:r>
        <w:t xml:space="preserve">, one retains the species identifier of </w:t>
      </w:r>
      <w:r>
        <w:rPr>
          <w:i/>
        </w:rPr>
        <w:t>S</w:t>
      </w:r>
      <w:r>
        <w:t xml:space="preserve"> and the other obtains the next available identifier. </w:t>
      </w:r>
    </w:p>
    <w:p w14:paraId="7DC6526D" w14:textId="77777777" w:rsidR="00E466C8" w:rsidRPr="001E214A" w:rsidRDefault="00E466C8" w:rsidP="00A314F3">
      <w:pPr>
        <w:pStyle w:val="heading30"/>
        <w:rPr>
          <w:bCs/>
        </w:rPr>
      </w:pPr>
      <w:r w:rsidRPr="001E214A">
        <w:t>Observation</w:t>
      </w:r>
    </w:p>
    <w:p w14:paraId="3C551C21" w14:textId="43268005" w:rsidR="00E466C8" w:rsidRDefault="00E466C8" w:rsidP="00A314F3">
      <w:pPr>
        <w:pStyle w:val="p1a"/>
      </w:pPr>
      <w:r w:rsidRPr="001E214A">
        <w:t xml:space="preserve">EcoSim produces a large amount of data </w:t>
      </w:r>
      <w:r>
        <w:t>at each</w:t>
      </w:r>
      <w:r w:rsidRPr="001E214A">
        <w:t xml:space="preserve"> time step, </w:t>
      </w:r>
      <w:r>
        <w:t>recording many statistics like</w:t>
      </w:r>
      <w:r w:rsidRPr="001E214A">
        <w:t xml:space="preserve"> </w:t>
      </w:r>
      <w:r w:rsidRPr="00D2493D">
        <w:t xml:space="preserve">the number of individuals, the characteristics of </w:t>
      </w:r>
      <w:proofErr w:type="gramStart"/>
      <w:r w:rsidRPr="00D2493D">
        <w:t>each individual</w:t>
      </w:r>
      <w:proofErr w:type="gramEnd"/>
      <w:r w:rsidRPr="00D2493D">
        <w:t>, and the status of each cell of the virtual world.</w:t>
      </w:r>
      <w:r>
        <w:t xml:space="preserve"> </w:t>
      </w:r>
      <w:r w:rsidRPr="001E214A">
        <w:t xml:space="preserve">Information regarding individual </w:t>
      </w:r>
      <w:r>
        <w:t xml:space="preserve">characteristic </w:t>
      </w:r>
      <w:r w:rsidR="00B16EE6">
        <w:t>include</w:t>
      </w:r>
      <w:r w:rsidRPr="001E214A">
        <w:t xml:space="preserve"> </w:t>
      </w:r>
      <w:r>
        <w:t xml:space="preserve">spatial </w:t>
      </w:r>
      <w:r w:rsidRPr="001E214A">
        <w:t>position, level of energy, choice of action, specie</w:t>
      </w:r>
      <w:r>
        <w:t>s identity</w:t>
      </w:r>
      <w:r w:rsidRPr="001E214A">
        <w:t xml:space="preserve">, parents, FCM, </w:t>
      </w:r>
      <w:r w:rsidRPr="008E7051">
        <w:rPr>
          <w:i/>
        </w:rPr>
        <w:t>etc.</w:t>
      </w:r>
      <w:r w:rsidRPr="001E214A">
        <w:t xml:space="preserve"> Information about the individuals</w:t>
      </w:r>
      <w:r>
        <w:t>,</w:t>
      </w:r>
      <w:r w:rsidRPr="001E214A">
        <w:t xml:space="preserve"> species</w:t>
      </w:r>
      <w:r>
        <w:t xml:space="preserve">, and virtual world for every </w:t>
      </w:r>
      <w:proofErr w:type="gramStart"/>
      <w:r>
        <w:t>20 time</w:t>
      </w:r>
      <w:proofErr w:type="gramEnd"/>
      <w:r>
        <w:t xml:space="preserve"> steps are stored in a file, optionally using HDF5 format</w:t>
      </w:r>
      <w:r w:rsidRPr="001E214A">
        <w:t xml:space="preserve"> </w:t>
      </w:r>
      <w:r w:rsidR="00282486">
        <w:t>(The HDF Group 2000)</w:t>
      </w:r>
      <w:r>
        <w:t xml:space="preserve"> </w:t>
      </w:r>
      <w:r w:rsidRPr="001E214A">
        <w:t>with an average size of</w:t>
      </w:r>
      <w:r>
        <w:t xml:space="preserve"> 6 </w:t>
      </w:r>
      <w:r w:rsidR="00E0681E">
        <w:t>gigabytes</w:t>
      </w:r>
      <w:r>
        <w:t xml:space="preserve">. </w:t>
      </w:r>
      <w:proofErr w:type="gramStart"/>
      <w:r w:rsidRPr="001E214A">
        <w:t>Also</w:t>
      </w:r>
      <w:proofErr w:type="gramEnd"/>
      <w:r w:rsidRPr="001E214A">
        <w:t xml:space="preserve"> there is a possibility to store all of the values of every variable in the current state of the simulation in a separate file, giving the possibility to restore the simulation from that state afterwards. The overall size of this file, which is only stored </w:t>
      </w:r>
      <w:r>
        <w:t xml:space="preserve">every </w:t>
      </w:r>
      <w:proofErr w:type="gramStart"/>
      <w:r>
        <w:t>20 time</w:t>
      </w:r>
      <w:proofErr w:type="gramEnd"/>
      <w:r>
        <w:t xml:space="preserve"> steps (by default – this frequency can be modified in the parameters file)</w:t>
      </w:r>
      <w:r w:rsidRPr="001E214A">
        <w:t xml:space="preserve"> o</w:t>
      </w:r>
      <w:r>
        <w:t>f the simulation, is a few</w:t>
      </w:r>
      <w:r w:rsidRPr="001E214A">
        <w:t xml:space="preserve"> </w:t>
      </w:r>
      <w:r w:rsidR="00E0681E">
        <w:t>gigabytes</w:t>
      </w:r>
      <w:r>
        <w:t xml:space="preserve"> depending on the numbers of individuals and </w:t>
      </w:r>
      <w:r w:rsidRPr="001E214A">
        <w:t xml:space="preserve">species. All the data is stored in a compact special format, to facilitate the storage and future analysis. There </w:t>
      </w:r>
      <w:r>
        <w:t>are also</w:t>
      </w:r>
      <w:r w:rsidRPr="001E214A">
        <w:t xml:space="preserve"> </w:t>
      </w:r>
      <w:r>
        <w:t>several</w:t>
      </w:r>
      <w:r w:rsidRPr="001E214A">
        <w:t xml:space="preserve"> program</w:t>
      </w:r>
      <w:r>
        <w:t xml:space="preserve"> utilities</w:t>
      </w:r>
      <w:r w:rsidRPr="001E214A">
        <w:t xml:space="preserve"> which can be used</w:t>
      </w:r>
      <w:r>
        <w:t>, for example,</w:t>
      </w:r>
      <w:r w:rsidRPr="001E214A">
        <w:t xml:space="preserve"> to </w:t>
      </w:r>
      <w:r>
        <w:t xml:space="preserve">analyze the simulation outputs, to calculate the species and individual fitness, to generate images of the world for </w:t>
      </w:r>
      <w:r>
        <w:lastRenderedPageBreak/>
        <w:t>each time step of the simulation, generate the video of the world throughout a run or some portion of it, and to draw the FCM of the individuals.</w:t>
      </w:r>
    </w:p>
    <w:p w14:paraId="2824F3A2" w14:textId="77777777" w:rsidR="00E466C8" w:rsidRDefault="00E466C8" w:rsidP="00A314F3">
      <w:pPr>
        <w:pStyle w:val="heading30"/>
      </w:pPr>
      <w:r w:rsidRPr="001E214A">
        <w:t>Initialization and input data</w:t>
      </w:r>
    </w:p>
    <w:p w14:paraId="2CA358EE" w14:textId="77777777" w:rsidR="00E466C8" w:rsidRDefault="00E466C8" w:rsidP="00A314F3">
      <w:pPr>
        <w:pStyle w:val="p1a"/>
      </w:pPr>
      <w:r w:rsidRPr="001E214A">
        <w:t>A parameter file</w:t>
      </w:r>
      <w:r>
        <w:t xml:space="preserve"> (with filename “</w:t>
      </w:r>
      <w:r w:rsidRPr="003039BB">
        <w:rPr>
          <w:i/>
        </w:rPr>
        <w:t>Parameters1.txt</w:t>
      </w:r>
      <w:r>
        <w:t>”)</w:t>
      </w:r>
      <w:r w:rsidRPr="001E214A">
        <w:t xml:space="preserve"> is defined for EcoSim</w:t>
      </w:r>
      <w:r>
        <w:t>,</w:t>
      </w:r>
      <w:r w:rsidRPr="001E214A">
        <w:t xml:space="preserve"> which is used to assign the values fo</w:t>
      </w:r>
      <w:r>
        <w:t>r each state variable at initialization</w:t>
      </w:r>
      <w:r w:rsidRPr="001E214A">
        <w:t xml:space="preserve"> of the simulation. </w:t>
      </w:r>
      <w:r>
        <w:t>Example parameters include</w:t>
      </w:r>
      <w:r w:rsidRPr="001E214A">
        <w:t xml:space="preserve"> width and height of the world, initial numbers of individuals,</w:t>
      </w:r>
      <w:r>
        <w:t xml:space="preserve"> </w:t>
      </w:r>
      <w:r w:rsidRPr="001E214A">
        <w:t>thresholds of genetic distance for prey/predator speciation,</w:t>
      </w:r>
      <w:r>
        <w:t xml:space="preserve"> speed of grass growth, probability of grass diffusion, initial</w:t>
      </w:r>
      <w:r w:rsidRPr="001E214A">
        <w:t xml:space="preserve"> maximum age, </w:t>
      </w:r>
      <w:r>
        <w:t xml:space="preserve">initial maximum </w:t>
      </w:r>
      <w:r w:rsidRPr="001E214A">
        <w:t xml:space="preserve">energy, </w:t>
      </w:r>
      <w:r>
        <w:t xml:space="preserve">initial maximum </w:t>
      </w:r>
      <w:r w:rsidRPr="001E214A">
        <w:t xml:space="preserve">speed, </w:t>
      </w:r>
      <w:r>
        <w:t xml:space="preserve">initial maximum vision range, </w:t>
      </w:r>
      <w:r w:rsidRPr="001E214A">
        <w:t>initial values of FCM</w:t>
      </w:r>
      <w:r>
        <w:t xml:space="preserve"> edges</w:t>
      </w:r>
      <w:r w:rsidRPr="001E214A">
        <w:t xml:space="preserve"> for prey/predator</w:t>
      </w:r>
      <w:r>
        <w:t>s, and the characteristics of the fuzzification functions for sensory input</w:t>
      </w:r>
      <w:r w:rsidRPr="001E214A">
        <w:t>. Any of these parameters can be chang</w:t>
      </w:r>
      <w:r>
        <w:t>ed</w:t>
      </w:r>
      <w:r w:rsidRPr="001E214A">
        <w:t xml:space="preserve"> for specific experiments and scenarios.</w:t>
      </w:r>
      <w:r>
        <w:t xml:space="preserve"> Initialization involving stochasticity (such as the initial distribution of individuals in the world) is described under </w:t>
      </w:r>
      <w:r w:rsidRPr="00070BBA">
        <w:rPr>
          <w:i/>
        </w:rPr>
        <w:t>Stochasticity</w:t>
      </w:r>
      <w:r>
        <w:t xml:space="preserve">, above. Many of these initial parameters are only important in stabilization the simulation in its early stages, before the emergent properties of the system are observable. These parameters have been tested extensively to ensure that EcoSim is stable in a wide variety of scenarios (if grass levels are low, if grass levels fluctuate regularly over time, if grass diffusion probability is reduced, if prey reproduce asexually rather than sexually, </w:t>
      </w:r>
      <w:r w:rsidRPr="008E7051">
        <w:rPr>
          <w:i/>
        </w:rPr>
        <w:t>etc.</w:t>
      </w:r>
      <w:r>
        <w:t xml:space="preserve">). EcoSim is designed to be highly generalized. Typically, the emergent properties of at least two sets of runs initialized identically (or very similarly) with few mechanical differences are studied and compared, to observe the effect of these few mechanical differences on the evolution of the populations. Thus, the physiological scaling rates are informed from empirical biological studies (as noted above under </w:t>
      </w:r>
      <w:r w:rsidRPr="004C37E2">
        <w:rPr>
          <w:i/>
        </w:rPr>
        <w:t>Individuals</w:t>
      </w:r>
      <w:r>
        <w:t xml:space="preserve">) but the aim of the initial parameters of EcoSim is to produce a stable system and thus they are largely arbitrary. </w:t>
      </w:r>
      <w:r w:rsidRPr="001E214A">
        <w:t>An example of a list of common user specified parameters for initially running the EcoSim are presented in Table 2.</w:t>
      </w:r>
    </w:p>
    <w:p w14:paraId="11977C74" w14:textId="77777777" w:rsidR="00E466C8" w:rsidRDefault="00E466C8" w:rsidP="00E466C8">
      <w:pPr>
        <w:spacing w:line="360" w:lineRule="auto"/>
      </w:pPr>
      <w:r w:rsidRPr="001E214A">
        <w:t xml:space="preserve"> </w:t>
      </w:r>
    </w:p>
    <w:p w14:paraId="7B8E2762" w14:textId="00DBABE3" w:rsidR="00E466C8" w:rsidRPr="001E214A" w:rsidRDefault="00EE56EC" w:rsidP="00EE56EC">
      <w:pPr>
        <w:pStyle w:val="tablelegend"/>
        <w:rPr>
          <w:lang w:val="en-CA"/>
        </w:rPr>
      </w:pPr>
      <w:r w:rsidRPr="00EE56EC">
        <w:rPr>
          <w:b/>
          <w:lang w:val="en-CA"/>
        </w:rPr>
        <w:t xml:space="preserve">Table </w:t>
      </w:r>
      <w:r>
        <w:rPr>
          <w:b/>
          <w:lang w:val="en-CA"/>
        </w:rPr>
        <w:t>2</w:t>
      </w:r>
      <w:r w:rsidRPr="00EE56EC">
        <w:rPr>
          <w:b/>
          <w:lang w:val="en-CA"/>
        </w:rPr>
        <w:t>.</w:t>
      </w:r>
      <w:r w:rsidRPr="00EE56EC">
        <w:rPr>
          <w:lang w:val="en-CA"/>
        </w:rPr>
        <w:t xml:space="preserve"> </w:t>
      </w:r>
      <w:r w:rsidR="00E466C8" w:rsidRPr="001E214A">
        <w:rPr>
          <w:lang w:val="en-CA"/>
        </w:rPr>
        <w:t>Values for user specified parameters.</w:t>
      </w:r>
    </w:p>
    <w:tbl>
      <w:tblPr>
        <w:tblW w:w="0" w:type="auto"/>
        <w:jc w:val="center"/>
        <w:tblBorders>
          <w:top w:val="single" w:sz="12" w:space="0" w:color="808080"/>
          <w:left w:val="nil"/>
          <w:bottom w:val="single" w:sz="12" w:space="0" w:color="808080"/>
          <w:right w:val="nil"/>
          <w:insideH w:val="nil"/>
          <w:insideV w:val="nil"/>
        </w:tblBorders>
        <w:tblCellMar>
          <w:left w:w="0" w:type="dxa"/>
          <w:right w:w="0" w:type="dxa"/>
        </w:tblCellMar>
        <w:tblLook w:val="00A0" w:firstRow="1" w:lastRow="0" w:firstColumn="1" w:lastColumn="0" w:noHBand="0" w:noVBand="0"/>
      </w:tblPr>
      <w:tblGrid>
        <w:gridCol w:w="2472"/>
        <w:gridCol w:w="1080"/>
      </w:tblGrid>
      <w:tr w:rsidR="00E466C8" w:rsidRPr="001E7AD3" w14:paraId="6568532B" w14:textId="77777777" w:rsidTr="001E7AD3">
        <w:trPr>
          <w:trHeight w:val="315"/>
          <w:jc w:val="center"/>
        </w:trPr>
        <w:tc>
          <w:tcPr>
            <w:tcW w:w="2472" w:type="dxa"/>
            <w:tcBorders>
              <w:bottom w:val="single" w:sz="6" w:space="0" w:color="808080"/>
            </w:tcBorders>
            <w:shd w:val="clear" w:color="auto" w:fill="auto"/>
            <w:noWrap/>
            <w:vAlign w:val="center"/>
            <w:hideMark/>
          </w:tcPr>
          <w:p w14:paraId="1789D21D" w14:textId="77777777" w:rsidR="00E466C8" w:rsidRPr="001E7AD3" w:rsidRDefault="00E466C8" w:rsidP="001E7AD3">
            <w:pPr>
              <w:pStyle w:val="table"/>
              <w:rPr>
                <w:lang w:val="en-CA"/>
              </w:rPr>
            </w:pPr>
            <w:r w:rsidRPr="001E7AD3">
              <w:rPr>
                <w:lang w:val="en-CA"/>
              </w:rPr>
              <w:t>User Specified Parameter</w:t>
            </w:r>
          </w:p>
        </w:tc>
        <w:tc>
          <w:tcPr>
            <w:tcW w:w="1080" w:type="dxa"/>
            <w:tcBorders>
              <w:bottom w:val="single" w:sz="6" w:space="0" w:color="808080"/>
            </w:tcBorders>
            <w:shd w:val="clear" w:color="auto" w:fill="auto"/>
            <w:noWrap/>
            <w:vAlign w:val="bottom"/>
            <w:hideMark/>
          </w:tcPr>
          <w:p w14:paraId="1D4E7196" w14:textId="77777777" w:rsidR="00E466C8" w:rsidRPr="001E7AD3" w:rsidRDefault="00E466C8" w:rsidP="001E7AD3">
            <w:pPr>
              <w:pStyle w:val="table"/>
              <w:rPr>
                <w:lang w:val="en-CA"/>
              </w:rPr>
            </w:pPr>
            <w:r w:rsidRPr="001E7AD3">
              <w:rPr>
                <w:lang w:val="en-CA"/>
              </w:rPr>
              <w:t>Used Value</w:t>
            </w:r>
          </w:p>
        </w:tc>
      </w:tr>
      <w:tr w:rsidR="00E466C8" w:rsidRPr="001E7AD3" w14:paraId="22F953F1" w14:textId="77777777" w:rsidTr="001E7AD3">
        <w:trPr>
          <w:trHeight w:val="315"/>
          <w:jc w:val="center"/>
        </w:trPr>
        <w:tc>
          <w:tcPr>
            <w:tcW w:w="2472" w:type="dxa"/>
            <w:tcBorders>
              <w:top w:val="single" w:sz="6" w:space="0" w:color="808080"/>
            </w:tcBorders>
            <w:shd w:val="clear" w:color="auto" w:fill="auto"/>
            <w:noWrap/>
            <w:vAlign w:val="bottom"/>
            <w:hideMark/>
          </w:tcPr>
          <w:p w14:paraId="6E4B83FE" w14:textId="77777777" w:rsidR="00E466C8" w:rsidRPr="001E7AD3" w:rsidRDefault="00E466C8" w:rsidP="001E7AD3">
            <w:pPr>
              <w:pStyle w:val="table"/>
              <w:rPr>
                <w:lang w:val="en-CA"/>
              </w:rPr>
            </w:pPr>
            <w:r w:rsidRPr="001E7AD3">
              <w:rPr>
                <w:lang w:val="en-CA"/>
              </w:rPr>
              <w:t>Number of Prey</w:t>
            </w:r>
          </w:p>
        </w:tc>
        <w:tc>
          <w:tcPr>
            <w:tcW w:w="1080" w:type="dxa"/>
            <w:tcBorders>
              <w:top w:val="single" w:sz="6" w:space="0" w:color="808080"/>
            </w:tcBorders>
            <w:shd w:val="clear" w:color="auto" w:fill="auto"/>
            <w:noWrap/>
            <w:vAlign w:val="bottom"/>
            <w:hideMark/>
          </w:tcPr>
          <w:p w14:paraId="62138C46" w14:textId="77777777" w:rsidR="00E466C8" w:rsidRPr="001E7AD3" w:rsidRDefault="00E466C8" w:rsidP="001E7AD3">
            <w:pPr>
              <w:pStyle w:val="table"/>
              <w:rPr>
                <w:lang w:val="en-CA"/>
              </w:rPr>
            </w:pPr>
            <w:r w:rsidRPr="001E7AD3">
              <w:rPr>
                <w:lang w:val="en-CA"/>
              </w:rPr>
              <w:t>80000</w:t>
            </w:r>
          </w:p>
        </w:tc>
      </w:tr>
      <w:tr w:rsidR="00E466C8" w:rsidRPr="001E7AD3" w14:paraId="50F0BC5A" w14:textId="77777777" w:rsidTr="001E7AD3">
        <w:trPr>
          <w:trHeight w:val="300"/>
          <w:jc w:val="center"/>
        </w:trPr>
        <w:tc>
          <w:tcPr>
            <w:tcW w:w="2472" w:type="dxa"/>
            <w:shd w:val="clear" w:color="auto" w:fill="auto"/>
            <w:noWrap/>
            <w:vAlign w:val="bottom"/>
            <w:hideMark/>
          </w:tcPr>
          <w:p w14:paraId="5215F75A" w14:textId="77777777" w:rsidR="00E466C8" w:rsidRPr="001E7AD3" w:rsidRDefault="00E466C8" w:rsidP="001E7AD3">
            <w:pPr>
              <w:pStyle w:val="table"/>
              <w:rPr>
                <w:lang w:val="en-CA"/>
              </w:rPr>
            </w:pPr>
            <w:r w:rsidRPr="001E7AD3">
              <w:rPr>
                <w:lang w:val="en-CA"/>
              </w:rPr>
              <w:t>Number of Predators</w:t>
            </w:r>
          </w:p>
        </w:tc>
        <w:tc>
          <w:tcPr>
            <w:tcW w:w="1080" w:type="dxa"/>
            <w:shd w:val="clear" w:color="auto" w:fill="auto"/>
            <w:noWrap/>
            <w:vAlign w:val="bottom"/>
            <w:hideMark/>
          </w:tcPr>
          <w:p w14:paraId="2FBF1761" w14:textId="77777777" w:rsidR="00E466C8" w:rsidRPr="001E7AD3" w:rsidRDefault="00E466C8" w:rsidP="001E7AD3">
            <w:pPr>
              <w:pStyle w:val="table"/>
              <w:rPr>
                <w:lang w:val="en-CA"/>
              </w:rPr>
            </w:pPr>
            <w:r w:rsidRPr="001E7AD3">
              <w:rPr>
                <w:lang w:val="en-CA"/>
              </w:rPr>
              <w:t>4000</w:t>
            </w:r>
          </w:p>
        </w:tc>
      </w:tr>
      <w:tr w:rsidR="00E466C8" w:rsidRPr="001E7AD3" w14:paraId="4E015D54" w14:textId="77777777" w:rsidTr="001E7AD3">
        <w:trPr>
          <w:trHeight w:val="300"/>
          <w:jc w:val="center"/>
        </w:trPr>
        <w:tc>
          <w:tcPr>
            <w:tcW w:w="2472" w:type="dxa"/>
            <w:shd w:val="clear" w:color="auto" w:fill="auto"/>
            <w:noWrap/>
            <w:vAlign w:val="bottom"/>
            <w:hideMark/>
          </w:tcPr>
          <w:p w14:paraId="3E76B9EA" w14:textId="77777777" w:rsidR="00E466C8" w:rsidRPr="001E7AD3" w:rsidRDefault="00E466C8" w:rsidP="001E7AD3">
            <w:pPr>
              <w:pStyle w:val="table"/>
              <w:rPr>
                <w:lang w:val="en-CA"/>
              </w:rPr>
            </w:pPr>
            <w:r w:rsidRPr="001E7AD3">
              <w:rPr>
                <w:lang w:val="en-CA"/>
              </w:rPr>
              <w:t>Max Grass Quantity in each cell</w:t>
            </w:r>
          </w:p>
        </w:tc>
        <w:tc>
          <w:tcPr>
            <w:tcW w:w="1080" w:type="dxa"/>
            <w:shd w:val="clear" w:color="auto" w:fill="auto"/>
            <w:noWrap/>
            <w:vAlign w:val="bottom"/>
            <w:hideMark/>
          </w:tcPr>
          <w:p w14:paraId="6BC70B17" w14:textId="77777777" w:rsidR="00E466C8" w:rsidRPr="001E7AD3" w:rsidRDefault="00E466C8" w:rsidP="001E7AD3">
            <w:pPr>
              <w:pStyle w:val="table"/>
              <w:rPr>
                <w:lang w:val="en-CA"/>
              </w:rPr>
            </w:pPr>
            <w:r w:rsidRPr="001E7AD3">
              <w:rPr>
                <w:lang w:val="en-CA"/>
              </w:rPr>
              <w:t>4000</w:t>
            </w:r>
          </w:p>
        </w:tc>
      </w:tr>
      <w:tr w:rsidR="00E466C8" w:rsidRPr="001E7AD3" w14:paraId="3D92FE8A" w14:textId="77777777" w:rsidTr="001E7AD3">
        <w:trPr>
          <w:trHeight w:val="300"/>
          <w:jc w:val="center"/>
        </w:trPr>
        <w:tc>
          <w:tcPr>
            <w:tcW w:w="2472" w:type="dxa"/>
            <w:shd w:val="clear" w:color="auto" w:fill="auto"/>
            <w:noWrap/>
            <w:vAlign w:val="bottom"/>
            <w:hideMark/>
          </w:tcPr>
          <w:p w14:paraId="25662F9E" w14:textId="77777777" w:rsidR="00E466C8" w:rsidRPr="001E7AD3" w:rsidRDefault="00E466C8" w:rsidP="001E7AD3">
            <w:pPr>
              <w:pStyle w:val="table"/>
              <w:rPr>
                <w:lang w:val="en-CA"/>
              </w:rPr>
            </w:pPr>
            <w:r w:rsidRPr="001E7AD3">
              <w:rPr>
                <w:lang w:val="en-CA"/>
              </w:rPr>
              <w:t>Prey Maximum Energy</w:t>
            </w:r>
          </w:p>
        </w:tc>
        <w:tc>
          <w:tcPr>
            <w:tcW w:w="1080" w:type="dxa"/>
            <w:shd w:val="clear" w:color="auto" w:fill="auto"/>
            <w:noWrap/>
            <w:vAlign w:val="bottom"/>
            <w:hideMark/>
          </w:tcPr>
          <w:p w14:paraId="5C3D7A8B" w14:textId="77777777" w:rsidR="00E466C8" w:rsidRPr="001E7AD3" w:rsidRDefault="00E466C8" w:rsidP="001E7AD3">
            <w:pPr>
              <w:pStyle w:val="table"/>
              <w:rPr>
                <w:lang w:val="en-CA"/>
              </w:rPr>
            </w:pPr>
            <w:r w:rsidRPr="001E7AD3">
              <w:rPr>
                <w:lang w:val="en-CA"/>
              </w:rPr>
              <w:t>2500</w:t>
            </w:r>
          </w:p>
        </w:tc>
      </w:tr>
      <w:tr w:rsidR="00E466C8" w:rsidRPr="001E7AD3" w14:paraId="6209E869" w14:textId="77777777" w:rsidTr="001E7AD3">
        <w:trPr>
          <w:trHeight w:val="300"/>
          <w:jc w:val="center"/>
        </w:trPr>
        <w:tc>
          <w:tcPr>
            <w:tcW w:w="2472" w:type="dxa"/>
            <w:shd w:val="clear" w:color="auto" w:fill="auto"/>
            <w:noWrap/>
            <w:vAlign w:val="bottom"/>
            <w:hideMark/>
          </w:tcPr>
          <w:p w14:paraId="4B3BB804" w14:textId="77777777" w:rsidR="00E466C8" w:rsidRPr="001E7AD3" w:rsidRDefault="00E466C8" w:rsidP="001E7AD3">
            <w:pPr>
              <w:pStyle w:val="table"/>
              <w:rPr>
                <w:lang w:val="en-CA"/>
              </w:rPr>
            </w:pPr>
            <w:r w:rsidRPr="001E7AD3">
              <w:rPr>
                <w:lang w:val="en-CA"/>
              </w:rPr>
              <w:t>Predator Maximum Energy</w:t>
            </w:r>
          </w:p>
        </w:tc>
        <w:tc>
          <w:tcPr>
            <w:tcW w:w="1080" w:type="dxa"/>
            <w:shd w:val="clear" w:color="auto" w:fill="auto"/>
            <w:noWrap/>
            <w:vAlign w:val="bottom"/>
            <w:hideMark/>
          </w:tcPr>
          <w:p w14:paraId="4D0F6105" w14:textId="77777777" w:rsidR="00E466C8" w:rsidRPr="001E7AD3" w:rsidRDefault="00E466C8" w:rsidP="001E7AD3">
            <w:pPr>
              <w:pStyle w:val="table"/>
              <w:rPr>
                <w:lang w:val="en-CA"/>
              </w:rPr>
            </w:pPr>
            <w:r w:rsidRPr="001E7AD3">
              <w:rPr>
                <w:lang w:val="en-CA"/>
              </w:rPr>
              <w:t>3000</w:t>
            </w:r>
          </w:p>
        </w:tc>
      </w:tr>
      <w:tr w:rsidR="00E466C8" w:rsidRPr="001E7AD3" w14:paraId="4A2FECF0" w14:textId="77777777" w:rsidTr="001E7AD3">
        <w:trPr>
          <w:trHeight w:val="300"/>
          <w:jc w:val="center"/>
        </w:trPr>
        <w:tc>
          <w:tcPr>
            <w:tcW w:w="2472" w:type="dxa"/>
            <w:shd w:val="clear" w:color="auto" w:fill="auto"/>
            <w:noWrap/>
            <w:vAlign w:val="bottom"/>
            <w:hideMark/>
          </w:tcPr>
          <w:p w14:paraId="3125FE0E" w14:textId="77777777" w:rsidR="00E466C8" w:rsidRPr="001E7AD3" w:rsidRDefault="00E466C8" w:rsidP="001E7AD3">
            <w:pPr>
              <w:pStyle w:val="table"/>
              <w:rPr>
                <w:lang w:val="en-CA"/>
              </w:rPr>
            </w:pPr>
            <w:r w:rsidRPr="001E7AD3">
              <w:rPr>
                <w:lang w:val="en-CA"/>
              </w:rPr>
              <w:t>Prey Vision Range</w:t>
            </w:r>
          </w:p>
        </w:tc>
        <w:tc>
          <w:tcPr>
            <w:tcW w:w="1080" w:type="dxa"/>
            <w:shd w:val="clear" w:color="auto" w:fill="auto"/>
            <w:noWrap/>
            <w:vAlign w:val="bottom"/>
            <w:hideMark/>
          </w:tcPr>
          <w:p w14:paraId="199026DF" w14:textId="77777777" w:rsidR="00E466C8" w:rsidRPr="001E7AD3" w:rsidRDefault="00E466C8" w:rsidP="001E7AD3">
            <w:pPr>
              <w:pStyle w:val="table"/>
              <w:rPr>
                <w:lang w:val="en-CA"/>
              </w:rPr>
            </w:pPr>
            <w:r w:rsidRPr="001E7AD3">
              <w:rPr>
                <w:lang w:val="en-CA"/>
              </w:rPr>
              <w:t>8</w:t>
            </w:r>
          </w:p>
        </w:tc>
      </w:tr>
      <w:tr w:rsidR="00E466C8" w:rsidRPr="001E7AD3" w14:paraId="14AF6343" w14:textId="77777777" w:rsidTr="001E7AD3">
        <w:trPr>
          <w:trHeight w:val="300"/>
          <w:jc w:val="center"/>
        </w:trPr>
        <w:tc>
          <w:tcPr>
            <w:tcW w:w="2472" w:type="dxa"/>
            <w:shd w:val="clear" w:color="auto" w:fill="auto"/>
            <w:noWrap/>
            <w:vAlign w:val="bottom"/>
            <w:hideMark/>
          </w:tcPr>
          <w:p w14:paraId="2BA1884F" w14:textId="77777777" w:rsidR="00E466C8" w:rsidRPr="001E7AD3" w:rsidRDefault="00E466C8" w:rsidP="001E7AD3">
            <w:pPr>
              <w:pStyle w:val="table"/>
              <w:rPr>
                <w:lang w:val="en-CA"/>
              </w:rPr>
            </w:pPr>
            <w:r w:rsidRPr="001E7AD3">
              <w:rPr>
                <w:lang w:val="en-CA"/>
              </w:rPr>
              <w:t>Predator Vision Range</w:t>
            </w:r>
          </w:p>
        </w:tc>
        <w:tc>
          <w:tcPr>
            <w:tcW w:w="1080" w:type="dxa"/>
            <w:shd w:val="clear" w:color="auto" w:fill="auto"/>
            <w:noWrap/>
            <w:vAlign w:val="bottom"/>
            <w:hideMark/>
          </w:tcPr>
          <w:p w14:paraId="6EF6FF5C" w14:textId="77777777" w:rsidR="00E466C8" w:rsidRPr="001E7AD3" w:rsidRDefault="00E466C8" w:rsidP="001E7AD3">
            <w:pPr>
              <w:pStyle w:val="table"/>
              <w:rPr>
                <w:lang w:val="en-CA"/>
              </w:rPr>
            </w:pPr>
            <w:r w:rsidRPr="001E7AD3">
              <w:rPr>
                <w:lang w:val="en-CA"/>
              </w:rPr>
              <w:t>20</w:t>
            </w:r>
          </w:p>
        </w:tc>
      </w:tr>
    </w:tbl>
    <w:p w14:paraId="277FB81D" w14:textId="77777777" w:rsidR="00E466C8" w:rsidRDefault="00E466C8" w:rsidP="003E4F2A">
      <w:pPr>
        <w:pStyle w:val="heading20"/>
      </w:pPr>
      <w:r w:rsidRPr="00C30F1E">
        <w:lastRenderedPageBreak/>
        <w:t>Submodels</w:t>
      </w:r>
    </w:p>
    <w:p w14:paraId="69C701E8" w14:textId="77777777" w:rsidR="00E466C8" w:rsidRPr="001E214A" w:rsidRDefault="00E466C8" w:rsidP="003E4F2A">
      <w:pPr>
        <w:pStyle w:val="heading30"/>
        <w:rPr>
          <w:bCs/>
        </w:rPr>
      </w:pPr>
      <w:r>
        <w:t>Food Sources: Grass and Meat</w:t>
      </w:r>
    </w:p>
    <w:p w14:paraId="12A1052A" w14:textId="77777777" w:rsidR="00E466C8" w:rsidRDefault="00E466C8" w:rsidP="003E4F2A">
      <w:pPr>
        <w:pStyle w:val="p1a"/>
        <w:rPr>
          <w:lang w:val="en-CA"/>
        </w:rPr>
      </w:pPr>
      <w:r w:rsidRPr="00C30F1E">
        <w:rPr>
          <w:lang w:val="en-CA"/>
        </w:rPr>
        <w:t xml:space="preserve">There </w:t>
      </w:r>
      <w:r>
        <w:rPr>
          <w:lang w:val="en-CA"/>
        </w:rPr>
        <w:t>are</w:t>
      </w:r>
      <w:r w:rsidRPr="00C30F1E">
        <w:rPr>
          <w:lang w:val="en-CA"/>
        </w:rPr>
        <w:t xml:space="preserve"> dynamic process</w:t>
      </w:r>
      <w:r>
        <w:rPr>
          <w:lang w:val="en-CA"/>
        </w:rPr>
        <w:t>es</w:t>
      </w:r>
      <w:r w:rsidRPr="00C30F1E">
        <w:rPr>
          <w:lang w:val="en-CA"/>
        </w:rPr>
        <w:t xml:space="preserve"> for the resources in each cell</w:t>
      </w:r>
      <w:r>
        <w:rPr>
          <w:lang w:val="en-CA"/>
        </w:rPr>
        <w:t xml:space="preserve"> such as</w:t>
      </w:r>
      <w:r w:rsidRPr="00C30F1E">
        <w:rPr>
          <w:lang w:val="en-CA"/>
        </w:rPr>
        <w:t xml:space="preserve"> grass grow</w:t>
      </w:r>
      <w:r>
        <w:rPr>
          <w:lang w:val="en-CA"/>
        </w:rPr>
        <w:t>th, grass diffusion</w:t>
      </w:r>
      <w:r w:rsidRPr="00C30F1E">
        <w:rPr>
          <w:lang w:val="en-CA"/>
        </w:rPr>
        <w:t>,</w:t>
      </w:r>
      <w:r>
        <w:rPr>
          <w:lang w:val="en-CA"/>
        </w:rPr>
        <w:t xml:space="preserve"> and</w:t>
      </w:r>
      <w:r w:rsidRPr="00C30F1E">
        <w:rPr>
          <w:lang w:val="en-CA"/>
        </w:rPr>
        <w:t xml:space="preserve"> </w:t>
      </w:r>
      <w:r>
        <w:rPr>
          <w:lang w:val="en-CA"/>
        </w:rPr>
        <w:t xml:space="preserve">variation in the amount of meat </w:t>
      </w:r>
      <w:r w:rsidRPr="00C30F1E">
        <w:rPr>
          <w:lang w:val="en-CA"/>
        </w:rPr>
        <w:t>at each time step</w:t>
      </w:r>
      <w:r>
        <w:rPr>
          <w:lang w:val="en-CA"/>
        </w:rPr>
        <w:t xml:space="preserve">. </w:t>
      </w:r>
      <w:r w:rsidRPr="00C30F1E">
        <w:rPr>
          <w:lang w:val="en-CA"/>
        </w:rPr>
        <w:t>At initialization</w:t>
      </w:r>
      <w:r>
        <w:rPr>
          <w:lang w:val="en-CA"/>
        </w:rPr>
        <w:t>,</w:t>
      </w:r>
      <w:r w:rsidRPr="00C30F1E">
        <w:rPr>
          <w:lang w:val="en-CA"/>
        </w:rPr>
        <w:t xml:space="preserve"> there is no meat in the world and the </w:t>
      </w:r>
      <w:r>
        <w:rPr>
          <w:lang w:val="en-CA"/>
        </w:rPr>
        <w:t>amount</w:t>
      </w:r>
      <w:r w:rsidRPr="00C30F1E">
        <w:rPr>
          <w:lang w:val="en-CA"/>
        </w:rPr>
        <w:t xml:space="preserve"> of grass</w:t>
      </w:r>
      <w:r>
        <w:rPr>
          <w:lang w:val="en-CA"/>
        </w:rPr>
        <w:t xml:space="preserve"> energy</w:t>
      </w:r>
      <w:r w:rsidRPr="00C30F1E">
        <w:rPr>
          <w:lang w:val="en-CA"/>
        </w:rPr>
        <w:t xml:space="preserve"> units is randomly determined for each cell</w:t>
      </w:r>
      <w:r>
        <w:rPr>
          <w:lang w:val="en-CA"/>
        </w:rPr>
        <w:t xml:space="preserve"> as described under </w:t>
      </w:r>
      <w:r w:rsidRPr="006021E3">
        <w:rPr>
          <w:i/>
          <w:lang w:val="en-CA"/>
        </w:rPr>
        <w:t>Stochasticity</w:t>
      </w:r>
      <w:r w:rsidRPr="00C30F1E">
        <w:rPr>
          <w:lang w:val="en-CA"/>
        </w:rPr>
        <w:t>.</w:t>
      </w:r>
      <w:r>
        <w:rPr>
          <w:lang w:val="en-CA"/>
        </w:rPr>
        <w:t xml:space="preserve"> </w:t>
      </w:r>
    </w:p>
    <w:p w14:paraId="464FD49B" w14:textId="619AA576" w:rsidR="00E466C8" w:rsidRDefault="00E466C8" w:rsidP="003E4F2A">
      <w:pPr>
        <w:rPr>
          <w:lang w:val="en-CA"/>
        </w:rPr>
      </w:pPr>
      <w:r>
        <w:rPr>
          <w:lang w:val="en-CA"/>
        </w:rPr>
        <w:t xml:space="preserve">The grass growth rate in each cell is regulated by several factors: </w:t>
      </w:r>
      <w:proofErr w:type="spellStart"/>
      <w:r w:rsidRPr="0094032F">
        <w:rPr>
          <w:i/>
          <w:lang w:val="en-CA"/>
        </w:rPr>
        <w:t>SpeedGrowGrass</w:t>
      </w:r>
      <w:proofErr w:type="spellEnd"/>
      <w:r>
        <w:rPr>
          <w:lang w:val="en-CA"/>
        </w:rPr>
        <w:t xml:space="preserve"> (200 by default), </w:t>
      </w:r>
      <w:proofErr w:type="spellStart"/>
      <w:r w:rsidRPr="0094032F">
        <w:rPr>
          <w:i/>
          <w:lang w:val="en-CA"/>
        </w:rPr>
        <w:t>ProbaGrowGrass</w:t>
      </w:r>
      <w:proofErr w:type="spellEnd"/>
      <w:r>
        <w:rPr>
          <w:lang w:val="en-CA"/>
        </w:rPr>
        <w:t xml:space="preserve"> (0.035 by default), </w:t>
      </w:r>
      <w:proofErr w:type="spellStart"/>
      <w:r w:rsidRPr="00AB7FD5">
        <w:rPr>
          <w:i/>
          <w:lang w:val="en-CA"/>
        </w:rPr>
        <w:t>MaxGrass</w:t>
      </w:r>
      <w:proofErr w:type="spellEnd"/>
      <w:r>
        <w:rPr>
          <w:i/>
          <w:lang w:val="en-CA"/>
        </w:rPr>
        <w:t xml:space="preserve"> </w:t>
      </w:r>
      <w:r>
        <w:rPr>
          <w:lang w:val="en-CA"/>
        </w:rPr>
        <w:t xml:space="preserve">(4000 by default), and </w:t>
      </w:r>
      <w:r w:rsidR="000573B6" w:rsidRPr="000573B6">
        <w:rPr>
          <w:i/>
          <w:lang w:val="en-CA"/>
        </w:rPr>
        <w:t>F</w:t>
      </w:r>
      <w:r w:rsidRPr="000573B6">
        <w:rPr>
          <w:i/>
          <w:lang w:val="en-CA"/>
        </w:rPr>
        <w:t>ertilizer</w:t>
      </w:r>
      <w:r>
        <w:rPr>
          <w:lang w:val="en-CA"/>
        </w:rPr>
        <w:t xml:space="preserve">. The first, </w:t>
      </w:r>
      <w:proofErr w:type="spellStart"/>
      <w:r w:rsidRPr="0094032F">
        <w:rPr>
          <w:i/>
          <w:lang w:val="en-CA"/>
        </w:rPr>
        <w:t>SpeedGrowGrass</w:t>
      </w:r>
      <w:proofErr w:type="spellEnd"/>
      <w:r>
        <w:rPr>
          <w:lang w:val="en-CA"/>
        </w:rPr>
        <w:t xml:space="preserve">, is a parameter in the EcoSim parameter file which determines the speed of grass growth. For a cell not already containing grass, grass can diffuse from an adjacent cell with a probability of </w:t>
      </w:r>
      <w:proofErr w:type="spellStart"/>
      <w:r w:rsidRPr="0094032F">
        <w:rPr>
          <w:i/>
          <w:lang w:val="en-CA"/>
        </w:rPr>
        <w:t>ProbaGrowGrass</w:t>
      </w:r>
      <w:proofErr w:type="spellEnd"/>
      <w:r>
        <w:rPr>
          <w:lang w:val="en-CA"/>
        </w:rPr>
        <w:t xml:space="preserve"> at a rate of </w:t>
      </w:r>
      <w:proofErr w:type="spellStart"/>
      <w:r w:rsidRPr="0094032F">
        <w:rPr>
          <w:i/>
          <w:lang w:val="en-CA"/>
        </w:rPr>
        <w:t>SpeedGrowGrass</w:t>
      </w:r>
      <w:proofErr w:type="spellEnd"/>
      <w:r>
        <w:rPr>
          <w:lang w:val="en-CA"/>
        </w:rPr>
        <w:t xml:space="preserve">, provided that one of the eight cells around the cell contains a non-zero amount of grass. </w:t>
      </w:r>
      <w:r w:rsidRPr="00C95D2F">
        <w:rPr>
          <w:i/>
          <w:lang w:val="en-CA"/>
        </w:rPr>
        <w:t>Fertilizer</w:t>
      </w:r>
      <w:r>
        <w:rPr>
          <w:lang w:val="en-CA"/>
        </w:rPr>
        <w:t xml:space="preserve">, a feature new to EcoSim, is derived from excretions of individuals. </w:t>
      </w:r>
      <w:proofErr w:type="spellStart"/>
      <w:r w:rsidRPr="0094032F">
        <w:rPr>
          <w:i/>
          <w:lang w:val="en-CA"/>
        </w:rPr>
        <w:t>AmountOfFertilizer</w:t>
      </w:r>
      <w:proofErr w:type="spellEnd"/>
      <w:r>
        <w:rPr>
          <w:lang w:val="en-CA"/>
        </w:rPr>
        <w:t>, the amount of fertilizer in a cell, is proportional to the sum of maximum energy (</w:t>
      </w:r>
      <w:proofErr w:type="spellStart"/>
      <w:r w:rsidRPr="0094032F">
        <w:rPr>
          <w:i/>
          <w:lang w:val="en-CA"/>
        </w:rPr>
        <w:t>MaxEnergy</w:t>
      </w:r>
      <w:proofErr w:type="spellEnd"/>
      <w:r>
        <w:rPr>
          <w:lang w:val="en-CA"/>
        </w:rPr>
        <w:t xml:space="preserve">) of prey and predators residing in that cell, limited to a total of 20000. If </w:t>
      </w:r>
      <w:proofErr w:type="spellStart"/>
      <w:r w:rsidRPr="0094032F">
        <w:rPr>
          <w:i/>
          <w:lang w:val="en-CA"/>
        </w:rPr>
        <w:t>AmountOfFertilizer</w:t>
      </w:r>
      <w:proofErr w:type="spellEnd"/>
      <w:r>
        <w:rPr>
          <w:lang w:val="en-CA"/>
        </w:rPr>
        <w:t xml:space="preserve"> is less than </w:t>
      </w:r>
      <w:proofErr w:type="spellStart"/>
      <w:r w:rsidRPr="0094032F">
        <w:rPr>
          <w:i/>
          <w:lang w:val="en-CA"/>
        </w:rPr>
        <w:t>SpeedGrowGrass</w:t>
      </w:r>
      <w:proofErr w:type="spellEnd"/>
      <w:r>
        <w:rPr>
          <w:lang w:val="en-CA"/>
        </w:rPr>
        <w:t xml:space="preserve">, then the fertilizer does not have any effect. Otherwise, the </w:t>
      </w:r>
      <w:r w:rsidR="00954FCD">
        <w:rPr>
          <w:lang w:val="en-CA"/>
        </w:rPr>
        <w:t>rate</w:t>
      </w:r>
      <w:r>
        <w:rPr>
          <w:lang w:val="en-CA"/>
        </w:rPr>
        <w:t xml:space="preserve"> of grass growth is equal to </w:t>
      </w:r>
      <w:proofErr w:type="spellStart"/>
      <w:r w:rsidRPr="0094032F">
        <w:rPr>
          <w:i/>
          <w:lang w:val="en-CA"/>
        </w:rPr>
        <w:t>AmountOfFertilizer</w:t>
      </w:r>
      <w:proofErr w:type="spellEnd"/>
      <w:r>
        <w:rPr>
          <w:lang w:val="en-CA"/>
        </w:rPr>
        <w:t xml:space="preserve"> and limited to triple </w:t>
      </w:r>
      <w:proofErr w:type="spellStart"/>
      <w:r w:rsidRPr="0094032F">
        <w:rPr>
          <w:i/>
          <w:lang w:val="en-CA"/>
        </w:rPr>
        <w:t>SpeedGrowGrass</w:t>
      </w:r>
      <w:proofErr w:type="spellEnd"/>
      <w:r>
        <w:rPr>
          <w:lang w:val="en-CA"/>
        </w:rPr>
        <w:t>.</w:t>
      </w:r>
      <w:r w:rsidR="00DF1FB2">
        <w:rPr>
          <w:lang w:val="en-CA"/>
        </w:rPr>
        <w:t xml:space="preserve"> </w:t>
      </w:r>
      <w:r w:rsidR="00257F0F">
        <w:rPr>
          <w:lang w:val="en-CA"/>
        </w:rPr>
        <w:t>For a cell already containing grass, t</w:t>
      </w:r>
      <w:r w:rsidR="00DF1FB2">
        <w:rPr>
          <w:lang w:val="en-CA"/>
        </w:rPr>
        <w:t xml:space="preserve">he rate of grass growth is simply added to the </w:t>
      </w:r>
      <w:r w:rsidR="0013478D">
        <w:rPr>
          <w:lang w:val="en-CA"/>
        </w:rPr>
        <w:t xml:space="preserve">grass </w:t>
      </w:r>
      <w:r w:rsidR="00DF1FB2">
        <w:rPr>
          <w:lang w:val="en-CA"/>
        </w:rPr>
        <w:t>amount currently in the cell at a given time step</w:t>
      </w:r>
      <w:r w:rsidR="00545963">
        <w:rPr>
          <w:lang w:val="en-CA"/>
        </w:rPr>
        <w:t>.</w:t>
      </w:r>
      <w:r>
        <w:rPr>
          <w:lang w:val="en-CA"/>
        </w:rPr>
        <w:t xml:space="preserve"> </w:t>
      </w:r>
      <w:proofErr w:type="spellStart"/>
      <w:r w:rsidRPr="0094032F">
        <w:rPr>
          <w:i/>
          <w:lang w:val="en-CA"/>
        </w:rPr>
        <w:t>AmountOfFertilizer</w:t>
      </w:r>
      <w:proofErr w:type="spellEnd"/>
      <w:r>
        <w:rPr>
          <w:lang w:val="en-CA"/>
        </w:rPr>
        <w:t xml:space="preserve"> decreases at a rate of 10% per time step.</w:t>
      </w:r>
      <w:r w:rsidRPr="00692942">
        <w:rPr>
          <w:lang w:val="en-CA"/>
        </w:rPr>
        <w:t xml:space="preserve"> </w:t>
      </w:r>
      <w:r>
        <w:rPr>
          <w:lang w:val="en-CA"/>
        </w:rPr>
        <w:t xml:space="preserve">The amount of grass in a cell is limited to </w:t>
      </w:r>
      <w:proofErr w:type="spellStart"/>
      <w:r w:rsidRPr="00AB7FD5">
        <w:rPr>
          <w:i/>
          <w:lang w:val="en-CA"/>
        </w:rPr>
        <w:t>MaxGrass</w:t>
      </w:r>
      <w:proofErr w:type="spellEnd"/>
      <w:r>
        <w:rPr>
          <w:lang w:val="en-CA"/>
        </w:rPr>
        <w:t>.</w:t>
      </w:r>
    </w:p>
    <w:p w14:paraId="7F9C088F" w14:textId="7C123FD7" w:rsidR="00E466C8" w:rsidRDefault="00E466C8" w:rsidP="003E4F2A">
      <w:pPr>
        <w:rPr>
          <w:lang w:val="en-CA"/>
        </w:rPr>
      </w:pPr>
      <w:r>
        <w:rPr>
          <w:lang w:val="en-CA"/>
        </w:rPr>
        <w:t xml:space="preserve">Another new EcoSim feature is that </w:t>
      </w:r>
      <w:proofErr w:type="spellStart"/>
      <w:r w:rsidRPr="00AB7FD5">
        <w:rPr>
          <w:i/>
          <w:lang w:val="en-CA"/>
        </w:rPr>
        <w:t>MaxGrass</w:t>
      </w:r>
      <w:proofErr w:type="spellEnd"/>
      <w:r>
        <w:rPr>
          <w:i/>
          <w:lang w:val="en-CA"/>
        </w:rPr>
        <w:t xml:space="preserve"> </w:t>
      </w:r>
      <w:r>
        <w:rPr>
          <w:lang w:val="en-CA"/>
        </w:rPr>
        <w:t xml:space="preserve">can be set to fluctuate cyclically following a cos wave by setting the </w:t>
      </w:r>
      <w:proofErr w:type="spellStart"/>
      <w:r>
        <w:rPr>
          <w:i/>
          <w:lang w:val="en-CA"/>
        </w:rPr>
        <w:t>FluctuatingResources</w:t>
      </w:r>
      <w:proofErr w:type="spellEnd"/>
      <w:r>
        <w:rPr>
          <w:lang w:val="en-CA"/>
        </w:rPr>
        <w:t xml:space="preserve"> parameter in the parameter file. The period, minimum (as a ratio of </w:t>
      </w:r>
      <w:proofErr w:type="spellStart"/>
      <w:r>
        <w:rPr>
          <w:i/>
          <w:lang w:val="en-CA"/>
        </w:rPr>
        <w:t>MaxGrass</w:t>
      </w:r>
      <w:proofErr w:type="spellEnd"/>
      <w:r w:rsidRPr="00AB7FD5">
        <w:rPr>
          <w:lang w:val="en-CA"/>
        </w:rPr>
        <w:t>)</w:t>
      </w:r>
      <w:r>
        <w:rPr>
          <w:lang w:val="en-CA"/>
        </w:rPr>
        <w:t xml:space="preserve">, and amplitude (as a ratio of </w:t>
      </w:r>
      <w:proofErr w:type="spellStart"/>
      <w:r>
        <w:rPr>
          <w:i/>
          <w:lang w:val="en-CA"/>
        </w:rPr>
        <w:t>MaxGrass</w:t>
      </w:r>
      <w:proofErr w:type="spellEnd"/>
      <w:r>
        <w:rPr>
          <w:lang w:val="en-CA"/>
        </w:rPr>
        <w:t xml:space="preserve">) of the wave can be set using the parameters </w:t>
      </w:r>
      <w:proofErr w:type="spellStart"/>
      <w:r w:rsidRPr="00AB7FD5">
        <w:rPr>
          <w:i/>
          <w:lang w:val="en-CA"/>
        </w:rPr>
        <w:t>FluctuationCycle</w:t>
      </w:r>
      <w:proofErr w:type="spellEnd"/>
      <w:r>
        <w:rPr>
          <w:i/>
          <w:lang w:val="en-CA"/>
        </w:rPr>
        <w:t xml:space="preserve">, </w:t>
      </w:r>
      <w:proofErr w:type="spellStart"/>
      <w:r>
        <w:rPr>
          <w:i/>
          <w:lang w:val="en-CA"/>
        </w:rPr>
        <w:t>FluctuationMinimumRatio</w:t>
      </w:r>
      <w:proofErr w:type="spellEnd"/>
      <w:r>
        <w:rPr>
          <w:lang w:val="en-CA"/>
        </w:rPr>
        <w:t>,</w:t>
      </w:r>
      <w:r>
        <w:rPr>
          <w:i/>
          <w:lang w:val="en-CA"/>
        </w:rPr>
        <w:t xml:space="preserve"> </w:t>
      </w:r>
      <w:r>
        <w:rPr>
          <w:lang w:val="en-CA"/>
        </w:rPr>
        <w:t xml:space="preserve">and </w:t>
      </w:r>
      <w:proofErr w:type="spellStart"/>
      <w:r>
        <w:rPr>
          <w:i/>
          <w:lang w:val="en-CA"/>
        </w:rPr>
        <w:t>FluctuationAmplitudeRatio</w:t>
      </w:r>
      <w:proofErr w:type="spellEnd"/>
      <w:r>
        <w:rPr>
          <w:lang w:val="en-CA"/>
        </w:rPr>
        <w:t xml:space="preserve"> respectively. Another new feature is that </w:t>
      </w:r>
      <w:proofErr w:type="spellStart"/>
      <w:r>
        <w:rPr>
          <w:i/>
          <w:lang w:val="en-CA"/>
        </w:rPr>
        <w:t>MaxGrass</w:t>
      </w:r>
      <w:proofErr w:type="spellEnd"/>
      <w:r>
        <w:rPr>
          <w:i/>
          <w:lang w:val="en-CA"/>
        </w:rPr>
        <w:t xml:space="preserve"> </w:t>
      </w:r>
      <w:r>
        <w:rPr>
          <w:lang w:val="en-CA"/>
        </w:rPr>
        <w:t xml:space="preserve">can be set such that it creates regularly positioned circular patterns throughout the world using the </w:t>
      </w:r>
      <w:proofErr w:type="spellStart"/>
      <w:r>
        <w:rPr>
          <w:i/>
          <w:lang w:val="en-CA"/>
        </w:rPr>
        <w:t>CircularFoodGrowth</w:t>
      </w:r>
      <w:proofErr w:type="spellEnd"/>
      <w:r>
        <w:rPr>
          <w:lang w:val="en-CA"/>
        </w:rPr>
        <w:t xml:space="preserve"> parameter. The diameter of the circles, the maximum grass level at the center of the circle (as a ratio of </w:t>
      </w:r>
      <w:proofErr w:type="spellStart"/>
      <w:r>
        <w:rPr>
          <w:i/>
          <w:lang w:val="en-CA"/>
        </w:rPr>
        <w:t>MaxGrass</w:t>
      </w:r>
      <w:proofErr w:type="spellEnd"/>
      <w:r>
        <w:rPr>
          <w:lang w:val="en-CA"/>
        </w:rPr>
        <w:t xml:space="preserve">, though limited still by </w:t>
      </w:r>
      <w:proofErr w:type="spellStart"/>
      <w:r>
        <w:rPr>
          <w:i/>
          <w:lang w:val="en-CA"/>
        </w:rPr>
        <w:t>MaxGrass</w:t>
      </w:r>
      <w:proofErr w:type="spellEnd"/>
      <w:r>
        <w:rPr>
          <w:lang w:val="en-CA"/>
        </w:rPr>
        <w:t xml:space="preserve">), and the minimum amount of grass in any cell (as a ratio of </w:t>
      </w:r>
      <w:proofErr w:type="spellStart"/>
      <w:r>
        <w:rPr>
          <w:i/>
          <w:lang w:val="en-CA"/>
        </w:rPr>
        <w:t>MaxGrass</w:t>
      </w:r>
      <w:proofErr w:type="spellEnd"/>
      <w:r>
        <w:rPr>
          <w:lang w:val="en-CA"/>
        </w:rPr>
        <w:t xml:space="preserve">) are set using the </w:t>
      </w:r>
      <w:proofErr w:type="spellStart"/>
      <w:r>
        <w:rPr>
          <w:i/>
          <w:lang w:val="en-CA"/>
        </w:rPr>
        <w:t>FoodCircleDiameter</w:t>
      </w:r>
      <w:proofErr w:type="spellEnd"/>
      <w:r>
        <w:rPr>
          <w:lang w:val="en-CA"/>
        </w:rPr>
        <w:t xml:space="preserve">, </w:t>
      </w:r>
      <w:proofErr w:type="spellStart"/>
      <w:r>
        <w:rPr>
          <w:i/>
          <w:lang w:val="en-CA"/>
        </w:rPr>
        <w:t>FoodCircleMaxRatio</w:t>
      </w:r>
      <w:proofErr w:type="spellEnd"/>
      <w:r>
        <w:rPr>
          <w:lang w:val="en-CA"/>
        </w:rPr>
        <w:t xml:space="preserve">, and </w:t>
      </w:r>
      <w:proofErr w:type="spellStart"/>
      <w:r>
        <w:rPr>
          <w:i/>
          <w:lang w:val="en-CA"/>
        </w:rPr>
        <w:t>FoodCircleMinimumRatio</w:t>
      </w:r>
      <w:proofErr w:type="spellEnd"/>
      <w:r>
        <w:rPr>
          <w:lang w:val="en-CA"/>
        </w:rPr>
        <w:t xml:space="preserve"> parameters. </w:t>
      </w:r>
      <w:proofErr w:type="spellStart"/>
      <w:r>
        <w:rPr>
          <w:i/>
          <w:lang w:val="en-CA"/>
        </w:rPr>
        <w:t>FoodCircleMaxRatio</w:t>
      </w:r>
      <w:proofErr w:type="spellEnd"/>
      <w:r>
        <w:rPr>
          <w:i/>
          <w:lang w:val="en-CA"/>
        </w:rPr>
        <w:t xml:space="preserve"> </w:t>
      </w:r>
      <w:r>
        <w:rPr>
          <w:lang w:val="en-CA"/>
        </w:rPr>
        <w:t xml:space="preserve">is used to increase the rate at which </w:t>
      </w:r>
      <w:proofErr w:type="spellStart"/>
      <w:r w:rsidRPr="00AB7FD5">
        <w:rPr>
          <w:i/>
          <w:lang w:val="en-CA"/>
        </w:rPr>
        <w:t>MaxGrass</w:t>
      </w:r>
      <w:proofErr w:type="spellEnd"/>
      <w:r>
        <w:rPr>
          <w:lang w:val="en-CA"/>
        </w:rPr>
        <w:t xml:space="preserve"> increases </w:t>
      </w:r>
      <w:r w:rsidR="00A077F2">
        <w:rPr>
          <w:lang w:val="en-CA"/>
        </w:rPr>
        <w:t>closer</w:t>
      </w:r>
      <w:r>
        <w:rPr>
          <w:lang w:val="en-CA"/>
        </w:rPr>
        <w:t xml:space="preserve"> toward the center of a circle, and</w:t>
      </w:r>
      <w:r>
        <w:rPr>
          <w:i/>
          <w:lang w:val="en-CA"/>
        </w:rPr>
        <w:t xml:space="preserve"> </w:t>
      </w:r>
      <w:proofErr w:type="spellStart"/>
      <w:r>
        <w:rPr>
          <w:i/>
          <w:lang w:val="en-CA"/>
        </w:rPr>
        <w:t>MaxGrass</w:t>
      </w:r>
      <w:proofErr w:type="spellEnd"/>
      <w:r>
        <w:rPr>
          <w:lang w:val="en-CA"/>
        </w:rPr>
        <w:t xml:space="preserve"> increases following a cos wave from </w:t>
      </w:r>
      <w:proofErr w:type="spellStart"/>
      <w:r>
        <w:rPr>
          <w:i/>
          <w:lang w:val="en-CA"/>
        </w:rPr>
        <w:t>FoodCircleMinimumRatio</w:t>
      </w:r>
      <w:proofErr w:type="spellEnd"/>
      <w:r>
        <w:rPr>
          <w:i/>
          <w:lang w:val="en-CA"/>
        </w:rPr>
        <w:t xml:space="preserve"> </w:t>
      </w:r>
      <w:r>
        <w:rPr>
          <w:lang w:val="en-CA"/>
        </w:rPr>
        <w:t xml:space="preserve">to </w:t>
      </w:r>
      <w:proofErr w:type="spellStart"/>
      <w:r>
        <w:rPr>
          <w:i/>
          <w:lang w:val="en-CA"/>
        </w:rPr>
        <w:t>FoodCircleMaxRatio</w:t>
      </w:r>
      <w:proofErr w:type="spellEnd"/>
      <w:r>
        <w:rPr>
          <w:lang w:val="en-CA"/>
        </w:rPr>
        <w:t xml:space="preserve"> from the edge of a circle to the center.</w:t>
      </w:r>
    </w:p>
    <w:p w14:paraId="20015661" w14:textId="5EB7C1D3" w:rsidR="00E466C8" w:rsidRPr="00AB7FD5" w:rsidRDefault="00E466C8" w:rsidP="003E4F2A">
      <w:pPr>
        <w:rPr>
          <w:i/>
          <w:lang w:val="en-CA"/>
        </w:rPr>
      </w:pPr>
      <w:r>
        <w:rPr>
          <w:lang w:val="en-CA"/>
        </w:rPr>
        <w:t>T</w:t>
      </w:r>
      <w:r w:rsidRPr="00C30F1E">
        <w:rPr>
          <w:lang w:val="en-CA"/>
        </w:rPr>
        <w:t xml:space="preserve">he amount of meat in </w:t>
      </w:r>
      <w:r>
        <w:rPr>
          <w:lang w:val="en-CA"/>
        </w:rPr>
        <w:t>each</w:t>
      </w:r>
      <w:r w:rsidRPr="00C30F1E">
        <w:rPr>
          <w:lang w:val="en-CA"/>
        </w:rPr>
        <w:t xml:space="preserve"> cell</w:t>
      </w:r>
      <w:r>
        <w:rPr>
          <w:lang w:val="en-CA"/>
        </w:rPr>
        <w:t xml:space="preserve"> is limited to </w:t>
      </w:r>
      <w:proofErr w:type="spellStart"/>
      <w:r w:rsidRPr="0094032F">
        <w:rPr>
          <w:i/>
          <w:lang w:val="en-CA"/>
        </w:rPr>
        <w:t>MaxMeat</w:t>
      </w:r>
      <w:proofErr w:type="spellEnd"/>
      <w:r>
        <w:rPr>
          <w:lang w:val="en-CA"/>
        </w:rPr>
        <w:t xml:space="preserve"> (4000 by default) and </w:t>
      </w:r>
      <w:r w:rsidRPr="00C30F1E">
        <w:rPr>
          <w:lang w:val="en-CA"/>
        </w:rPr>
        <w:t>increases</w:t>
      </w:r>
      <w:r>
        <w:rPr>
          <w:lang w:val="en-CA"/>
        </w:rPr>
        <w:t xml:space="preserve"> every time step</w:t>
      </w:r>
      <w:r w:rsidRPr="00C30F1E">
        <w:rPr>
          <w:lang w:val="en-CA"/>
        </w:rPr>
        <w:t xml:space="preserve"> by the </w:t>
      </w:r>
      <w:r w:rsidR="0050178E" w:rsidRPr="0050178E">
        <w:rPr>
          <w:i/>
          <w:lang w:val="en-CA"/>
        </w:rPr>
        <w:t>S</w:t>
      </w:r>
      <w:r w:rsidRPr="0050178E">
        <w:rPr>
          <w:i/>
          <w:lang w:val="en-CA"/>
        </w:rPr>
        <w:t>trength</w:t>
      </w:r>
      <w:r w:rsidRPr="00C30F1E">
        <w:rPr>
          <w:lang w:val="en-CA"/>
        </w:rPr>
        <w:t xml:space="preserve"> of </w:t>
      </w:r>
      <w:r>
        <w:rPr>
          <w:lang w:val="en-CA"/>
        </w:rPr>
        <w:t xml:space="preserve">the </w:t>
      </w:r>
      <w:r w:rsidRPr="00C30F1E">
        <w:rPr>
          <w:lang w:val="en-CA"/>
        </w:rPr>
        <w:t>prey</w:t>
      </w:r>
      <w:r>
        <w:rPr>
          <w:lang w:val="en-CA"/>
        </w:rPr>
        <w:t xml:space="preserve"> killed in that cell during that time step</w:t>
      </w:r>
      <w:r w:rsidRPr="00C30F1E">
        <w:rPr>
          <w:lang w:val="en-CA"/>
        </w:rPr>
        <w:t xml:space="preserve">. </w:t>
      </w:r>
      <w:r>
        <w:rPr>
          <w:lang w:val="en-CA"/>
        </w:rPr>
        <w:t>It</w:t>
      </w:r>
      <w:r w:rsidRPr="00C30F1E">
        <w:rPr>
          <w:lang w:val="en-CA"/>
        </w:rPr>
        <w:t xml:space="preserve"> also decreases at each time step</w:t>
      </w:r>
      <w:r>
        <w:rPr>
          <w:lang w:val="en-CA"/>
        </w:rPr>
        <w:t xml:space="preserve"> by 1000</w:t>
      </w:r>
      <w:r w:rsidRPr="00C30F1E">
        <w:rPr>
          <w:lang w:val="en-CA"/>
        </w:rPr>
        <w:t xml:space="preserve">, even if no </w:t>
      </w:r>
      <w:r>
        <w:rPr>
          <w:lang w:val="en-CA"/>
        </w:rPr>
        <w:t>meat has been eaten in this cell</w:t>
      </w:r>
      <w:r w:rsidRPr="00C30F1E">
        <w:rPr>
          <w:lang w:val="en-CA"/>
        </w:rPr>
        <w:t>.</w:t>
      </w:r>
    </w:p>
    <w:p w14:paraId="6E5B8799" w14:textId="77777777" w:rsidR="00E466C8" w:rsidRPr="00155999" w:rsidRDefault="00E466C8" w:rsidP="003E4F2A">
      <w:pPr>
        <w:pStyle w:val="heading30"/>
        <w:rPr>
          <w:bCs/>
        </w:rPr>
      </w:pPr>
      <w:r>
        <w:lastRenderedPageBreak/>
        <w:t>Actions</w:t>
      </w:r>
    </w:p>
    <w:p w14:paraId="486DF9E8" w14:textId="442DD6D8" w:rsidR="00E466C8" w:rsidRDefault="00E466C8" w:rsidP="003E4F2A">
      <w:pPr>
        <w:pStyle w:val="p1a"/>
        <w:rPr>
          <w:lang w:val="en-CA"/>
        </w:rPr>
      </w:pPr>
      <w:r>
        <w:rPr>
          <w:lang w:val="en-CA"/>
        </w:rPr>
        <w:t xml:space="preserve">For each movement action </w:t>
      </w:r>
      <w:proofErr w:type="gramStart"/>
      <w:r w:rsidRPr="007C13DC">
        <w:rPr>
          <w:i/>
          <w:iCs/>
          <w:lang w:val="en-CA"/>
        </w:rPr>
        <w:t>M</w:t>
      </w:r>
      <w:proofErr w:type="gramEnd"/>
      <w:r>
        <w:rPr>
          <w:lang w:val="en-CA"/>
        </w:rPr>
        <w:t xml:space="preserve"> the movement speed is equal to </w:t>
      </w:r>
      <w:proofErr w:type="spellStart"/>
      <w:r>
        <w:rPr>
          <w:i/>
          <w:iCs/>
          <w:lang w:val="en-CA"/>
        </w:rPr>
        <w:t>M</w:t>
      </w:r>
      <w:r w:rsidRPr="0022405B">
        <w:rPr>
          <w:i/>
          <w:iCs/>
          <w:lang w:val="en-CA"/>
        </w:rPr>
        <w:t>axSpeed</w:t>
      </w:r>
      <w:proofErr w:type="spellEnd"/>
      <w:r>
        <w:rPr>
          <w:i/>
          <w:iCs/>
          <w:lang w:val="en-CA"/>
        </w:rPr>
        <w:t xml:space="preserve"> </w:t>
      </w:r>
      <w:r w:rsidR="00612B5E">
        <w:rPr>
          <w:rFonts w:cs="Times"/>
          <w:lang w:val="en-CA"/>
        </w:rPr>
        <w:t>×</w:t>
      </w:r>
      <w:r>
        <w:rPr>
          <w:lang w:val="en-CA"/>
        </w:rPr>
        <w:t xml:space="preserve"> </w:t>
      </w:r>
      <w:proofErr w:type="spellStart"/>
      <w:r>
        <w:rPr>
          <w:i/>
          <w:lang w:val="en-CA"/>
        </w:rPr>
        <w:t>A</w:t>
      </w:r>
      <w:r w:rsidRPr="00B05B41">
        <w:rPr>
          <w:i/>
          <w:lang w:val="en-CA"/>
        </w:rPr>
        <w:t>ctivationLevel</w:t>
      </w:r>
      <w:proofErr w:type="spellEnd"/>
      <w:r>
        <w:rPr>
          <w:lang w:val="en-CA"/>
        </w:rPr>
        <w:t>(</w:t>
      </w:r>
      <w:r w:rsidRPr="007C13DC">
        <w:rPr>
          <w:i/>
          <w:iCs/>
          <w:lang w:val="en-CA"/>
        </w:rPr>
        <w:t>M</w:t>
      </w:r>
      <w:r>
        <w:rPr>
          <w:lang w:val="en-CA"/>
        </w:rPr>
        <w:t xml:space="preserve">), thus the speed at which an individual moves during the action depends on its willingness to perform it. Movement speed is the straight-line distance that an individual can move in a single time step. Each action has its own corresponding </w:t>
      </w:r>
      <w:proofErr w:type="spellStart"/>
      <w:r>
        <w:rPr>
          <w:lang w:val="en-CA"/>
        </w:rPr>
        <w:t>submodel</w:t>
      </w:r>
      <w:proofErr w:type="spellEnd"/>
      <w:r>
        <w:rPr>
          <w:lang w:val="en-CA"/>
        </w:rPr>
        <w:t>:</w:t>
      </w:r>
    </w:p>
    <w:p w14:paraId="3CB49736" w14:textId="74CEEBEE" w:rsidR="003E4F2A" w:rsidRDefault="00E466C8" w:rsidP="003E4F2A">
      <w:pPr>
        <w:pStyle w:val="p1a"/>
        <w:numPr>
          <w:ilvl w:val="0"/>
          <w:numId w:val="37"/>
        </w:numPr>
        <w:rPr>
          <w:lang w:val="en-CA"/>
        </w:rPr>
      </w:pPr>
      <w:r w:rsidRPr="00D950C7">
        <w:rPr>
          <w:i/>
          <w:iCs/>
          <w:lang w:val="en-CA"/>
        </w:rPr>
        <w:t>Eva</w:t>
      </w:r>
      <w:r w:rsidR="005724FF">
        <w:rPr>
          <w:i/>
          <w:iCs/>
          <w:lang w:val="en-CA"/>
        </w:rPr>
        <w:t>ding</w:t>
      </w:r>
      <w:r w:rsidRPr="00C30F1E">
        <w:rPr>
          <w:lang w:val="en-CA"/>
        </w:rPr>
        <w:t xml:space="preserve"> (for prey only). </w:t>
      </w:r>
      <w:r>
        <w:rPr>
          <w:lang w:val="en-CA"/>
        </w:rPr>
        <w:t>An evading prey moves</w:t>
      </w:r>
      <w:r w:rsidRPr="00C30F1E">
        <w:rPr>
          <w:lang w:val="en-CA"/>
        </w:rPr>
        <w:t xml:space="preserve"> </w:t>
      </w:r>
      <w:r>
        <w:rPr>
          <w:lang w:val="en-CA"/>
        </w:rPr>
        <w:t>in</w:t>
      </w:r>
      <w:r w:rsidRPr="00C30F1E">
        <w:rPr>
          <w:lang w:val="en-CA"/>
        </w:rPr>
        <w:t xml:space="preserve"> the direction opposite to the </w:t>
      </w:r>
      <w:r w:rsidRPr="00C30F1E">
        <w:t xml:space="preserve">barycenter of the </w:t>
      </w:r>
      <w:r>
        <w:t>five</w:t>
      </w:r>
      <w:r w:rsidRPr="00C30F1E">
        <w:t xml:space="preserve"> close</w:t>
      </w:r>
      <w:r>
        <w:t>s</w:t>
      </w:r>
      <w:r w:rsidRPr="00C30F1E">
        <w:t xml:space="preserve">t </w:t>
      </w:r>
      <w:r>
        <w:t>predators</w:t>
      </w:r>
      <w:r w:rsidRPr="00C30F1E">
        <w:rPr>
          <w:lang w:val="en-CA"/>
        </w:rPr>
        <w:t xml:space="preserve"> within </w:t>
      </w:r>
      <w:r>
        <w:rPr>
          <w:lang w:val="en-CA"/>
        </w:rPr>
        <w:t>its vision range</w:t>
      </w:r>
      <w:r w:rsidRPr="00C30F1E">
        <w:rPr>
          <w:lang w:val="en-CA"/>
        </w:rPr>
        <w:t xml:space="preserve">, with respect to </w:t>
      </w:r>
      <w:r>
        <w:rPr>
          <w:lang w:val="en-CA"/>
        </w:rPr>
        <w:t>its position</w:t>
      </w:r>
      <w:r w:rsidRPr="00C30F1E">
        <w:rPr>
          <w:lang w:val="en-CA"/>
        </w:rPr>
        <w:t>. If no predator is within the vision range of the prey, the direction is chosen randomly.</w:t>
      </w:r>
    </w:p>
    <w:p w14:paraId="604F1A31" w14:textId="0C4CC23A" w:rsidR="003E4F2A" w:rsidRDefault="00E466C8" w:rsidP="003E4F2A">
      <w:pPr>
        <w:pStyle w:val="NumberedItem"/>
        <w:numPr>
          <w:ilvl w:val="0"/>
          <w:numId w:val="37"/>
        </w:numPr>
        <w:rPr>
          <w:lang w:val="en-CA"/>
        </w:rPr>
      </w:pPr>
      <w:r w:rsidRPr="0050178E">
        <w:rPr>
          <w:i/>
          <w:iCs/>
          <w:lang w:val="en-CA"/>
        </w:rPr>
        <w:t>Hunting</w:t>
      </w:r>
      <w:r w:rsidRPr="00C30F1E">
        <w:rPr>
          <w:lang w:val="en-CA"/>
        </w:rPr>
        <w:t xml:space="preserve"> (for </w:t>
      </w:r>
      <w:r>
        <w:rPr>
          <w:lang w:val="en-CA"/>
        </w:rPr>
        <w:t>p</w:t>
      </w:r>
      <w:r w:rsidRPr="00C30F1E">
        <w:rPr>
          <w:lang w:val="en-CA"/>
        </w:rPr>
        <w:t>redator</w:t>
      </w:r>
      <w:r>
        <w:rPr>
          <w:lang w:val="en-CA"/>
        </w:rPr>
        <w:t>s</w:t>
      </w:r>
      <w:r w:rsidRPr="00C30F1E">
        <w:rPr>
          <w:lang w:val="en-CA"/>
        </w:rPr>
        <w:t xml:space="preserve"> only). The predator selects the closest cell (including its current cell) that contains at least one prey and moves toward that cell. If it reaches the corresponding cell based on its speed, the predator </w:t>
      </w:r>
      <w:r>
        <w:rPr>
          <w:lang w:val="en-CA"/>
        </w:rPr>
        <w:t>selects a prey target and tries to kill it</w:t>
      </w:r>
      <w:r w:rsidRPr="00C30F1E">
        <w:rPr>
          <w:lang w:val="en-CA"/>
        </w:rPr>
        <w:t xml:space="preserve">. When there are several </w:t>
      </w:r>
      <w:proofErr w:type="gramStart"/>
      <w:r w:rsidRPr="00C30F1E">
        <w:rPr>
          <w:lang w:val="en-CA"/>
        </w:rPr>
        <w:t>prey</w:t>
      </w:r>
      <w:proofErr w:type="gramEnd"/>
      <w:r w:rsidRPr="00C30F1E">
        <w:rPr>
          <w:lang w:val="en-CA"/>
        </w:rPr>
        <w:t xml:space="preserve"> in the destination cell, one of them is chosen randomly</w:t>
      </w:r>
      <w:r>
        <w:rPr>
          <w:lang w:val="en-CA"/>
        </w:rPr>
        <w:t xml:space="preserve"> as the target</w:t>
      </w:r>
      <w:r w:rsidRPr="00C30F1E">
        <w:rPr>
          <w:lang w:val="en-CA"/>
        </w:rPr>
        <w:t xml:space="preserve">. If the speed of the predator is not enough to reach the </w:t>
      </w:r>
      <w:r>
        <w:rPr>
          <w:lang w:val="en-CA"/>
        </w:rPr>
        <w:t>cell</w:t>
      </w:r>
      <w:r w:rsidRPr="00C30F1E">
        <w:rPr>
          <w:lang w:val="en-CA"/>
        </w:rPr>
        <w:t>, it moves at its speed toward th</w:t>
      </w:r>
      <w:r>
        <w:rPr>
          <w:lang w:val="en-CA"/>
        </w:rPr>
        <w:t>e cell and the hunt has failed</w:t>
      </w:r>
      <w:r w:rsidRPr="00C30F1E">
        <w:rPr>
          <w:lang w:val="en-CA"/>
        </w:rPr>
        <w:t xml:space="preserve">. </w:t>
      </w:r>
      <w:r>
        <w:rPr>
          <w:lang w:val="en-CA"/>
        </w:rPr>
        <w:t>Similarly, the hunt has failed if</w:t>
      </w:r>
      <w:r w:rsidRPr="00C30F1E">
        <w:rPr>
          <w:lang w:val="en-CA"/>
        </w:rPr>
        <w:t xml:space="preserve"> there is no prey in the vicinity.</w:t>
      </w:r>
      <w:r>
        <w:rPr>
          <w:lang w:val="en-CA"/>
        </w:rPr>
        <w:t xml:space="preserve"> When a </w:t>
      </w:r>
      <w:proofErr w:type="spellStart"/>
      <w:r>
        <w:rPr>
          <w:lang w:val="en-CA"/>
        </w:rPr>
        <w:t>predatorʼs</w:t>
      </w:r>
      <w:proofErr w:type="spellEnd"/>
      <w:r>
        <w:rPr>
          <w:lang w:val="en-CA"/>
        </w:rPr>
        <w:t xml:space="preserve"> hunt succeeds, </w:t>
      </w:r>
      <w:r w:rsidRPr="00C30F1E">
        <w:rPr>
          <w:lang w:val="en-CA"/>
        </w:rPr>
        <w:t xml:space="preserve">the </w:t>
      </w:r>
      <w:r w:rsidR="0050178E" w:rsidRPr="0050178E">
        <w:rPr>
          <w:i/>
          <w:lang w:val="en-CA"/>
        </w:rPr>
        <w:t>S</w:t>
      </w:r>
      <w:r w:rsidRPr="0050178E">
        <w:rPr>
          <w:i/>
          <w:lang w:val="en-CA"/>
        </w:rPr>
        <w:t>trength</w:t>
      </w:r>
      <w:r w:rsidRPr="00C30F1E">
        <w:rPr>
          <w:lang w:val="en-CA"/>
        </w:rPr>
        <w:t xml:space="preserve"> of the killed prey is added to the cell</w:t>
      </w:r>
      <w:r>
        <w:rPr>
          <w:lang w:val="en-CA"/>
        </w:rPr>
        <w:t xml:space="preserve"> in meat energy units</w:t>
      </w:r>
      <w:r w:rsidRPr="00C30F1E">
        <w:rPr>
          <w:lang w:val="en-CA"/>
        </w:rPr>
        <w:t>. Afterward</w:t>
      </w:r>
      <w:r>
        <w:rPr>
          <w:lang w:val="en-CA"/>
        </w:rPr>
        <w:t>, the</w:t>
      </w:r>
      <w:r w:rsidRPr="00C30F1E">
        <w:rPr>
          <w:lang w:val="en-CA"/>
        </w:rPr>
        <w:t xml:space="preserve"> predator consumes the </w:t>
      </w:r>
      <w:r>
        <w:rPr>
          <w:lang w:val="en-CA"/>
        </w:rPr>
        <w:t>meat to gain its required energy,</w:t>
      </w:r>
      <w:r w:rsidRPr="00C30F1E">
        <w:rPr>
          <w:lang w:val="en-CA"/>
        </w:rPr>
        <w:t xml:space="preserve"> </w:t>
      </w:r>
      <w:proofErr w:type="gramStart"/>
      <w:r w:rsidRPr="007C13DC">
        <w:rPr>
          <w:i/>
          <w:iCs/>
          <w:lang w:val="en-CA"/>
        </w:rPr>
        <w:t>min</w:t>
      </w:r>
      <w:r>
        <w:rPr>
          <w:lang w:val="en-CA"/>
        </w:rPr>
        <w:t>(</w:t>
      </w:r>
      <w:proofErr w:type="spellStart"/>
      <w:proofErr w:type="gramEnd"/>
      <w:r w:rsidRPr="0022405B">
        <w:rPr>
          <w:i/>
          <w:iCs/>
          <w:lang w:val="en-CA"/>
        </w:rPr>
        <w:t>MaxEnergy</w:t>
      </w:r>
      <w:proofErr w:type="spellEnd"/>
      <w:r w:rsidRPr="00C30F1E">
        <w:rPr>
          <w:lang w:val="en-CA"/>
        </w:rPr>
        <w:t xml:space="preserve"> </w:t>
      </w:r>
      <w:r>
        <w:rPr>
          <w:lang w:val="en-CA"/>
        </w:rPr>
        <w:t>–</w:t>
      </w:r>
      <w:r w:rsidRPr="00C30F1E">
        <w:rPr>
          <w:lang w:val="en-CA"/>
        </w:rPr>
        <w:t xml:space="preserve"> </w:t>
      </w:r>
      <w:r w:rsidRPr="0022405B">
        <w:rPr>
          <w:i/>
          <w:iCs/>
          <w:lang w:val="en-CA"/>
        </w:rPr>
        <w:t>Energy</w:t>
      </w:r>
      <w:r>
        <w:rPr>
          <w:lang w:val="en-CA"/>
        </w:rPr>
        <w:t xml:space="preserve">, </w:t>
      </w:r>
      <w:proofErr w:type="spellStart"/>
      <w:r w:rsidRPr="00D950C7">
        <w:rPr>
          <w:i/>
          <w:iCs/>
          <w:lang w:val="en-CA"/>
        </w:rPr>
        <w:t>MeatUnits</w:t>
      </w:r>
      <w:proofErr w:type="spellEnd"/>
      <w:r>
        <w:rPr>
          <w:lang w:val="en-CA"/>
        </w:rPr>
        <w:t xml:space="preserve">), where </w:t>
      </w:r>
      <w:proofErr w:type="spellStart"/>
      <w:r w:rsidRPr="00D950C7">
        <w:rPr>
          <w:i/>
          <w:iCs/>
          <w:lang w:val="en-CA"/>
        </w:rPr>
        <w:t>MeatUnits</w:t>
      </w:r>
      <w:proofErr w:type="spellEnd"/>
      <w:r>
        <w:rPr>
          <w:lang w:val="en-CA"/>
        </w:rPr>
        <w:t xml:space="preserve"> is the number of meat energy units produced by the killed prey</w:t>
      </w:r>
      <w:r w:rsidRPr="00C30F1E">
        <w:rPr>
          <w:lang w:val="en-CA"/>
        </w:rPr>
        <w:t>.</w:t>
      </w:r>
      <w:r>
        <w:rPr>
          <w:lang w:val="en-CA"/>
        </w:rPr>
        <w:t xml:space="preserve"> The remaining units of meat energy are allocated to the cell and</w:t>
      </w:r>
      <w:r w:rsidRPr="00C30F1E">
        <w:rPr>
          <w:lang w:val="en-CA"/>
        </w:rPr>
        <w:t xml:space="preserve"> can be consumed by other predators</w:t>
      </w:r>
      <w:r>
        <w:rPr>
          <w:lang w:val="en-CA"/>
        </w:rPr>
        <w:t xml:space="preserve"> using their </w:t>
      </w:r>
      <w:r w:rsidRPr="0093411E">
        <w:rPr>
          <w:i/>
          <w:lang w:val="en-CA"/>
        </w:rPr>
        <w:t>Eat</w:t>
      </w:r>
      <w:r>
        <w:rPr>
          <w:lang w:val="en-CA"/>
        </w:rPr>
        <w:t xml:space="preserve"> action</w:t>
      </w:r>
      <w:r w:rsidRPr="00C30F1E">
        <w:rPr>
          <w:lang w:val="en-CA"/>
        </w:rPr>
        <w:t xml:space="preserve">. </w:t>
      </w:r>
      <w:r>
        <w:rPr>
          <w:lang w:val="en-CA"/>
        </w:rPr>
        <w:t>P</w:t>
      </w:r>
      <w:r w:rsidRPr="00C30F1E">
        <w:rPr>
          <w:lang w:val="en-CA"/>
        </w:rPr>
        <w:t>rey ha</w:t>
      </w:r>
      <w:r>
        <w:rPr>
          <w:lang w:val="en-CA"/>
        </w:rPr>
        <w:t>ve a</w:t>
      </w:r>
      <w:r w:rsidRPr="00C30F1E">
        <w:rPr>
          <w:lang w:val="en-CA"/>
        </w:rPr>
        <w:t xml:space="preserve"> defence capability as well as cooperative defence </w:t>
      </w:r>
      <w:r>
        <w:rPr>
          <w:lang w:val="en-CA"/>
        </w:rPr>
        <w:t xml:space="preserve">and use them </w:t>
      </w:r>
      <w:r w:rsidRPr="00C30F1E">
        <w:rPr>
          <w:lang w:val="en-CA"/>
        </w:rPr>
        <w:t>in a battle against the predator</w:t>
      </w:r>
      <w:r>
        <w:rPr>
          <w:lang w:val="en-CA"/>
        </w:rPr>
        <w:t xml:space="preserve"> </w:t>
      </w:r>
      <w:r w:rsidR="00DE7E93">
        <w:rPr>
          <w:lang w:val="en-CA"/>
        </w:rPr>
        <w:t>(Arnold 2000)</w:t>
      </w:r>
      <w:r w:rsidRPr="00C30F1E">
        <w:rPr>
          <w:lang w:val="en-CA"/>
        </w:rPr>
        <w:t xml:space="preserve">. </w:t>
      </w:r>
    </w:p>
    <w:p w14:paraId="40DA88BC" w14:textId="6D96B6F0" w:rsidR="00E466C8" w:rsidRDefault="00E466C8" w:rsidP="003E4F2A">
      <w:pPr>
        <w:ind w:left="238" w:firstLine="0"/>
        <w:rPr>
          <w:lang w:val="en-CA"/>
        </w:rPr>
      </w:pPr>
      <w:r>
        <w:t xml:space="preserve">Every prey has </w:t>
      </w:r>
      <w:r w:rsidRPr="001E214A">
        <w:t xml:space="preserve">its own defense </w:t>
      </w:r>
      <w:r>
        <w:t xml:space="preserve">and </w:t>
      </w:r>
      <w:r w:rsidRPr="001E214A">
        <w:t xml:space="preserve">cooperative </w:t>
      </w:r>
      <w:r w:rsidRPr="00C43C21">
        <w:t>defense</w:t>
      </w:r>
      <w:r>
        <w:t xml:space="preserve"> capabilities, allowing it to defend against predators on its own or with other prey</w:t>
      </w:r>
      <w:r w:rsidRPr="001E214A">
        <w:t>.</w:t>
      </w:r>
      <w:r>
        <w:t xml:space="preserve"> Prey defense and cooperative defense is passive; prey defend automatically if they have a non-zero </w:t>
      </w:r>
      <w:r w:rsidR="00036546" w:rsidRPr="00036546">
        <w:rPr>
          <w:i/>
        </w:rPr>
        <w:t>D</w:t>
      </w:r>
      <w:r w:rsidRPr="00036546">
        <w:rPr>
          <w:i/>
        </w:rPr>
        <w:t>efense</w:t>
      </w:r>
      <w:r>
        <w:t xml:space="preserve"> value and are targeted by a predator, or if they have a non-zero </w:t>
      </w:r>
      <w:r w:rsidR="00036546" w:rsidRPr="00036546">
        <w:rPr>
          <w:i/>
        </w:rPr>
        <w:t>C</w:t>
      </w:r>
      <w:r w:rsidRPr="00036546">
        <w:rPr>
          <w:i/>
        </w:rPr>
        <w:t>oop</w:t>
      </w:r>
      <w:r w:rsidR="00036546" w:rsidRPr="00036546">
        <w:rPr>
          <w:i/>
        </w:rPr>
        <w:t>D</w:t>
      </w:r>
      <w:r w:rsidRPr="00036546">
        <w:rPr>
          <w:i/>
        </w:rPr>
        <w:t>efense</w:t>
      </w:r>
      <w:r>
        <w:t xml:space="preserve"> value and share a cell with a target.</w:t>
      </w:r>
      <w:r w:rsidRPr="001E214A">
        <w:t xml:space="preserve"> </w:t>
      </w:r>
      <w:r>
        <w:t>Prey spend energy when trying to defend, and p</w:t>
      </w:r>
      <w:r w:rsidRPr="001E214A">
        <w:t>redator</w:t>
      </w:r>
      <w:r>
        <w:t>s</w:t>
      </w:r>
      <w:r w:rsidRPr="001E214A">
        <w:t xml:space="preserve"> </w:t>
      </w:r>
      <w:r>
        <w:t>receive an</w:t>
      </w:r>
      <w:r w:rsidRPr="001E214A">
        <w:t xml:space="preserve"> energy penalty</w:t>
      </w:r>
      <w:r>
        <w:t xml:space="preserve"> (</w:t>
      </w:r>
      <w:r w:rsidRPr="003E4F2A">
        <w:rPr>
          <w:i/>
        </w:rPr>
        <w:t>P</w:t>
      </w:r>
      <w:r>
        <w:t xml:space="preserve"> in Eq</w:t>
      </w:r>
      <w:r w:rsidR="001D7FB5">
        <w:t>.</w:t>
      </w:r>
      <w:r>
        <w:t xml:space="preserve"> 4, </w:t>
      </w:r>
      <w:proofErr w:type="gramStart"/>
      <w:r w:rsidRPr="00FF0104">
        <w:rPr>
          <w:i/>
          <w:lang w:val="en-CA"/>
        </w:rPr>
        <w:t>A</w:t>
      </w:r>
      <w:r w:rsidRPr="00FF0104">
        <w:rPr>
          <w:i/>
          <w:iCs/>
          <w:lang w:val="en-CA"/>
        </w:rPr>
        <w:t>P.D</w:t>
      </w:r>
      <w:proofErr w:type="gramEnd"/>
      <w:r w:rsidRPr="003E4F2A">
        <w:rPr>
          <w:lang w:val="en-CA"/>
        </w:rPr>
        <w:t xml:space="preserve"> and </w:t>
      </w:r>
      <w:r w:rsidRPr="003E4F2A">
        <w:rPr>
          <w:i/>
          <w:iCs/>
          <w:lang w:val="en-CA"/>
        </w:rPr>
        <w:t>AP.S</w:t>
      </w:r>
      <w:r w:rsidRPr="003E4F2A">
        <w:rPr>
          <w:lang w:val="en-CA"/>
        </w:rPr>
        <w:t xml:space="preserve"> are </w:t>
      </w:r>
      <w:r w:rsidR="0050178E" w:rsidRPr="0050178E">
        <w:rPr>
          <w:i/>
          <w:lang w:val="en-CA"/>
        </w:rPr>
        <w:t>D</w:t>
      </w:r>
      <w:r w:rsidRPr="0050178E">
        <w:rPr>
          <w:i/>
          <w:lang w:val="en-CA"/>
        </w:rPr>
        <w:t>efence</w:t>
      </w:r>
      <w:r w:rsidRPr="003E4F2A">
        <w:rPr>
          <w:lang w:val="en-CA"/>
        </w:rPr>
        <w:t xml:space="preserve"> and the </w:t>
      </w:r>
      <w:r w:rsidR="0050178E" w:rsidRPr="0050178E">
        <w:rPr>
          <w:i/>
          <w:lang w:val="en-CA"/>
        </w:rPr>
        <w:t>S</w:t>
      </w:r>
      <w:r w:rsidRPr="0050178E">
        <w:rPr>
          <w:i/>
          <w:lang w:val="en-CA"/>
        </w:rPr>
        <w:t>trength</w:t>
      </w:r>
      <w:r w:rsidRPr="003E4F2A">
        <w:rPr>
          <w:lang w:val="en-CA"/>
        </w:rPr>
        <w:t xml:space="preserve"> of the attacked prey. </w:t>
      </w:r>
      <w:proofErr w:type="spellStart"/>
      <w:r w:rsidRPr="003E4F2A">
        <w:rPr>
          <w:i/>
          <w:iCs/>
          <w:lang w:val="en-CA"/>
        </w:rPr>
        <w:t>CP</w:t>
      </w:r>
      <w:r w:rsidRPr="003E4F2A">
        <w:rPr>
          <w:i/>
          <w:iCs/>
          <w:vertAlign w:val="subscript"/>
          <w:lang w:val="en-CA"/>
        </w:rPr>
        <w:t>i</w:t>
      </w:r>
      <w:r w:rsidRPr="003E4F2A">
        <w:rPr>
          <w:i/>
          <w:iCs/>
          <w:lang w:val="en-CA"/>
        </w:rPr>
        <w:t>.D</w:t>
      </w:r>
      <w:proofErr w:type="spellEnd"/>
      <w:r w:rsidRPr="003E4F2A">
        <w:rPr>
          <w:lang w:val="en-CA"/>
        </w:rPr>
        <w:t xml:space="preserve">, </w:t>
      </w:r>
      <w:r w:rsidRPr="003E4F2A">
        <w:rPr>
          <w:i/>
          <w:iCs/>
          <w:lang w:val="en-CA"/>
        </w:rPr>
        <w:t>CP</w:t>
      </w:r>
      <w:r w:rsidRPr="003E4F2A">
        <w:rPr>
          <w:i/>
          <w:iCs/>
          <w:vertAlign w:val="subscript"/>
          <w:lang w:val="en-CA"/>
        </w:rPr>
        <w:t>i</w:t>
      </w:r>
      <w:r w:rsidRPr="003E4F2A">
        <w:rPr>
          <w:i/>
          <w:iCs/>
          <w:lang w:val="en-CA"/>
        </w:rPr>
        <w:t xml:space="preserve">.CD, </w:t>
      </w:r>
      <w:r w:rsidRPr="003E4F2A">
        <w:rPr>
          <w:iCs/>
          <w:lang w:val="en-CA"/>
        </w:rPr>
        <w:t xml:space="preserve">and </w:t>
      </w:r>
      <w:proofErr w:type="spellStart"/>
      <w:r w:rsidRPr="003E4F2A">
        <w:rPr>
          <w:i/>
          <w:iCs/>
          <w:lang w:val="en-CA"/>
        </w:rPr>
        <w:t>CP</w:t>
      </w:r>
      <w:r w:rsidRPr="003E4F2A">
        <w:rPr>
          <w:i/>
          <w:iCs/>
          <w:vertAlign w:val="subscript"/>
          <w:lang w:val="en-CA"/>
        </w:rPr>
        <w:t>i</w:t>
      </w:r>
      <w:r w:rsidRPr="003E4F2A">
        <w:rPr>
          <w:i/>
          <w:iCs/>
          <w:lang w:val="en-CA"/>
        </w:rPr>
        <w:t>.S</w:t>
      </w:r>
      <w:proofErr w:type="spellEnd"/>
      <w:r w:rsidRPr="003E4F2A">
        <w:rPr>
          <w:lang w:val="en-CA"/>
        </w:rPr>
        <w:t xml:space="preserve"> are the </w:t>
      </w:r>
      <w:r w:rsidR="0050178E" w:rsidRPr="0050178E">
        <w:rPr>
          <w:i/>
          <w:lang w:val="en-CA"/>
        </w:rPr>
        <w:t>D</w:t>
      </w:r>
      <w:r w:rsidRPr="0050178E">
        <w:rPr>
          <w:i/>
          <w:lang w:val="en-CA"/>
        </w:rPr>
        <w:t>efence</w:t>
      </w:r>
      <w:r w:rsidRPr="003E4F2A">
        <w:rPr>
          <w:lang w:val="en-CA"/>
        </w:rPr>
        <w:t xml:space="preserve">, </w:t>
      </w:r>
      <w:proofErr w:type="spellStart"/>
      <w:r w:rsidR="0050178E" w:rsidRPr="0050178E">
        <w:rPr>
          <w:i/>
          <w:lang w:val="en-CA"/>
        </w:rPr>
        <w:t>C</w:t>
      </w:r>
      <w:r w:rsidRPr="0050178E">
        <w:rPr>
          <w:i/>
          <w:lang w:val="en-CA"/>
        </w:rPr>
        <w:t>oop</w:t>
      </w:r>
      <w:r w:rsidR="0050178E" w:rsidRPr="0050178E">
        <w:rPr>
          <w:i/>
          <w:lang w:val="en-CA"/>
        </w:rPr>
        <w:t>D</w:t>
      </w:r>
      <w:r w:rsidRPr="0050178E">
        <w:rPr>
          <w:i/>
          <w:lang w:val="en-CA"/>
        </w:rPr>
        <w:t>efence</w:t>
      </w:r>
      <w:proofErr w:type="spellEnd"/>
      <w:r w:rsidRPr="003E4F2A">
        <w:rPr>
          <w:lang w:val="en-CA"/>
        </w:rPr>
        <w:t xml:space="preserve">, and </w:t>
      </w:r>
      <w:r w:rsidR="00F447A7" w:rsidRPr="00F447A7">
        <w:rPr>
          <w:i/>
          <w:lang w:val="en-CA"/>
        </w:rPr>
        <w:t>S</w:t>
      </w:r>
      <w:r w:rsidRPr="00F447A7">
        <w:rPr>
          <w:i/>
          <w:lang w:val="en-CA"/>
        </w:rPr>
        <w:t>trength</w:t>
      </w:r>
      <w:r w:rsidRPr="003E4F2A">
        <w:rPr>
          <w:lang w:val="en-CA"/>
        </w:rPr>
        <w:t xml:space="preserve"> of the prey </w:t>
      </w:r>
      <w:proofErr w:type="spellStart"/>
      <w:r w:rsidRPr="003E4F2A">
        <w:rPr>
          <w:i/>
          <w:iCs/>
          <w:lang w:val="en-CA"/>
        </w:rPr>
        <w:t>i</w:t>
      </w:r>
      <w:proofErr w:type="spellEnd"/>
      <w:r w:rsidRPr="003E4F2A">
        <w:rPr>
          <w:lang w:val="en-CA"/>
        </w:rPr>
        <w:t xml:space="preserve"> in the same cell</w:t>
      </w:r>
      <w:r>
        <w:t>)</w:t>
      </w:r>
      <w:r w:rsidRPr="001E214A">
        <w:t xml:space="preserve"> when </w:t>
      </w:r>
      <w:r>
        <w:t xml:space="preserve">they attempt to attack a </w:t>
      </w:r>
      <w:r w:rsidRPr="001E214A">
        <w:t>prey</w:t>
      </w:r>
      <w:r>
        <w:t xml:space="preserve"> individual</w:t>
      </w:r>
      <w:r w:rsidRPr="001E214A">
        <w:t xml:space="preserve"> with def</w:t>
      </w:r>
      <w:r>
        <w:t>ense or a cell containing prey</w:t>
      </w:r>
      <w:r w:rsidRPr="001E214A">
        <w:t xml:space="preserve"> </w:t>
      </w:r>
      <w:r>
        <w:t>defending cooperatively.</w:t>
      </w:r>
      <w:r w:rsidRPr="001E214A">
        <w:t xml:space="preserve"> </w:t>
      </w:r>
      <w:r>
        <w:t>I</w:t>
      </w:r>
      <w:r w:rsidRPr="001E214A">
        <w:t xml:space="preserve">t is even possible </w:t>
      </w:r>
      <w:r>
        <w:t xml:space="preserve">for a </w:t>
      </w:r>
      <w:r w:rsidRPr="001E214A">
        <w:t>predator</w:t>
      </w:r>
      <w:r>
        <w:t xml:space="preserve"> to</w:t>
      </w:r>
      <w:r w:rsidRPr="001E214A">
        <w:t xml:space="preserve"> </w:t>
      </w:r>
      <w:r>
        <w:t>be</w:t>
      </w:r>
      <w:r w:rsidRPr="001E214A">
        <w:t xml:space="preserve"> killed </w:t>
      </w:r>
      <w:r>
        <w:t xml:space="preserve">by defending prey, particularly if the predator already has low </w:t>
      </w:r>
      <w:r w:rsidR="00665EEA" w:rsidRPr="00665EEA">
        <w:rPr>
          <w:i/>
        </w:rPr>
        <w:t>E</w:t>
      </w:r>
      <w:r w:rsidRPr="00665EEA">
        <w:rPr>
          <w:i/>
        </w:rPr>
        <w:t>nergy</w:t>
      </w:r>
      <w:r>
        <w:t xml:space="preserve">. </w:t>
      </w:r>
      <w:r w:rsidRPr="003E4F2A">
        <w:rPr>
          <w:lang w:val="en-CA"/>
        </w:rPr>
        <w:t xml:space="preserve">Additionally, the prey which are involved in a cooperative defence also lose some amount of </w:t>
      </w:r>
      <w:r w:rsidR="00DB2D0E" w:rsidRPr="00DB2D0E">
        <w:rPr>
          <w:i/>
          <w:lang w:val="en-CA"/>
        </w:rPr>
        <w:t>E</w:t>
      </w:r>
      <w:r w:rsidRPr="00DB2D0E">
        <w:rPr>
          <w:i/>
          <w:lang w:val="en-CA"/>
        </w:rPr>
        <w:t>nergy</w:t>
      </w:r>
      <w:r w:rsidRPr="003E4F2A">
        <w:rPr>
          <w:lang w:val="en-CA"/>
        </w:rPr>
        <w:t xml:space="preserve"> based on the strength of the predator (0.2 </w:t>
      </w:r>
      <w:r w:rsidR="00363B95">
        <w:rPr>
          <w:rFonts w:cs="Times"/>
          <w:lang w:val="en-CA"/>
        </w:rPr>
        <w:t>×</w:t>
      </w:r>
      <w:r w:rsidRPr="003E4F2A">
        <w:rPr>
          <w:lang w:val="en-CA"/>
        </w:rPr>
        <w:t xml:space="preserve"> </w:t>
      </w:r>
      <w:proofErr w:type="spellStart"/>
      <w:r w:rsidRPr="003E4F2A">
        <w:rPr>
          <w:i/>
          <w:iCs/>
          <w:lang w:val="en-CA"/>
        </w:rPr>
        <w:t>PredatorStrength</w:t>
      </w:r>
      <w:proofErr w:type="spellEnd"/>
      <w:r w:rsidRPr="003E4F2A">
        <w:rPr>
          <w:i/>
          <w:iCs/>
          <w:lang w:val="en-CA"/>
        </w:rPr>
        <w:t xml:space="preserve"> </w:t>
      </w:r>
      <w:r w:rsidRPr="003E4F2A">
        <w:rPr>
          <w:lang w:val="en-CA"/>
        </w:rPr>
        <w:t xml:space="preserve">/ </w:t>
      </w:r>
      <w:proofErr w:type="spellStart"/>
      <w:r w:rsidRPr="003E4F2A">
        <w:rPr>
          <w:i/>
          <w:lang w:val="en-CA"/>
        </w:rPr>
        <w:t>NumberOfDefenders</w:t>
      </w:r>
      <w:proofErr w:type="spellEnd"/>
      <w:r w:rsidRPr="003E4F2A">
        <w:rPr>
          <w:lang w:val="en-CA"/>
        </w:rPr>
        <w:t xml:space="preserve">). The target prey loses </w:t>
      </w:r>
      <w:r w:rsidR="00815ACF" w:rsidRPr="00815ACF">
        <w:rPr>
          <w:i/>
          <w:lang w:val="en-CA"/>
        </w:rPr>
        <w:t>E</w:t>
      </w:r>
      <w:r w:rsidRPr="00815ACF">
        <w:rPr>
          <w:i/>
          <w:lang w:val="en-CA"/>
        </w:rPr>
        <w:t>nergy</w:t>
      </w:r>
      <w:r w:rsidRPr="003E4F2A">
        <w:rPr>
          <w:lang w:val="en-CA"/>
        </w:rPr>
        <w:t xml:space="preserve"> equal to 100% of the attacking predator’s </w:t>
      </w:r>
      <w:r w:rsidR="00F52A76" w:rsidRPr="00F52A76">
        <w:rPr>
          <w:i/>
          <w:lang w:val="en-CA"/>
        </w:rPr>
        <w:t>S</w:t>
      </w:r>
      <w:r w:rsidRPr="00F52A76">
        <w:rPr>
          <w:i/>
          <w:lang w:val="en-CA"/>
        </w:rPr>
        <w:t>trength</w:t>
      </w:r>
      <w:r w:rsidRPr="003E4F2A">
        <w:rPr>
          <w:lang w:val="en-CA"/>
        </w:rPr>
        <w:t xml:space="preserve"> if it is not cooperatively defended, otherwise it loses 80% of the attacking predator’s </w:t>
      </w:r>
      <w:r w:rsidR="00AE66B9" w:rsidRPr="00AE66B9">
        <w:rPr>
          <w:i/>
          <w:lang w:val="en-CA"/>
        </w:rPr>
        <w:t>S</w:t>
      </w:r>
      <w:r w:rsidRPr="00AE66B9">
        <w:rPr>
          <w:i/>
          <w:lang w:val="en-CA"/>
        </w:rPr>
        <w:t>trength</w:t>
      </w:r>
      <w:r w:rsidRPr="003E4F2A">
        <w:rPr>
          <w:lang w:val="en-CA"/>
        </w:rPr>
        <w:t xml:space="preserve">. If, after the attack, the prey’s </w:t>
      </w:r>
      <w:r w:rsidR="005F48FE" w:rsidRPr="005F48FE">
        <w:rPr>
          <w:i/>
          <w:lang w:val="en-CA"/>
        </w:rPr>
        <w:t>E</w:t>
      </w:r>
      <w:r w:rsidRPr="005F48FE">
        <w:rPr>
          <w:i/>
          <w:lang w:val="en-CA"/>
        </w:rPr>
        <w:t>nergy</w:t>
      </w:r>
      <w:r w:rsidRPr="003E4F2A">
        <w:rPr>
          <w:lang w:val="en-CA"/>
        </w:rPr>
        <w:t xml:space="preserve"> is greater than zero, the prey </w:t>
      </w:r>
      <w:proofErr w:type="gramStart"/>
      <w:r w:rsidRPr="003E4F2A">
        <w:rPr>
          <w:lang w:val="en-CA"/>
        </w:rPr>
        <w:t>survives</w:t>
      </w:r>
      <w:proofErr w:type="gramEnd"/>
      <w:r w:rsidRPr="003E4F2A">
        <w:rPr>
          <w:lang w:val="en-CA"/>
        </w:rPr>
        <w:t xml:space="preserve"> and the hunt has failed.</w:t>
      </w:r>
    </w:p>
    <w:p w14:paraId="4C246C01" w14:textId="2B30F65B" w:rsidR="00E466C8" w:rsidRDefault="00E466C8" w:rsidP="003E4F2A">
      <w:pPr>
        <w:pStyle w:val="equation"/>
        <w:rPr>
          <w:lang w:val="en-CA"/>
        </w:rPr>
      </w:pPr>
      <m:oMath>
        <m:r>
          <w:rPr>
            <w:rFonts w:ascii="Cambria Math" w:hAnsi="Cambria Math"/>
            <w:lang w:val="en-CA"/>
          </w:rPr>
          <w:lastRenderedPageBreak/>
          <m:t>P</m:t>
        </m:r>
        <m:r>
          <m:rPr>
            <m:sty m:val="p"/>
          </m:rPr>
          <w:rPr>
            <w:rFonts w:ascii="Cambria Math" w:hAnsi="Cambria Math"/>
            <w:lang w:val="en-CA"/>
          </w:rPr>
          <m:t>=</m:t>
        </m:r>
        <m:r>
          <w:rPr>
            <w:rFonts w:ascii="Cambria Math" w:hAnsi="Cambria Math"/>
            <w:lang w:val="en-CA"/>
          </w:rPr>
          <m:t>AP</m:t>
        </m:r>
        <m:r>
          <m:rPr>
            <m:sty m:val="p"/>
          </m:rPr>
          <w:rPr>
            <w:rFonts w:ascii="Cambria Math" w:hAnsi="Cambria Math"/>
            <w:lang w:val="en-CA"/>
          </w:rPr>
          <m:t>.</m:t>
        </m:r>
        <m:r>
          <w:rPr>
            <w:rFonts w:ascii="Cambria Math" w:hAnsi="Cambria Math"/>
            <w:lang w:val="en-CA"/>
          </w:rPr>
          <m:t>D</m:t>
        </m:r>
        <m:r>
          <m:rPr>
            <m:sty m:val="p"/>
          </m:rPr>
          <w:rPr>
            <w:rFonts w:ascii="Cambria Math" w:hAnsi="Cambria Math"/>
            <w:lang w:val="en-CA"/>
          </w:rPr>
          <m:t xml:space="preserve"> × </m:t>
        </m:r>
        <m:r>
          <w:rPr>
            <w:rFonts w:ascii="Cambria Math" w:hAnsi="Cambria Math"/>
            <w:lang w:val="en-CA"/>
          </w:rPr>
          <m:t>AP</m:t>
        </m:r>
        <m:r>
          <m:rPr>
            <m:sty m:val="p"/>
          </m:rPr>
          <w:rPr>
            <w:rFonts w:ascii="Cambria Math" w:hAnsi="Cambria Math"/>
            <w:lang w:val="en-CA"/>
          </w:rPr>
          <m:t>.</m:t>
        </m:r>
        <m:r>
          <w:rPr>
            <w:rFonts w:ascii="Cambria Math" w:hAnsi="Cambria Math"/>
            <w:lang w:val="en-CA"/>
          </w:rPr>
          <m:t>S</m:t>
        </m:r>
        <m:r>
          <m:rPr>
            <m:sty m:val="p"/>
          </m:rPr>
          <w:rPr>
            <w:rFonts w:ascii="Cambria Math" w:hAnsi="Cambria Math"/>
            <w:lang w:val="en-CA"/>
          </w:rPr>
          <m:t>+</m:t>
        </m:r>
        <m:nary>
          <m:naryPr>
            <m:chr m:val="∑"/>
            <m:limLoc m:val="undOvr"/>
            <m:supHide m:val="1"/>
            <m:ctrlPr>
              <w:rPr>
                <w:rFonts w:ascii="Cambria Math" w:hAnsi="Cambria Math"/>
                <w:lang w:val="en-CA"/>
              </w:rPr>
            </m:ctrlPr>
          </m:naryPr>
          <m:sub>
            <m:r>
              <w:rPr>
                <w:rFonts w:ascii="Cambria Math" w:hAnsi="Cambria Math"/>
                <w:lang w:val="en-CA"/>
              </w:rPr>
              <m:t>i</m:t>
            </m:r>
          </m:sub>
          <m:sup/>
          <m:e>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D</m:t>
            </m:r>
            <m:r>
              <m:rPr>
                <m:sty m:val="p"/>
              </m:rPr>
              <w:rPr>
                <w:rFonts w:ascii="Cambria Math" w:hAnsi="Cambria Math"/>
                <w:lang w:val="en-CA"/>
              </w:rPr>
              <m:t xml:space="preserve"> × </m:t>
            </m:r>
            <m:r>
              <w:rPr>
                <w:rFonts w:ascii="Cambria Math" w:hAnsi="Cambria Math"/>
                <w:lang w:val="en-CA"/>
              </w:rPr>
              <m:t>C</m:t>
            </m:r>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CD</m:t>
            </m:r>
            <m:r>
              <m:rPr>
                <m:sty m:val="p"/>
              </m:rPr>
              <w:rPr>
                <w:rFonts w:ascii="Cambria Math" w:hAnsi="Cambria Math"/>
                <w:lang w:val="en-CA"/>
              </w:rPr>
              <m:t xml:space="preserve"> × </m:t>
            </m:r>
            <m:r>
              <w:rPr>
                <w:rFonts w:ascii="Cambria Math" w:hAnsi="Cambria Math"/>
                <w:lang w:val="en-CA"/>
              </w:rPr>
              <m:t>C</m:t>
            </m:r>
            <m:sSub>
              <m:sSubPr>
                <m:ctrlPr>
                  <w:rPr>
                    <w:rFonts w:ascii="Cambria Math" w:hAnsi="Cambria Math"/>
                    <w:lang w:val="en-CA"/>
                  </w:rPr>
                </m:ctrlPr>
              </m:sSubPr>
              <m:e>
                <m:r>
                  <w:rPr>
                    <w:rFonts w:ascii="Cambria Math" w:hAnsi="Cambria Math"/>
                    <w:lang w:val="en-CA"/>
                  </w:rPr>
                  <m:t>P</m:t>
                </m:r>
              </m:e>
              <m:sub>
                <m:r>
                  <w:rPr>
                    <w:rFonts w:ascii="Cambria Math" w:hAnsi="Cambria Math"/>
                    <w:lang w:val="en-CA"/>
                  </w:rPr>
                  <m:t>i</m:t>
                </m:r>
              </m:sub>
            </m:sSub>
            <m:r>
              <m:rPr>
                <m:sty m:val="p"/>
              </m:rPr>
              <w:rPr>
                <w:rFonts w:ascii="Cambria Math" w:hAnsi="Cambria Math"/>
                <w:lang w:val="en-CA"/>
              </w:rPr>
              <m:t>.</m:t>
            </m:r>
            <m:r>
              <w:rPr>
                <w:rFonts w:ascii="Cambria Math" w:hAnsi="Cambria Math"/>
                <w:lang w:val="en-CA"/>
              </w:rPr>
              <m:t>S</m:t>
            </m:r>
            <m:r>
              <m:rPr>
                <m:sty m:val="p"/>
              </m:rPr>
              <w:rPr>
                <w:rFonts w:ascii="Cambria Math" w:hAnsi="Cambria Math"/>
                <w:lang w:val="en-CA"/>
              </w:rPr>
              <m:t>)</m:t>
            </m:r>
          </m:e>
        </m:nary>
      </m:oMath>
      <w:r>
        <w:rPr>
          <w:lang w:val="en-CA"/>
        </w:rPr>
        <w:t xml:space="preserve">         </w:t>
      </w:r>
      <w:r w:rsidR="00582567">
        <w:rPr>
          <w:lang w:val="en-CA"/>
        </w:rPr>
        <w:tab/>
      </w:r>
      <w:r>
        <w:rPr>
          <w:lang w:val="en-CA"/>
        </w:rPr>
        <w:t>(4)</w:t>
      </w:r>
    </w:p>
    <w:p w14:paraId="2C503F0D" w14:textId="28F4CBCD" w:rsidR="00E466C8" w:rsidRPr="00C30F1E" w:rsidRDefault="00E466C8" w:rsidP="003E4F2A">
      <w:pPr>
        <w:pStyle w:val="NumberedItem"/>
        <w:numPr>
          <w:ilvl w:val="0"/>
          <w:numId w:val="37"/>
        </w:numPr>
        <w:rPr>
          <w:lang w:val="en-CA"/>
        </w:rPr>
      </w:pPr>
      <w:r w:rsidRPr="00D950C7">
        <w:rPr>
          <w:i/>
          <w:iCs/>
          <w:lang w:val="en-CA"/>
        </w:rPr>
        <w:t>Search</w:t>
      </w:r>
      <w:r w:rsidR="005724FF">
        <w:rPr>
          <w:i/>
          <w:iCs/>
          <w:lang w:val="en-CA"/>
        </w:rPr>
        <w:t>ing</w:t>
      </w:r>
      <w:r w:rsidRPr="00D950C7">
        <w:rPr>
          <w:i/>
          <w:iCs/>
          <w:lang w:val="en-CA"/>
        </w:rPr>
        <w:t xml:space="preserve"> for food</w:t>
      </w:r>
      <w:r w:rsidRPr="00C30F1E">
        <w:rPr>
          <w:lang w:val="en-CA"/>
        </w:rPr>
        <w:t>. The direction toward the closest food (grass</w:t>
      </w:r>
      <w:r>
        <w:rPr>
          <w:lang w:val="en-CA"/>
        </w:rPr>
        <w:t xml:space="preserve"> for prey,</w:t>
      </w:r>
      <w:r w:rsidRPr="00C30F1E">
        <w:rPr>
          <w:lang w:val="en-CA"/>
        </w:rPr>
        <w:t xml:space="preserve"> meat</w:t>
      </w:r>
      <w:r>
        <w:rPr>
          <w:lang w:val="en-CA"/>
        </w:rPr>
        <w:t xml:space="preserve"> for predators</w:t>
      </w:r>
      <w:r w:rsidRPr="00C30F1E">
        <w:rPr>
          <w:lang w:val="en-CA"/>
        </w:rPr>
        <w:t>) within the vision range i</w:t>
      </w:r>
      <w:r>
        <w:rPr>
          <w:lang w:val="en-CA"/>
        </w:rPr>
        <w:t xml:space="preserve">s computed. If the individual’s speed </w:t>
      </w:r>
      <w:r w:rsidRPr="00C30F1E">
        <w:rPr>
          <w:lang w:val="en-CA"/>
        </w:rPr>
        <w:t xml:space="preserve">is high enough to reach the food, the </w:t>
      </w:r>
      <w:r>
        <w:rPr>
          <w:lang w:val="en-CA"/>
        </w:rPr>
        <w:t>individual</w:t>
      </w:r>
      <w:r w:rsidRPr="00C30F1E">
        <w:rPr>
          <w:lang w:val="en-CA"/>
        </w:rPr>
        <w:t xml:space="preserve"> is placed </w:t>
      </w:r>
      <w:r>
        <w:rPr>
          <w:lang w:val="en-CA"/>
        </w:rPr>
        <w:t>in</w:t>
      </w:r>
      <w:r w:rsidRPr="00C30F1E">
        <w:rPr>
          <w:lang w:val="en-CA"/>
        </w:rPr>
        <w:t xml:space="preserve"> the cell containing this food. Otherwise, </w:t>
      </w:r>
      <w:r>
        <w:rPr>
          <w:lang w:val="en-CA"/>
        </w:rPr>
        <w:t>it</w:t>
      </w:r>
      <w:r w:rsidRPr="00C30F1E">
        <w:rPr>
          <w:lang w:val="en-CA"/>
        </w:rPr>
        <w:t xml:space="preserve"> moves at its speed toward </w:t>
      </w:r>
      <w:r>
        <w:rPr>
          <w:lang w:val="en-CA"/>
        </w:rPr>
        <w:t>this</w:t>
      </w:r>
      <w:r w:rsidRPr="00C30F1E">
        <w:rPr>
          <w:lang w:val="en-CA"/>
        </w:rPr>
        <w:t xml:space="preserve"> food.</w:t>
      </w:r>
      <w:r>
        <w:rPr>
          <w:lang w:val="en-CA"/>
        </w:rPr>
        <w:t xml:space="preserve"> If no food is within vision range, the individual moves in a random direction.</w:t>
      </w:r>
    </w:p>
    <w:p w14:paraId="1D8FA3A7" w14:textId="2D9E4A8B" w:rsidR="00E466C8" w:rsidRDefault="00E466C8" w:rsidP="003E4F2A">
      <w:pPr>
        <w:pStyle w:val="NumberedItem"/>
        <w:numPr>
          <w:ilvl w:val="0"/>
          <w:numId w:val="40"/>
        </w:numPr>
        <w:ind w:left="238" w:hanging="238"/>
        <w:rPr>
          <w:lang w:val="en-CA"/>
        </w:rPr>
      </w:pPr>
      <w:r w:rsidRPr="00D950C7">
        <w:rPr>
          <w:i/>
          <w:iCs/>
          <w:lang w:val="en-CA"/>
        </w:rPr>
        <w:t>Socializ</w:t>
      </w:r>
      <w:r w:rsidR="005724FF">
        <w:rPr>
          <w:i/>
          <w:iCs/>
          <w:lang w:val="en-CA"/>
        </w:rPr>
        <w:t>ing</w:t>
      </w:r>
      <w:r w:rsidRPr="00C30F1E">
        <w:rPr>
          <w:lang w:val="en-CA"/>
        </w:rPr>
        <w:t xml:space="preserve">. The direction toward the closest possible mate within the vision range is computed. If the </w:t>
      </w:r>
      <w:r>
        <w:rPr>
          <w:lang w:val="en-CA"/>
        </w:rPr>
        <w:t>individual’s speed is</w:t>
      </w:r>
      <w:r w:rsidRPr="00C30F1E">
        <w:rPr>
          <w:lang w:val="en-CA"/>
        </w:rPr>
        <w:t xml:space="preserve"> high enough to reach </w:t>
      </w:r>
      <w:r>
        <w:rPr>
          <w:lang w:val="en-CA"/>
        </w:rPr>
        <w:t>this</w:t>
      </w:r>
      <w:r w:rsidRPr="00C30F1E">
        <w:rPr>
          <w:lang w:val="en-CA"/>
        </w:rPr>
        <w:t xml:space="preserve"> mate, the </w:t>
      </w:r>
      <w:r>
        <w:rPr>
          <w:lang w:val="en-CA"/>
        </w:rPr>
        <w:t>individual</w:t>
      </w:r>
      <w:r w:rsidRPr="00C30F1E">
        <w:rPr>
          <w:lang w:val="en-CA"/>
        </w:rPr>
        <w:t xml:space="preserve"> is placed </w:t>
      </w:r>
      <w:r>
        <w:rPr>
          <w:lang w:val="en-CA"/>
        </w:rPr>
        <w:t>in</w:t>
      </w:r>
      <w:r w:rsidRPr="00C30F1E">
        <w:rPr>
          <w:lang w:val="en-CA"/>
        </w:rPr>
        <w:t xml:space="preserve"> the cell containing </w:t>
      </w:r>
      <w:r>
        <w:rPr>
          <w:lang w:val="en-CA"/>
        </w:rPr>
        <w:t>this</w:t>
      </w:r>
      <w:r w:rsidRPr="00C30F1E">
        <w:rPr>
          <w:lang w:val="en-CA"/>
        </w:rPr>
        <w:t xml:space="preserve"> mate</w:t>
      </w:r>
      <w:r>
        <w:rPr>
          <w:lang w:val="en-CA"/>
        </w:rPr>
        <w:t xml:space="preserve">. </w:t>
      </w:r>
      <w:r w:rsidRPr="00C30F1E">
        <w:rPr>
          <w:lang w:val="en-CA"/>
        </w:rPr>
        <w:t xml:space="preserve">Otherwise, the </w:t>
      </w:r>
      <w:r>
        <w:rPr>
          <w:lang w:val="en-CA"/>
        </w:rPr>
        <w:t>individual</w:t>
      </w:r>
      <w:r w:rsidRPr="00C30F1E">
        <w:rPr>
          <w:lang w:val="en-CA"/>
        </w:rPr>
        <w:t xml:space="preserve"> moves at its speed toward this mate. </w:t>
      </w:r>
      <w:r>
        <w:rPr>
          <w:lang w:val="en-CA"/>
        </w:rPr>
        <w:t>If no mate is within vision range, the individual moves in a random direction.</w:t>
      </w:r>
    </w:p>
    <w:p w14:paraId="2A85ED8C" w14:textId="27267283" w:rsidR="00E466C8" w:rsidRPr="00C30F1E" w:rsidRDefault="00E466C8" w:rsidP="003E4F2A">
      <w:pPr>
        <w:pStyle w:val="NumberedItem"/>
        <w:numPr>
          <w:ilvl w:val="0"/>
          <w:numId w:val="40"/>
        </w:numPr>
        <w:ind w:left="238" w:hanging="238"/>
        <w:rPr>
          <w:lang w:val="en-CA"/>
        </w:rPr>
      </w:pPr>
      <w:r w:rsidRPr="00D950C7">
        <w:rPr>
          <w:i/>
          <w:iCs/>
          <w:lang w:val="en-CA"/>
        </w:rPr>
        <w:t>Explor</w:t>
      </w:r>
      <w:r w:rsidR="005724FF">
        <w:rPr>
          <w:i/>
          <w:iCs/>
          <w:lang w:val="en-CA"/>
        </w:rPr>
        <w:t>ing</w:t>
      </w:r>
      <w:r w:rsidRPr="00C30F1E">
        <w:rPr>
          <w:lang w:val="en-CA"/>
        </w:rPr>
        <w:t xml:space="preserve">. </w:t>
      </w:r>
      <w:r>
        <w:rPr>
          <w:lang w:val="en-CA"/>
        </w:rPr>
        <w:t>A</w:t>
      </w:r>
      <w:r w:rsidRPr="00C30F1E">
        <w:rPr>
          <w:lang w:val="en-CA"/>
        </w:rPr>
        <w:t xml:space="preserve"> direction is computed randomly. The </w:t>
      </w:r>
      <w:r>
        <w:rPr>
          <w:lang w:val="en-CA"/>
        </w:rPr>
        <w:t>individual</w:t>
      </w:r>
      <w:r w:rsidRPr="00C30F1E">
        <w:rPr>
          <w:lang w:val="en-CA"/>
        </w:rPr>
        <w:t xml:space="preserve"> moves at its speed in this direction.</w:t>
      </w:r>
    </w:p>
    <w:p w14:paraId="6EF6F051" w14:textId="0BEDF8C7" w:rsidR="00E466C8" w:rsidRPr="00C30F1E" w:rsidRDefault="00E466C8" w:rsidP="003E4F2A">
      <w:pPr>
        <w:pStyle w:val="NumberedItem"/>
        <w:numPr>
          <w:ilvl w:val="0"/>
          <w:numId w:val="40"/>
        </w:numPr>
        <w:ind w:left="238" w:hanging="238"/>
        <w:rPr>
          <w:lang w:val="en-CA"/>
        </w:rPr>
      </w:pPr>
      <w:r w:rsidRPr="00D950C7">
        <w:rPr>
          <w:i/>
          <w:iCs/>
          <w:lang w:val="en-CA"/>
        </w:rPr>
        <w:t>Resting</w:t>
      </w:r>
      <w:r w:rsidRPr="00C30F1E">
        <w:rPr>
          <w:lang w:val="en-CA"/>
        </w:rPr>
        <w:t>. Nothing happens.</w:t>
      </w:r>
    </w:p>
    <w:p w14:paraId="126E592D" w14:textId="2007934D" w:rsidR="00E466C8" w:rsidRPr="00512879" w:rsidRDefault="00E466C8" w:rsidP="003E4F2A">
      <w:pPr>
        <w:pStyle w:val="NumberedItem"/>
        <w:numPr>
          <w:ilvl w:val="0"/>
          <w:numId w:val="40"/>
        </w:numPr>
        <w:ind w:left="238" w:hanging="238"/>
        <w:rPr>
          <w:lang w:val="en-CA"/>
        </w:rPr>
      </w:pPr>
      <w:r w:rsidRPr="00D950C7">
        <w:rPr>
          <w:i/>
          <w:iCs/>
          <w:lang w:val="en-CA"/>
        </w:rPr>
        <w:t>Eating</w:t>
      </w:r>
      <w:r w:rsidRPr="00C30F1E">
        <w:rPr>
          <w:lang w:val="en-CA"/>
        </w:rPr>
        <w:t xml:space="preserve">. If </w:t>
      </w:r>
      <w:r>
        <w:rPr>
          <w:lang w:val="en-CA"/>
        </w:rPr>
        <w:t>the current amount of grass (</w:t>
      </w:r>
      <w:r w:rsidRPr="00C30F1E">
        <w:rPr>
          <w:lang w:val="en-CA"/>
        </w:rPr>
        <w:t>meat)</w:t>
      </w:r>
      <w:r>
        <w:rPr>
          <w:lang w:val="en-CA"/>
        </w:rPr>
        <w:t xml:space="preserve"> in the prey’s (predator’s) cell</w:t>
      </w:r>
      <w:r w:rsidRPr="00C30F1E">
        <w:rPr>
          <w:lang w:val="en-CA"/>
        </w:rPr>
        <w:t xml:space="preserve"> is greater than 0, </w:t>
      </w:r>
      <w:r>
        <w:rPr>
          <w:lang w:val="en-CA"/>
        </w:rPr>
        <w:t>the</w:t>
      </w:r>
      <w:r w:rsidRPr="00C30F1E">
        <w:rPr>
          <w:lang w:val="en-CA"/>
        </w:rPr>
        <w:t xml:space="preserve"> </w:t>
      </w:r>
      <w:r>
        <w:rPr>
          <w:lang w:val="en-CA"/>
        </w:rPr>
        <w:t>prey (predator)</w:t>
      </w:r>
      <w:r w:rsidRPr="00C30F1E">
        <w:rPr>
          <w:lang w:val="en-CA"/>
        </w:rPr>
        <w:t xml:space="preserve"> consumes the </w:t>
      </w:r>
      <w:r>
        <w:rPr>
          <w:lang w:val="en-CA"/>
        </w:rPr>
        <w:t>grass (meat) to gain its required energy,</w:t>
      </w:r>
      <w:r w:rsidRPr="00C30F1E">
        <w:rPr>
          <w:lang w:val="en-CA"/>
        </w:rPr>
        <w:t xml:space="preserve"> </w:t>
      </w:r>
      <w:proofErr w:type="gramStart"/>
      <w:r w:rsidRPr="007C13DC">
        <w:rPr>
          <w:i/>
          <w:iCs/>
          <w:lang w:val="en-CA"/>
        </w:rPr>
        <w:t>min</w:t>
      </w:r>
      <w:r>
        <w:rPr>
          <w:lang w:val="en-CA"/>
        </w:rPr>
        <w:t>(</w:t>
      </w:r>
      <w:proofErr w:type="spellStart"/>
      <w:proofErr w:type="gramEnd"/>
      <w:r w:rsidRPr="0022405B">
        <w:rPr>
          <w:i/>
          <w:iCs/>
          <w:lang w:val="en-CA"/>
        </w:rPr>
        <w:t>MaxEnergy</w:t>
      </w:r>
      <w:proofErr w:type="spellEnd"/>
      <w:r w:rsidRPr="00C30F1E">
        <w:rPr>
          <w:lang w:val="en-CA"/>
        </w:rPr>
        <w:t xml:space="preserve"> </w:t>
      </w:r>
      <w:r>
        <w:rPr>
          <w:lang w:val="en-CA"/>
        </w:rPr>
        <w:t>–</w:t>
      </w:r>
      <w:r w:rsidRPr="00C30F1E">
        <w:rPr>
          <w:lang w:val="en-CA"/>
        </w:rPr>
        <w:t xml:space="preserve"> </w:t>
      </w:r>
      <w:proofErr w:type="spellStart"/>
      <w:r w:rsidRPr="0022405B">
        <w:rPr>
          <w:i/>
          <w:iCs/>
          <w:lang w:val="en-CA"/>
        </w:rPr>
        <w:t>CurrentEnergy</w:t>
      </w:r>
      <w:proofErr w:type="spellEnd"/>
      <w:r>
        <w:rPr>
          <w:lang w:val="en-CA"/>
        </w:rPr>
        <w:t xml:space="preserve">, </w:t>
      </w:r>
      <w:proofErr w:type="spellStart"/>
      <w:r>
        <w:rPr>
          <w:i/>
          <w:iCs/>
          <w:lang w:val="en-CA"/>
        </w:rPr>
        <w:t>EnergyUn</w:t>
      </w:r>
      <w:r w:rsidRPr="00D950C7">
        <w:rPr>
          <w:i/>
          <w:iCs/>
          <w:lang w:val="en-CA"/>
        </w:rPr>
        <w:t>its</w:t>
      </w:r>
      <w:proofErr w:type="spellEnd"/>
      <w:r>
        <w:rPr>
          <w:lang w:val="en-CA"/>
        </w:rPr>
        <w:t xml:space="preserve">), where </w:t>
      </w:r>
      <w:proofErr w:type="spellStart"/>
      <w:r w:rsidRPr="001F1B14">
        <w:rPr>
          <w:i/>
          <w:lang w:val="en-CA"/>
        </w:rPr>
        <w:t>Energy</w:t>
      </w:r>
      <w:r w:rsidRPr="001F1B14">
        <w:rPr>
          <w:i/>
          <w:iCs/>
          <w:lang w:val="en-CA"/>
        </w:rPr>
        <w:t>U</w:t>
      </w:r>
      <w:r w:rsidRPr="00D950C7">
        <w:rPr>
          <w:i/>
          <w:iCs/>
          <w:lang w:val="en-CA"/>
        </w:rPr>
        <w:t>nits</w:t>
      </w:r>
      <w:proofErr w:type="spellEnd"/>
      <w:r>
        <w:rPr>
          <w:lang w:val="en-CA"/>
        </w:rPr>
        <w:t xml:space="preserve"> is the number of grass (meat) energy units in the cell. </w:t>
      </w:r>
      <w:proofErr w:type="spellStart"/>
      <w:r>
        <w:rPr>
          <w:i/>
          <w:lang w:val="en-CA"/>
        </w:rPr>
        <w:t>EnergyUnits</w:t>
      </w:r>
      <w:proofErr w:type="spellEnd"/>
      <w:r>
        <w:rPr>
          <w:lang w:val="en-CA"/>
        </w:rPr>
        <w:t xml:space="preserve"> is decreased by the amount consumed by the individual.</w:t>
      </w:r>
    </w:p>
    <w:p w14:paraId="1B5F3DC1" w14:textId="2DBA99A1" w:rsidR="003E4F2A" w:rsidRDefault="00E466C8" w:rsidP="003E4F2A">
      <w:pPr>
        <w:pStyle w:val="NumberedItem"/>
        <w:numPr>
          <w:ilvl w:val="0"/>
          <w:numId w:val="40"/>
        </w:numPr>
        <w:ind w:left="238" w:hanging="238"/>
        <w:rPr>
          <w:lang w:val="en-CA"/>
        </w:rPr>
      </w:pPr>
      <w:r>
        <w:rPr>
          <w:i/>
          <w:iCs/>
          <w:lang w:val="en-CA"/>
        </w:rPr>
        <w:t>Reproducing</w:t>
      </w:r>
      <w:r w:rsidRPr="00C30F1E">
        <w:rPr>
          <w:lang w:val="en-CA"/>
        </w:rPr>
        <w:t xml:space="preserve">. </w:t>
      </w:r>
      <w:r w:rsidRPr="002C76FE">
        <w:rPr>
          <w:lang w:val="en-CA"/>
        </w:rPr>
        <w:t>Chromosomes in eukaryotic cells are usually present in pairs (diploid organisms). The chromosomes of each pair separate in meiosis, one going to each gamete. In many animal species, sex is determined by a special pair of chromosomes called sex chromosomes</w:t>
      </w:r>
      <w:r>
        <w:rPr>
          <w:lang w:val="en-CA"/>
        </w:rPr>
        <w:t xml:space="preserve"> (</w:t>
      </w:r>
      <w:proofErr w:type="spellStart"/>
      <w:r>
        <w:rPr>
          <w:lang w:val="en-CA"/>
        </w:rPr>
        <w:t>allosomes</w:t>
      </w:r>
      <w:proofErr w:type="spellEnd"/>
      <w:r>
        <w:rPr>
          <w:lang w:val="en-CA"/>
        </w:rPr>
        <w:t>)</w:t>
      </w:r>
      <w:r w:rsidRPr="002C76FE">
        <w:rPr>
          <w:lang w:val="en-CA"/>
        </w:rPr>
        <w:t xml:space="preserve">, the X and Y. All other </w:t>
      </w:r>
      <w:r>
        <w:rPr>
          <w:lang w:val="en-CA"/>
        </w:rPr>
        <w:t>c</w:t>
      </w:r>
      <w:r w:rsidRPr="002C76FE">
        <w:rPr>
          <w:lang w:val="en-CA"/>
        </w:rPr>
        <w:t>hromosomes are called autosome</w:t>
      </w:r>
      <w:r>
        <w:rPr>
          <w:lang w:val="en-CA"/>
        </w:rPr>
        <w:t>s</w:t>
      </w:r>
      <w:r w:rsidRPr="002C76FE">
        <w:rPr>
          <w:lang w:val="en-CA"/>
        </w:rPr>
        <w:t>. The sex chromosomes are an exception to the rule that all chromosomes of diploid organisms are presented in pairs of morphologically similar homolog</w:t>
      </w:r>
      <w:r>
        <w:rPr>
          <w:lang w:val="en-CA"/>
        </w:rPr>
        <w:t>s</w:t>
      </w:r>
      <w:r w:rsidRPr="002C76FE">
        <w:rPr>
          <w:lang w:val="en-CA"/>
        </w:rPr>
        <w:t xml:space="preserve">. While females have two X chromosomes, the males have one X chromosome along with a morphologically unmatched chromosome, called </w:t>
      </w:r>
      <w:r>
        <w:rPr>
          <w:lang w:val="en-CA"/>
        </w:rPr>
        <w:t xml:space="preserve">the </w:t>
      </w:r>
      <w:r w:rsidRPr="002C76FE">
        <w:rPr>
          <w:lang w:val="en-CA"/>
        </w:rPr>
        <w:t>Y chromosome. All somatic cells in male and female organisms have a complete set of autos</w:t>
      </w:r>
      <w:r>
        <w:rPr>
          <w:lang w:val="en-CA"/>
        </w:rPr>
        <w:t>ome and sex chromosomes. E</w:t>
      </w:r>
      <w:r w:rsidRPr="002C76FE">
        <w:rPr>
          <w:lang w:val="en-CA"/>
        </w:rPr>
        <w:t>very egg cell contains</w:t>
      </w:r>
      <w:r>
        <w:rPr>
          <w:lang w:val="en-CA"/>
        </w:rPr>
        <w:t xml:space="preserve"> an</w:t>
      </w:r>
      <w:r w:rsidRPr="002C76FE">
        <w:rPr>
          <w:lang w:val="en-CA"/>
        </w:rPr>
        <w:t xml:space="preserve"> X chromosome</w:t>
      </w:r>
      <w:r>
        <w:rPr>
          <w:lang w:val="en-CA"/>
        </w:rPr>
        <w:t>, while</w:t>
      </w:r>
      <w:r w:rsidRPr="002C76FE">
        <w:rPr>
          <w:lang w:val="en-CA"/>
        </w:rPr>
        <w:t xml:space="preserve"> only half of</w:t>
      </w:r>
      <w:r>
        <w:rPr>
          <w:lang w:val="en-CA"/>
        </w:rPr>
        <w:t xml:space="preserve"> s</w:t>
      </w:r>
      <w:r w:rsidRPr="002C76FE">
        <w:rPr>
          <w:lang w:val="en-CA"/>
        </w:rPr>
        <w:t xml:space="preserve">perm cells </w:t>
      </w:r>
      <w:r>
        <w:rPr>
          <w:lang w:val="en-CA"/>
        </w:rPr>
        <w:t>contain</w:t>
      </w:r>
      <w:r w:rsidRPr="002C76FE">
        <w:rPr>
          <w:lang w:val="en-CA"/>
        </w:rPr>
        <w:t xml:space="preserve"> </w:t>
      </w:r>
      <w:r>
        <w:rPr>
          <w:lang w:val="en-CA"/>
        </w:rPr>
        <w:t xml:space="preserve">an </w:t>
      </w:r>
      <w:r w:rsidRPr="002C76FE">
        <w:rPr>
          <w:lang w:val="en-CA"/>
        </w:rPr>
        <w:t>X chromosome and the other half contain</w:t>
      </w:r>
      <w:r>
        <w:rPr>
          <w:lang w:val="en-CA"/>
        </w:rPr>
        <w:t xml:space="preserve"> a</w:t>
      </w:r>
      <w:r w:rsidRPr="002C76FE">
        <w:rPr>
          <w:lang w:val="en-CA"/>
        </w:rPr>
        <w:t xml:space="preserve"> Y chromosome. This difference is a chromosomal mechanism for determining sex at the time of fertilization. </w:t>
      </w:r>
      <w:r>
        <w:rPr>
          <w:lang w:val="en-CA"/>
        </w:rPr>
        <w:t xml:space="preserve">In other words, while </w:t>
      </w:r>
      <w:r w:rsidRPr="002C76FE">
        <w:rPr>
          <w:lang w:val="en-CA"/>
        </w:rPr>
        <w:t>autosome</w:t>
      </w:r>
      <w:r>
        <w:rPr>
          <w:lang w:val="en-CA"/>
        </w:rPr>
        <w:t xml:space="preserve"> chromosomes are randomly obtained from both parents; Y chromosome in male offspring is exclusively acquired from the father (</w:t>
      </w:r>
      <w:proofErr w:type="spellStart"/>
      <w:r w:rsidRPr="00AF723C">
        <w:rPr>
          <w:lang w:val="en-CA"/>
        </w:rPr>
        <w:t>Hartl</w:t>
      </w:r>
      <w:proofErr w:type="spellEnd"/>
      <w:r>
        <w:rPr>
          <w:lang w:val="en-CA"/>
        </w:rPr>
        <w:t xml:space="preserve"> and </w:t>
      </w:r>
      <w:r w:rsidRPr="00AF723C">
        <w:rPr>
          <w:lang w:val="en-CA"/>
        </w:rPr>
        <w:t>Jones</w:t>
      </w:r>
      <w:r>
        <w:rPr>
          <w:lang w:val="en-CA"/>
        </w:rPr>
        <w:t xml:space="preserve"> 2004). </w:t>
      </w:r>
      <w:r w:rsidR="00D602C6">
        <w:rPr>
          <w:lang w:val="en-CA"/>
        </w:rPr>
        <w:t>Individuals in EcoSim, in contrast</w:t>
      </w:r>
      <w:r w:rsidR="001B0DF0">
        <w:rPr>
          <w:lang w:val="en-CA"/>
        </w:rPr>
        <w:t xml:space="preserve"> to the common case</w:t>
      </w:r>
      <w:r w:rsidR="00D602C6">
        <w:rPr>
          <w:lang w:val="en-CA"/>
        </w:rPr>
        <w:t>, are haploid</w:t>
      </w:r>
      <w:r w:rsidR="001F319F">
        <w:rPr>
          <w:lang w:val="en-CA"/>
        </w:rPr>
        <w:t>. T</w:t>
      </w:r>
      <w:r w:rsidR="00D602C6">
        <w:rPr>
          <w:lang w:val="en-CA"/>
        </w:rPr>
        <w:t>hat is, the</w:t>
      </w:r>
      <w:r w:rsidR="00DF48B7">
        <w:rPr>
          <w:lang w:val="en-CA"/>
        </w:rPr>
        <w:t>ir chromosomes are present as singletons</w:t>
      </w:r>
      <w:r w:rsidR="003B112D">
        <w:rPr>
          <w:lang w:val="en-CA"/>
        </w:rPr>
        <w:t xml:space="preserve"> that are generated from specialized evolutionary operations described below</w:t>
      </w:r>
      <w:r w:rsidR="00DF48B7">
        <w:rPr>
          <w:lang w:val="en-CA"/>
        </w:rPr>
        <w:t xml:space="preserve">. </w:t>
      </w:r>
      <w:r>
        <w:rPr>
          <w:lang w:val="en-CA"/>
        </w:rPr>
        <w:t xml:space="preserve">To model more realistic individuals, we made it so that all </w:t>
      </w:r>
      <w:r w:rsidRPr="009C0867">
        <w:rPr>
          <w:lang w:val="en-CA"/>
        </w:rPr>
        <w:t>perception genes</w:t>
      </w:r>
      <w:r>
        <w:rPr>
          <w:lang w:val="en-CA"/>
        </w:rPr>
        <w:t>,</w:t>
      </w:r>
      <w:r w:rsidRPr="009C0867">
        <w:rPr>
          <w:lang w:val="en-CA"/>
        </w:rPr>
        <w:t xml:space="preserve"> </w:t>
      </w:r>
      <w:proofErr w:type="spellStart"/>
      <w:r w:rsidRPr="000E4BE7">
        <w:rPr>
          <w:i/>
          <w:lang w:val="en-CA"/>
        </w:rPr>
        <w:t>MaxEnergy</w:t>
      </w:r>
      <w:proofErr w:type="spellEnd"/>
      <w:r>
        <w:rPr>
          <w:lang w:val="en-CA"/>
        </w:rPr>
        <w:t xml:space="preserve"> genes, and </w:t>
      </w:r>
      <w:proofErr w:type="spellStart"/>
      <w:r w:rsidRPr="000E4BE7">
        <w:rPr>
          <w:i/>
          <w:lang w:val="en-CA"/>
        </w:rPr>
        <w:t>S</w:t>
      </w:r>
      <w:r w:rsidR="000E4BE7">
        <w:rPr>
          <w:i/>
          <w:lang w:val="en-CA"/>
        </w:rPr>
        <w:t>tate</w:t>
      </w:r>
      <w:r w:rsidRPr="000E4BE7">
        <w:rPr>
          <w:i/>
          <w:lang w:val="en-CA"/>
        </w:rPr>
        <w:t>O</w:t>
      </w:r>
      <w:r w:rsidR="000E4BE7">
        <w:rPr>
          <w:i/>
          <w:lang w:val="en-CA"/>
        </w:rPr>
        <w:t>f</w:t>
      </w:r>
      <w:r w:rsidRPr="000E4BE7">
        <w:rPr>
          <w:i/>
          <w:lang w:val="en-CA"/>
        </w:rPr>
        <w:t>B</w:t>
      </w:r>
      <w:r w:rsidR="000E4BE7">
        <w:rPr>
          <w:i/>
          <w:lang w:val="en-CA"/>
        </w:rPr>
        <w:t>irth</w:t>
      </w:r>
      <w:proofErr w:type="spellEnd"/>
      <w:r w:rsidRPr="009C0867">
        <w:rPr>
          <w:lang w:val="en-CA"/>
        </w:rPr>
        <w:t xml:space="preserve"> genes </w:t>
      </w:r>
      <w:r>
        <w:rPr>
          <w:lang w:val="en-CA"/>
        </w:rPr>
        <w:t xml:space="preserve">exist on </w:t>
      </w:r>
      <w:proofErr w:type="spellStart"/>
      <w:r>
        <w:rPr>
          <w:lang w:val="en-CA"/>
        </w:rPr>
        <w:t>allosomes</w:t>
      </w:r>
      <w:proofErr w:type="spellEnd"/>
      <w:r>
        <w:rPr>
          <w:lang w:val="en-CA"/>
        </w:rPr>
        <w:t xml:space="preserve"> (that is, they are sex-linked), while all other genes exist on autosomes. Thus, there is an </w:t>
      </w:r>
      <w:r w:rsidRPr="009C0867">
        <w:rPr>
          <w:lang w:val="en-CA"/>
        </w:rPr>
        <w:t>evolving differentiation b</w:t>
      </w:r>
      <w:r>
        <w:rPr>
          <w:lang w:val="en-CA"/>
        </w:rPr>
        <w:t>e</w:t>
      </w:r>
      <w:r w:rsidR="001A174E">
        <w:rPr>
          <w:lang w:val="en-CA"/>
        </w:rPr>
        <w:t>tween male and female behavior.</w:t>
      </w:r>
    </w:p>
    <w:p w14:paraId="09488833" w14:textId="7F37B6EF" w:rsidR="0026556D" w:rsidRDefault="001A174E" w:rsidP="00F62AAE">
      <w:pPr>
        <w:pStyle w:val="NumberedItem"/>
        <w:numPr>
          <w:ilvl w:val="0"/>
          <w:numId w:val="0"/>
        </w:numPr>
        <w:ind w:left="238"/>
        <w:rPr>
          <w:lang w:val="en-CA"/>
        </w:rPr>
      </w:pPr>
      <w:r>
        <w:rPr>
          <w:iCs/>
          <w:lang w:val="en-CA"/>
        </w:rPr>
        <w:t xml:space="preserve">As per the section </w:t>
      </w:r>
      <w:r w:rsidRPr="001A174E">
        <w:rPr>
          <w:i/>
          <w:iCs/>
          <w:lang w:val="en-CA"/>
        </w:rPr>
        <w:t>Process Overview and Scheduling</w:t>
      </w:r>
      <w:r w:rsidR="00773542">
        <w:rPr>
          <w:iCs/>
          <w:lang w:val="en-CA"/>
        </w:rPr>
        <w:t>,</w:t>
      </w:r>
      <w:r>
        <w:rPr>
          <w:iCs/>
          <w:lang w:val="en-CA"/>
        </w:rPr>
        <w:t xml:space="preserve"> females intending to reproduce act first. This is because females </w:t>
      </w:r>
      <w:r w:rsidR="009133F5">
        <w:rPr>
          <w:iCs/>
          <w:lang w:val="en-CA"/>
        </w:rPr>
        <w:t xml:space="preserve">initiate reproduction in EcoSim, to </w:t>
      </w:r>
      <w:r w:rsidR="009133F5">
        <w:rPr>
          <w:iCs/>
          <w:lang w:val="en-CA"/>
        </w:rPr>
        <w:lastRenderedPageBreak/>
        <w:t>simulate female choice.</w:t>
      </w:r>
      <w:r w:rsidR="00983A7B">
        <w:rPr>
          <w:iCs/>
          <w:lang w:val="en-CA"/>
        </w:rPr>
        <w:t xml:space="preserve"> Females can attempt to reproduce with any male in their cell, however success is not </w:t>
      </w:r>
      <w:proofErr w:type="gramStart"/>
      <w:r w:rsidR="00983A7B">
        <w:rPr>
          <w:iCs/>
          <w:lang w:val="en-CA"/>
        </w:rPr>
        <w:t>guaranteed</w:t>
      </w:r>
      <w:proofErr w:type="gramEnd"/>
      <w:r w:rsidR="00F62AAE">
        <w:rPr>
          <w:iCs/>
          <w:lang w:val="en-CA"/>
        </w:rPr>
        <w:t xml:space="preserve"> and individuals always act in order of decreasing strength</w:t>
      </w:r>
      <w:r w:rsidR="00983A7B">
        <w:rPr>
          <w:iCs/>
          <w:lang w:val="en-CA"/>
        </w:rPr>
        <w:t>.</w:t>
      </w:r>
      <w:r>
        <w:rPr>
          <w:iCs/>
          <w:lang w:val="en-CA"/>
        </w:rPr>
        <w:t xml:space="preserve"> There are several ways a reproduction attempt can fail in EcoSim.</w:t>
      </w:r>
      <w:r w:rsidR="00F62AAE">
        <w:rPr>
          <w:iCs/>
          <w:lang w:val="en-CA"/>
        </w:rPr>
        <w:t xml:space="preserve"> Reproduction fails if there are no males in the current cell. Otherwise,</w:t>
      </w:r>
      <w:r w:rsidR="008267A8">
        <w:rPr>
          <w:iCs/>
          <w:lang w:val="en-CA"/>
        </w:rPr>
        <w:t xml:space="preserve"> the female randomly selects a potential male partner.</w:t>
      </w:r>
      <w:r w:rsidR="00F62AAE">
        <w:rPr>
          <w:iCs/>
          <w:lang w:val="en-CA"/>
        </w:rPr>
        <w:t xml:space="preserve"> </w:t>
      </w:r>
      <w:r w:rsidR="008267A8">
        <w:rPr>
          <w:iCs/>
          <w:lang w:val="en-CA"/>
        </w:rPr>
        <w:t>A</w:t>
      </w:r>
      <w:r w:rsidR="00F62AAE">
        <w:rPr>
          <w:iCs/>
          <w:lang w:val="en-CA"/>
        </w:rPr>
        <w:t xml:space="preserve"> reproduction attempt with a single male can fail if: the male has already </w:t>
      </w:r>
      <w:r w:rsidR="006F39D0">
        <w:rPr>
          <w:iCs/>
          <w:lang w:val="en-CA"/>
        </w:rPr>
        <w:t>reproduced</w:t>
      </w:r>
      <w:r w:rsidR="00F62AAE">
        <w:rPr>
          <w:iCs/>
          <w:lang w:val="en-CA"/>
        </w:rPr>
        <w:t xml:space="preserve"> (with a different, stronger female),</w:t>
      </w:r>
      <w:r w:rsidR="006F39D0">
        <w:rPr>
          <w:iCs/>
          <w:lang w:val="en-CA"/>
        </w:rPr>
        <w:t xml:space="preserve"> the male has selected a different action (e.g. </w:t>
      </w:r>
      <w:r w:rsidR="006F39D0" w:rsidRPr="006F39D0">
        <w:rPr>
          <w:i/>
          <w:iCs/>
          <w:lang w:val="en-CA"/>
        </w:rPr>
        <w:t>Eat</w:t>
      </w:r>
      <w:r w:rsidR="006F39D0">
        <w:rPr>
          <w:iCs/>
          <w:lang w:val="en-CA"/>
        </w:rPr>
        <w:t xml:space="preserve"> or </w:t>
      </w:r>
      <w:r w:rsidR="006F39D0" w:rsidRPr="006F39D0">
        <w:rPr>
          <w:i/>
          <w:iCs/>
          <w:lang w:val="en-CA"/>
        </w:rPr>
        <w:t>Evade</w:t>
      </w:r>
      <w:r w:rsidR="006F39D0">
        <w:rPr>
          <w:iCs/>
          <w:lang w:val="en-CA"/>
        </w:rPr>
        <w:t>),</w:t>
      </w:r>
      <w:r w:rsidR="00F62AAE">
        <w:rPr>
          <w:iCs/>
          <w:lang w:val="en-CA"/>
        </w:rPr>
        <w:t xml:space="preserve"> </w:t>
      </w:r>
      <w:r w:rsidR="00433DDD">
        <w:rPr>
          <w:iCs/>
          <w:lang w:val="en-CA"/>
        </w:rPr>
        <w:t xml:space="preserve">the male is below reproduction age, the male has insufficient energy to reproduce, </w:t>
      </w:r>
      <w:r w:rsidR="00894CA8">
        <w:rPr>
          <w:iCs/>
          <w:lang w:val="en-CA"/>
        </w:rPr>
        <w:t>or</w:t>
      </w:r>
      <w:r w:rsidR="00433DDD">
        <w:rPr>
          <w:iCs/>
          <w:lang w:val="en-CA"/>
        </w:rPr>
        <w:t xml:space="preserve"> the genetic distance between the </w:t>
      </w:r>
      <w:r w:rsidR="00F80A8E">
        <w:rPr>
          <w:iCs/>
          <w:lang w:val="en-CA"/>
        </w:rPr>
        <w:t>female and male</w:t>
      </w:r>
      <w:r w:rsidR="00433DDD">
        <w:rPr>
          <w:iCs/>
          <w:lang w:val="en-CA"/>
        </w:rPr>
        <w:t xml:space="preserve"> is too great.</w:t>
      </w:r>
      <w:r w:rsidR="00A80AFE">
        <w:rPr>
          <w:iCs/>
          <w:lang w:val="en-CA"/>
        </w:rPr>
        <w:t xml:space="preserve"> The genetic distance threshold for reproduction failure is greater than the speciation threshold, therefore individuals from different species can reproduce to generate hybrid offspring. In this case, the hybrid offspring is assigned to the species which has a smaller genetic difference between its average genome and the genome of the offspring.</w:t>
      </w:r>
      <w:r w:rsidR="00377391">
        <w:rPr>
          <w:iCs/>
          <w:lang w:val="en-CA"/>
        </w:rPr>
        <w:t xml:space="preserve"> </w:t>
      </w:r>
      <w:r w:rsidR="008267A8">
        <w:rPr>
          <w:iCs/>
          <w:lang w:val="en-CA"/>
        </w:rPr>
        <w:t>The female can attempt to reproduce with each male in the current cell</w:t>
      </w:r>
      <w:r w:rsidR="0030411D">
        <w:rPr>
          <w:iCs/>
          <w:lang w:val="en-CA"/>
        </w:rPr>
        <w:t xml:space="preserve">, but loses two </w:t>
      </w:r>
      <w:r w:rsidR="0030411D" w:rsidRPr="0030411D">
        <w:rPr>
          <w:i/>
          <w:iCs/>
          <w:lang w:val="en-CA"/>
        </w:rPr>
        <w:t>Energy</w:t>
      </w:r>
      <w:r w:rsidR="0030411D">
        <w:rPr>
          <w:iCs/>
          <w:lang w:val="en-CA"/>
        </w:rPr>
        <w:t xml:space="preserve"> for each failed attempt</w:t>
      </w:r>
      <w:r w:rsidR="008267A8">
        <w:rPr>
          <w:iCs/>
          <w:lang w:val="en-CA"/>
        </w:rPr>
        <w:t>.</w:t>
      </w:r>
      <w:r w:rsidR="00F62AAE">
        <w:rPr>
          <w:iCs/>
          <w:lang w:val="en-CA"/>
        </w:rPr>
        <w:t xml:space="preserve"> </w:t>
      </w:r>
      <w:r w:rsidR="00507D45">
        <w:rPr>
          <w:iCs/>
          <w:lang w:val="en-CA"/>
        </w:rPr>
        <w:t xml:space="preserve">If reproduction succeeds, </w:t>
      </w:r>
      <w:r w:rsidR="00507D45">
        <w:rPr>
          <w:lang w:val="en-CA"/>
        </w:rPr>
        <w:t>t</w:t>
      </w:r>
      <w:r w:rsidR="00E466C8" w:rsidRPr="003E4F2A">
        <w:rPr>
          <w:lang w:val="en-CA"/>
        </w:rPr>
        <w:t xml:space="preserve">he process of generating a new offspring consists of the following steps. </w:t>
      </w:r>
      <w:r w:rsidR="00E466C8" w:rsidRPr="004D50E9">
        <w:t>When a new offspring is created, it is given a genome which is a combination of the genomes of its parents</w:t>
      </w:r>
      <w:r w:rsidR="00E466C8">
        <w:t xml:space="preserve"> using a specialized crossover operation along with</w:t>
      </w:r>
      <w:r w:rsidR="00E466C8" w:rsidRPr="004D50E9">
        <w:t xml:space="preserve"> some possible mutations</w:t>
      </w:r>
      <w:r w:rsidR="00E466C8">
        <w:t xml:space="preserve"> (as explained under </w:t>
      </w:r>
      <w:r w:rsidR="00E466C8" w:rsidRPr="00DF0BD1">
        <w:rPr>
          <w:i/>
        </w:rPr>
        <w:t>Adaptation</w:t>
      </w:r>
      <w:r w:rsidR="00E466C8">
        <w:t>)</w:t>
      </w:r>
      <w:r w:rsidR="00E466C8" w:rsidRPr="004D50E9">
        <w:t>.</w:t>
      </w:r>
      <w:r w:rsidR="0037016F">
        <w:t xml:space="preserve"> The sex of the offspring is randomly determined with equal probability to be male or female.</w:t>
      </w:r>
      <w:r w:rsidR="00E466C8">
        <w:t xml:space="preserve"> </w:t>
      </w:r>
      <w:r w:rsidR="00E466C8" w:rsidRPr="003E4F2A">
        <w:rPr>
          <w:lang w:val="en-CA"/>
        </w:rPr>
        <w:t xml:space="preserve">Then, the initial </w:t>
      </w:r>
      <w:r w:rsidR="00DF0BD1">
        <w:rPr>
          <w:i/>
          <w:lang w:val="en-CA"/>
        </w:rPr>
        <w:t>E</w:t>
      </w:r>
      <w:r w:rsidR="00E466C8" w:rsidRPr="00DF0BD1">
        <w:rPr>
          <w:i/>
          <w:lang w:val="en-CA"/>
        </w:rPr>
        <w:t>nergy</w:t>
      </w:r>
      <w:r w:rsidR="004B0896">
        <w:rPr>
          <w:i/>
          <w:lang w:val="en-CA"/>
        </w:rPr>
        <w:t xml:space="preserve"> </w:t>
      </w:r>
      <w:r w:rsidR="004B0896" w:rsidRPr="004B0896">
        <w:rPr>
          <w:lang w:val="en-CA"/>
        </w:rPr>
        <w:t>(</w:t>
      </w:r>
      <w:r w:rsidR="004B0896">
        <w:rPr>
          <w:i/>
          <w:lang w:val="en-CA"/>
        </w:rPr>
        <w:t>Energy</w:t>
      </w:r>
      <w:r w:rsidR="004B0896" w:rsidRPr="004B0896">
        <w:rPr>
          <w:i/>
          <w:vertAlign w:val="subscript"/>
          <w:lang w:val="en-CA"/>
        </w:rPr>
        <w:t>0</w:t>
      </w:r>
      <w:r w:rsidR="004B0896" w:rsidRPr="004B0896">
        <w:rPr>
          <w:lang w:val="en-CA"/>
        </w:rPr>
        <w:t>)</w:t>
      </w:r>
      <w:r w:rsidR="00E466C8" w:rsidRPr="003E4F2A">
        <w:rPr>
          <w:lang w:val="en-CA"/>
        </w:rPr>
        <w:t xml:space="preserve"> of the offspring is computed (Eq</w:t>
      </w:r>
      <w:r w:rsidR="001D7FB5">
        <w:rPr>
          <w:lang w:val="en-CA"/>
        </w:rPr>
        <w:t>.</w:t>
      </w:r>
      <w:r w:rsidR="00E466C8" w:rsidRPr="003E4F2A">
        <w:rPr>
          <w:lang w:val="en-CA"/>
        </w:rPr>
        <w:t xml:space="preserve"> 5) based on the parents’ </w:t>
      </w:r>
      <w:proofErr w:type="spellStart"/>
      <w:r w:rsidR="00E466C8" w:rsidRPr="003E4F2A">
        <w:rPr>
          <w:i/>
          <w:iCs/>
          <w:lang w:val="en-CA"/>
        </w:rPr>
        <w:t>MaxEnergy</w:t>
      </w:r>
      <w:proofErr w:type="spellEnd"/>
      <w:r w:rsidR="00E466C8" w:rsidRPr="003E4F2A">
        <w:rPr>
          <w:i/>
          <w:iCs/>
          <w:lang w:val="en-CA"/>
        </w:rPr>
        <w:t xml:space="preserve"> </w:t>
      </w:r>
      <w:r w:rsidR="00E466C8" w:rsidRPr="003E4F2A">
        <w:rPr>
          <w:iCs/>
          <w:lang w:val="en-CA"/>
        </w:rPr>
        <w:t xml:space="preserve">(abbreviated to </w:t>
      </w:r>
      <w:r w:rsidR="00E466C8" w:rsidRPr="003E4F2A">
        <w:rPr>
          <w:i/>
          <w:iCs/>
          <w:lang w:val="en-CA"/>
        </w:rPr>
        <w:t xml:space="preserve">ME </w:t>
      </w:r>
      <w:r w:rsidR="00E466C8" w:rsidRPr="003E4F2A">
        <w:rPr>
          <w:iCs/>
          <w:lang w:val="en-CA"/>
        </w:rPr>
        <w:t>in the equation)</w:t>
      </w:r>
      <w:r w:rsidR="00E466C8" w:rsidRPr="003E4F2A">
        <w:rPr>
          <w:lang w:val="en-CA"/>
        </w:rPr>
        <w:t xml:space="preserve"> and </w:t>
      </w:r>
      <w:proofErr w:type="spellStart"/>
      <w:r w:rsidR="00E466C8" w:rsidRPr="003E4F2A">
        <w:rPr>
          <w:i/>
          <w:iCs/>
          <w:lang w:val="en-CA"/>
        </w:rPr>
        <w:t>S</w:t>
      </w:r>
      <w:r w:rsidR="00DF0BD1">
        <w:rPr>
          <w:i/>
          <w:iCs/>
          <w:lang w:val="en-CA"/>
        </w:rPr>
        <w:t>tate</w:t>
      </w:r>
      <w:r w:rsidR="00E466C8" w:rsidRPr="003E4F2A">
        <w:rPr>
          <w:i/>
          <w:iCs/>
          <w:lang w:val="en-CA"/>
        </w:rPr>
        <w:t>O</w:t>
      </w:r>
      <w:r w:rsidR="00DF0BD1">
        <w:rPr>
          <w:i/>
          <w:iCs/>
          <w:lang w:val="en-CA"/>
        </w:rPr>
        <w:t>f</w:t>
      </w:r>
      <w:r w:rsidR="00E466C8" w:rsidRPr="003E4F2A">
        <w:rPr>
          <w:i/>
          <w:iCs/>
          <w:lang w:val="en-CA"/>
        </w:rPr>
        <w:t>B</w:t>
      </w:r>
      <w:r w:rsidR="00DF0BD1">
        <w:rPr>
          <w:i/>
          <w:iCs/>
          <w:lang w:val="en-CA"/>
        </w:rPr>
        <w:t>irth</w:t>
      </w:r>
      <w:proofErr w:type="spellEnd"/>
      <w:r w:rsidR="00DF0BD1">
        <w:rPr>
          <w:i/>
          <w:iCs/>
          <w:lang w:val="en-CA"/>
        </w:rPr>
        <w:t xml:space="preserve"> </w:t>
      </w:r>
      <w:r w:rsidR="00DF0BD1" w:rsidRPr="00DF0BD1">
        <w:rPr>
          <w:iCs/>
          <w:lang w:val="en-CA"/>
        </w:rPr>
        <w:t>(</w:t>
      </w:r>
      <w:r w:rsidR="00DF0BD1">
        <w:rPr>
          <w:lang w:val="en-CA"/>
        </w:rPr>
        <w:t xml:space="preserve">abbreviated to </w:t>
      </w:r>
      <w:r w:rsidR="00454D61">
        <w:rPr>
          <w:i/>
          <w:lang w:val="en-CA"/>
        </w:rPr>
        <w:t>SOB</w:t>
      </w:r>
      <w:r w:rsidR="00DF0BD1">
        <w:rPr>
          <w:lang w:val="en-CA"/>
        </w:rPr>
        <w:t xml:space="preserve"> in the equation)</w:t>
      </w:r>
      <w:r w:rsidR="00E466C8" w:rsidRPr="003E4F2A">
        <w:rPr>
          <w:lang w:val="en-CA"/>
        </w:rPr>
        <w:t>.</w:t>
      </w:r>
      <w:r w:rsidR="00E03859">
        <w:rPr>
          <w:lang w:val="en-CA"/>
        </w:rPr>
        <w:t xml:space="preserve"> </w:t>
      </w:r>
    </w:p>
    <w:p w14:paraId="3FB33EA4" w14:textId="4456A76F" w:rsidR="00E466C8" w:rsidRDefault="007C28D7" w:rsidP="00091416">
      <w:pPr>
        <w:pStyle w:val="equation"/>
        <w:rPr>
          <w:lang w:val="en-CA"/>
        </w:rPr>
      </w:pPr>
      <m:oMath>
        <m:sSub>
          <m:sSubPr>
            <m:ctrlPr>
              <w:rPr>
                <w:rFonts w:ascii="Cambria Math" w:hAnsi="Cambria Math"/>
              </w:rPr>
            </m:ctrlPr>
          </m:sSubPr>
          <m:e>
            <m:r>
              <w:rPr>
                <w:rFonts w:ascii="Cambria Math" w:hAnsi="Cambria Math"/>
              </w:rPr>
              <m:t>Energy</m:t>
            </m:r>
          </m:e>
          <m:sub>
            <m:r>
              <m:rPr>
                <m:sty m:val="p"/>
              </m:rPr>
              <w:rPr>
                <w:rFonts w:ascii="Cambria Math" w:hAnsi="Cambria Math"/>
              </w:rPr>
              <m:t>0</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ME</m:t>
                </m:r>
              </m:e>
              <m:sub>
                <m:r>
                  <w:rPr>
                    <w:rFonts w:ascii="Cambria Math" w:hAnsi="Cambria Math"/>
                  </w:rPr>
                  <m:t>f</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SOB</m:t>
                </m:r>
              </m:e>
              <m:sub>
                <m:r>
                  <w:rPr>
                    <w:rFonts w:ascii="Cambria Math" w:hAnsi="Cambria Math"/>
                  </w:rPr>
                  <m:t>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ME</m:t>
                </m:r>
              </m:e>
              <m:sub>
                <m:r>
                  <w:rPr>
                    <w:rFonts w:ascii="Cambria Math" w:hAnsi="Cambria Math"/>
                  </w:rPr>
                  <m:t>m</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SOB</m:t>
                </m:r>
              </m:e>
              <m:sub>
                <m:r>
                  <w:rPr>
                    <w:rFonts w:ascii="Cambria Math" w:hAnsi="Cambria Math"/>
                  </w:rPr>
                  <m:t>m</m:t>
                </m:r>
              </m:sub>
            </m:sSub>
          </m:num>
          <m:den>
            <m:r>
              <m:rPr>
                <m:sty m:val="p"/>
              </m:rPr>
              <w:rPr>
                <w:rFonts w:ascii="Cambria Math" w:hAnsi="Cambria Math"/>
              </w:rPr>
              <m:t>100</m:t>
            </m:r>
          </m:den>
        </m:f>
      </m:oMath>
      <w:r w:rsidR="00E466C8">
        <w:rPr>
          <w:lang w:val="en-CA"/>
        </w:rPr>
        <w:t xml:space="preserve">                                                         (5)</w:t>
      </w:r>
    </w:p>
    <w:p w14:paraId="1E7D8A21" w14:textId="77777777" w:rsidR="00091416" w:rsidRPr="00091416" w:rsidRDefault="00091416" w:rsidP="00091416">
      <w:pPr>
        <w:rPr>
          <w:lang w:val="en-CA"/>
        </w:rPr>
      </w:pPr>
    </w:p>
    <w:p w14:paraId="347CDAFC" w14:textId="707A31A1" w:rsidR="00091416" w:rsidRDefault="00E466C8" w:rsidP="00B7280A">
      <w:pPr>
        <w:pStyle w:val="NumberedItem"/>
        <w:numPr>
          <w:ilvl w:val="0"/>
          <w:numId w:val="0"/>
        </w:numPr>
        <w:ind w:left="238"/>
        <w:rPr>
          <w:lang w:val="en-CA"/>
        </w:rPr>
      </w:pPr>
      <w:r w:rsidRPr="00C30F1E">
        <w:rPr>
          <w:lang w:val="en-CA"/>
        </w:rPr>
        <w:t xml:space="preserve">Finally, the </w:t>
      </w:r>
      <w:r w:rsidR="006C054A">
        <w:rPr>
          <w:i/>
          <w:lang w:val="en-CA"/>
        </w:rPr>
        <w:t>E</w:t>
      </w:r>
      <w:r w:rsidRPr="006C054A">
        <w:rPr>
          <w:i/>
          <w:lang w:val="en-CA"/>
        </w:rPr>
        <w:t>nergy</w:t>
      </w:r>
      <w:r w:rsidR="006C054A">
        <w:rPr>
          <w:lang w:val="en-CA"/>
        </w:rPr>
        <w:t xml:space="preserve"> </w:t>
      </w:r>
      <w:r w:rsidRPr="00C30F1E">
        <w:rPr>
          <w:lang w:val="en-CA"/>
        </w:rPr>
        <w:t xml:space="preserve">of the two parents is </w:t>
      </w:r>
      <w:r>
        <w:rPr>
          <w:lang w:val="en-CA"/>
        </w:rPr>
        <w:t xml:space="preserve">decreased. </w:t>
      </w:r>
      <w:r w:rsidR="00601138">
        <w:rPr>
          <w:lang w:val="en-CA"/>
        </w:rPr>
        <w:t>T</w:t>
      </w:r>
      <w:r>
        <w:rPr>
          <w:lang w:val="en-CA"/>
        </w:rPr>
        <w:t>he energy penalty for the mother</w:t>
      </w:r>
      <w:r w:rsidR="00E86136">
        <w:rPr>
          <w:lang w:val="en-CA"/>
        </w:rPr>
        <w:t xml:space="preserve">, </w:t>
      </w:r>
      <w:proofErr w:type="spellStart"/>
      <w:r w:rsidR="00E86136" w:rsidRPr="00E86136">
        <w:rPr>
          <w:i/>
          <w:lang w:val="en-CA"/>
        </w:rPr>
        <w:t>penalty</w:t>
      </w:r>
      <w:r w:rsidR="00E86136" w:rsidRPr="00E86136">
        <w:rPr>
          <w:i/>
          <w:vertAlign w:val="subscript"/>
          <w:lang w:val="en-CA"/>
        </w:rPr>
        <w:t>m</w:t>
      </w:r>
      <w:proofErr w:type="spellEnd"/>
      <w:r>
        <w:rPr>
          <w:lang w:val="en-CA"/>
        </w:rPr>
        <w:t xml:space="preserve"> is calculated based on Eq</w:t>
      </w:r>
      <w:r w:rsidR="001D7FB5">
        <w:rPr>
          <w:lang w:val="en-CA"/>
        </w:rPr>
        <w:t>.</w:t>
      </w:r>
      <w:r>
        <w:rPr>
          <w:lang w:val="en-CA"/>
        </w:rPr>
        <w:t xml:space="preserve"> 6, where the subscript </w:t>
      </w:r>
      <w:r w:rsidRPr="007B7F22">
        <w:rPr>
          <w:i/>
          <w:iCs/>
          <w:lang w:val="en-CA"/>
        </w:rPr>
        <w:t>m</w:t>
      </w:r>
      <w:r>
        <w:rPr>
          <w:lang w:val="en-CA"/>
        </w:rPr>
        <w:t xml:space="preserve"> and </w:t>
      </w:r>
      <w:r w:rsidRPr="007B7F22">
        <w:rPr>
          <w:i/>
          <w:iCs/>
          <w:lang w:val="en-CA"/>
        </w:rPr>
        <w:t>f</w:t>
      </w:r>
      <w:r>
        <w:rPr>
          <w:lang w:val="en-CA"/>
        </w:rPr>
        <w:t xml:space="preserve"> mean mother and father respectively. The parameter </w:t>
      </w:r>
      <w:r w:rsidR="00601138">
        <w:rPr>
          <w:i/>
          <w:iCs/>
          <w:lang w:val="en-CA"/>
        </w:rPr>
        <w:t>E</w:t>
      </w:r>
      <w:r w:rsidRPr="007B7F22">
        <w:rPr>
          <w:i/>
          <w:iCs/>
          <w:lang w:val="en-CA"/>
        </w:rPr>
        <w:t>nergy</w:t>
      </w:r>
      <w:r>
        <w:rPr>
          <w:lang w:val="en-CA"/>
        </w:rPr>
        <w:t xml:space="preserve"> is the newborn individual's </w:t>
      </w:r>
      <w:r w:rsidR="00CE064B" w:rsidRPr="00CE064B">
        <w:rPr>
          <w:i/>
          <w:lang w:val="en-CA"/>
        </w:rPr>
        <w:t>E</w:t>
      </w:r>
      <w:r w:rsidRPr="00CE064B">
        <w:rPr>
          <w:i/>
          <w:lang w:val="en-CA"/>
        </w:rPr>
        <w:t>nergy</w:t>
      </w:r>
      <w:r>
        <w:rPr>
          <w:lang w:val="en-CA"/>
        </w:rPr>
        <w:t xml:space="preserve">. </w:t>
      </w:r>
      <w:r w:rsidRPr="00F34E2E">
        <w:rPr>
          <w:i/>
          <w:lang w:val="en-CA"/>
        </w:rPr>
        <w:t>FPP</w:t>
      </w:r>
      <w:r>
        <w:rPr>
          <w:lang w:val="en-CA"/>
        </w:rPr>
        <w:t xml:space="preserve"> is the first-time pregnancy penalty for the mother, which is five percent of its energy and zero for the next pregnancies.</w:t>
      </w:r>
      <w:r w:rsidR="00601138">
        <w:rPr>
          <w:lang w:val="en-CA"/>
        </w:rPr>
        <w:t xml:space="preserve"> The energy penalty for the father is based on Eq. 7.</w:t>
      </w:r>
    </w:p>
    <w:p w14:paraId="3796D14E" w14:textId="3CD8BFB8" w:rsidR="00E466C8" w:rsidRDefault="00E466C8" w:rsidP="003E4F2A">
      <w:pPr>
        <w:pStyle w:val="equation"/>
        <w:rPr>
          <w:lang w:val="en-CA"/>
        </w:rPr>
      </w:pPr>
      <w:r>
        <w:rPr>
          <w:lang w:val="en-CA"/>
        </w:rPr>
        <w:t xml:space="preserve"> </w:t>
      </w:r>
      <m:oMath>
        <m:sSub>
          <m:sSubPr>
            <m:ctrlPr>
              <w:rPr>
                <w:rFonts w:ascii="Cambria Math" w:hAnsi="Cambria Math"/>
                <w:i/>
              </w:rPr>
            </m:ctrlPr>
          </m:sSubPr>
          <m:e>
            <m:r>
              <w:rPr>
                <w:rFonts w:ascii="Cambria Math" w:hAnsi="Cambria Math"/>
              </w:rPr>
              <m:t>penalty</m:t>
            </m:r>
          </m:e>
          <m:sub>
            <m:r>
              <w:rPr>
                <w:rFonts w:ascii="Cambria Math" w:hAnsi="Cambria Math"/>
              </w:rPr>
              <m:t>m</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SOB</m:t>
                </m:r>
              </m:e>
              <m:sub>
                <m:r>
                  <w:rPr>
                    <w:rFonts w:ascii="Cambria Math" w:hAnsi="Cambria Math"/>
                  </w:rPr>
                  <m:t>m</m:t>
                </m:r>
              </m:sub>
            </m:sSub>
            <m:r>
              <m:rPr>
                <m:sty m:val="p"/>
              </m:rPr>
              <w:rPr>
                <w:rFonts w:ascii="Cambria Math" w:hAnsi="Cambria Math"/>
              </w:rPr>
              <m:t xml:space="preserve"> × Energy × 1.05</m:t>
            </m:r>
          </m:num>
          <m:den>
            <m:sSub>
              <m:sSubPr>
                <m:ctrlPr>
                  <w:rPr>
                    <w:rFonts w:ascii="Cambria Math" w:hAnsi="Cambria Math"/>
                  </w:rPr>
                </m:ctrlPr>
              </m:sSubPr>
              <m:e>
                <m:r>
                  <m:rPr>
                    <m:sty m:val="p"/>
                  </m:rPr>
                  <w:rPr>
                    <w:rFonts w:ascii="Cambria Math" w:hAnsi="Cambria Math"/>
                  </w:rPr>
                  <m:t>SOB</m:t>
                </m:r>
              </m:e>
              <m:sub>
                <m:r>
                  <w:rPr>
                    <w:rFonts w:ascii="Cambria Math" w:hAnsi="Cambria Math"/>
                  </w:rPr>
                  <m:t>m</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SOB</m:t>
                </m:r>
              </m:e>
              <m:sub>
                <m:r>
                  <w:rPr>
                    <w:rFonts w:ascii="Cambria Math" w:hAnsi="Cambria Math"/>
                  </w:rPr>
                  <m:t>f</m:t>
                </m:r>
              </m:sub>
            </m:sSub>
          </m:den>
        </m:f>
        <m:r>
          <w:rPr>
            <w:rFonts w:ascii="Cambria Math" w:hAnsi="Cambria Math"/>
          </w:rPr>
          <m:t>+FPP</m:t>
        </m:r>
      </m:oMath>
      <w:r>
        <w:rPr>
          <w:lang w:val="en-CA"/>
        </w:rPr>
        <w:t xml:space="preserve">                                        </w:t>
      </w:r>
      <w:r w:rsidR="005028CF">
        <w:rPr>
          <w:lang w:val="en-CA"/>
        </w:rPr>
        <w:t xml:space="preserve">               </w:t>
      </w:r>
      <w:r>
        <w:rPr>
          <w:lang w:val="en-CA"/>
        </w:rPr>
        <w:t>(6)</w:t>
      </w:r>
    </w:p>
    <w:p w14:paraId="7A129568" w14:textId="04702B47" w:rsidR="00B7280A" w:rsidRPr="00B7280A" w:rsidRDefault="00E466C8" w:rsidP="00B7280A">
      <w:pPr>
        <w:pStyle w:val="equation"/>
        <w:rPr>
          <w:lang w:val="en-CA"/>
        </w:rPr>
      </w:pPr>
      <w:r>
        <w:rPr>
          <w:lang w:val="en-CA"/>
        </w:rPr>
        <w:t xml:space="preserve"> </w:t>
      </w:r>
      <m:oMath>
        <m:sSub>
          <m:sSubPr>
            <m:ctrlPr>
              <w:rPr>
                <w:rFonts w:ascii="Cambria Math" w:hAnsi="Cambria Math"/>
                <w:i/>
              </w:rPr>
            </m:ctrlPr>
          </m:sSubPr>
          <m:e>
            <m:r>
              <w:rPr>
                <w:rFonts w:ascii="Cambria Math" w:hAnsi="Cambria Math"/>
              </w:rPr>
              <m:t>penalty</m:t>
            </m:r>
          </m:e>
          <m:sub>
            <m:r>
              <w:rPr>
                <w:rFonts w:ascii="Cambria Math" w:hAnsi="Cambria Math"/>
              </w:rPr>
              <m:t>f</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SOB</m:t>
                </m:r>
              </m:e>
              <m:sub>
                <m:r>
                  <w:rPr>
                    <w:rFonts w:ascii="Cambria Math" w:hAnsi="Cambria Math"/>
                  </w:rPr>
                  <m:t>f</m:t>
                </m:r>
              </m:sub>
            </m:sSub>
            <m:r>
              <m:rPr>
                <m:sty m:val="p"/>
              </m:rPr>
              <w:rPr>
                <w:rFonts w:ascii="Cambria Math" w:hAnsi="Cambria Math"/>
              </w:rPr>
              <m:t xml:space="preserve"> × Energy × 1.05</m:t>
            </m:r>
          </m:num>
          <m:den>
            <m:sSub>
              <m:sSubPr>
                <m:ctrlPr>
                  <w:rPr>
                    <w:rFonts w:ascii="Cambria Math" w:hAnsi="Cambria Math"/>
                  </w:rPr>
                </m:ctrlPr>
              </m:sSubPr>
              <m:e>
                <m:r>
                  <m:rPr>
                    <m:sty m:val="p"/>
                  </m:rPr>
                  <w:rPr>
                    <w:rFonts w:ascii="Cambria Math" w:hAnsi="Cambria Math"/>
                  </w:rPr>
                  <m:t>SOB</m:t>
                </m:r>
              </m:e>
              <m:sub>
                <m:r>
                  <w:rPr>
                    <w:rFonts w:ascii="Cambria Math" w:hAnsi="Cambria Math"/>
                  </w:rPr>
                  <m:t>f</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SOB</m:t>
                </m:r>
              </m:e>
              <m:sub>
                <m:r>
                  <w:rPr>
                    <w:rFonts w:ascii="Cambria Math" w:hAnsi="Cambria Math"/>
                  </w:rPr>
                  <m:t>m</m:t>
                </m:r>
              </m:sub>
            </m:sSub>
          </m:den>
        </m:f>
      </m:oMath>
      <w:r w:rsidR="009528DF">
        <w:tab/>
        <w:t xml:space="preserve">                                                                     </w:t>
      </w:r>
      <w:r w:rsidR="009528DF">
        <w:rPr>
          <w:lang w:val="en-CA"/>
        </w:rPr>
        <w:t>(7)</w:t>
      </w:r>
    </w:p>
    <w:p w14:paraId="03E04EA5" w14:textId="047A739F" w:rsidR="00E466C8" w:rsidRPr="00C30F1E" w:rsidRDefault="00E466C8" w:rsidP="003E4F2A">
      <w:pPr>
        <w:pStyle w:val="NumberedItem"/>
        <w:numPr>
          <w:ilvl w:val="0"/>
          <w:numId w:val="40"/>
        </w:numPr>
        <w:rPr>
          <w:lang w:val="en-CA"/>
        </w:rPr>
      </w:pPr>
      <w:r w:rsidRPr="007C13DC">
        <w:rPr>
          <w:i/>
          <w:iCs/>
          <w:lang w:val="en-CA"/>
        </w:rPr>
        <w:t>Move</w:t>
      </w:r>
      <w:r w:rsidR="00ED615B">
        <w:rPr>
          <w:i/>
          <w:iCs/>
          <w:lang w:val="en-CA"/>
        </w:rPr>
        <w:t>2</w:t>
      </w:r>
      <w:r w:rsidRPr="007C13DC">
        <w:rPr>
          <w:i/>
          <w:iCs/>
          <w:lang w:val="en-CA"/>
        </w:rPr>
        <w:t>Strongest</w:t>
      </w:r>
      <w:r w:rsidR="00E62856">
        <w:rPr>
          <w:i/>
          <w:iCs/>
          <w:lang w:val="en-CA"/>
        </w:rPr>
        <w:t>Prey/Predator</w:t>
      </w:r>
      <w:r w:rsidR="00CF57D5">
        <w:rPr>
          <w:i/>
          <w:iCs/>
          <w:lang w:val="en-CA"/>
        </w:rPr>
        <w:t xml:space="preserve"> </w:t>
      </w:r>
      <w:r w:rsidR="00CF57D5" w:rsidRPr="005C3467">
        <w:rPr>
          <w:iCs/>
          <w:lang w:val="en-CA"/>
        </w:rPr>
        <w:t>(for prey/predator</w:t>
      </w:r>
      <w:r w:rsidR="005E07C7" w:rsidRPr="005C3467">
        <w:rPr>
          <w:iCs/>
          <w:lang w:val="en-CA"/>
        </w:rPr>
        <w:t>,</w:t>
      </w:r>
      <w:r w:rsidR="00CF57D5" w:rsidRPr="005C3467">
        <w:rPr>
          <w:iCs/>
          <w:lang w:val="en-CA"/>
        </w:rPr>
        <w:t xml:space="preserve"> respectively)</w:t>
      </w:r>
      <w:r w:rsidRPr="00C30F1E">
        <w:rPr>
          <w:lang w:val="en-CA"/>
        </w:rPr>
        <w:t xml:space="preserve">. The direction toward the strongest possible mate within the vision range is computed. If the speed of the </w:t>
      </w:r>
      <w:r>
        <w:rPr>
          <w:lang w:val="en-CA"/>
        </w:rPr>
        <w:t>individual</w:t>
      </w:r>
      <w:r w:rsidRPr="00C30F1E">
        <w:rPr>
          <w:lang w:val="en-CA"/>
        </w:rPr>
        <w:t xml:space="preserve"> is high enough to reach the mate, the </w:t>
      </w:r>
      <w:r>
        <w:rPr>
          <w:lang w:val="en-CA"/>
        </w:rPr>
        <w:t>individual</w:t>
      </w:r>
      <w:r w:rsidRPr="00C30F1E">
        <w:rPr>
          <w:lang w:val="en-CA"/>
        </w:rPr>
        <w:t xml:space="preserve"> is placed </w:t>
      </w:r>
      <w:r>
        <w:rPr>
          <w:lang w:val="en-CA"/>
        </w:rPr>
        <w:lastRenderedPageBreak/>
        <w:t>in</w:t>
      </w:r>
      <w:r w:rsidRPr="00C30F1E">
        <w:rPr>
          <w:lang w:val="en-CA"/>
        </w:rPr>
        <w:t xml:space="preserve"> the cell containing this mate</w:t>
      </w:r>
      <w:r>
        <w:rPr>
          <w:lang w:val="en-CA"/>
        </w:rPr>
        <w:t>.</w:t>
      </w:r>
      <w:r>
        <w:rPr>
          <w:i/>
          <w:iCs/>
        </w:rPr>
        <w:t xml:space="preserve"> </w:t>
      </w:r>
      <w:r w:rsidRPr="00C30F1E">
        <w:rPr>
          <w:lang w:val="en-CA"/>
        </w:rPr>
        <w:t xml:space="preserve">Otherwise, the </w:t>
      </w:r>
      <w:r>
        <w:rPr>
          <w:lang w:val="en-CA"/>
        </w:rPr>
        <w:t>individual</w:t>
      </w:r>
      <w:r w:rsidRPr="00C30F1E">
        <w:rPr>
          <w:lang w:val="en-CA"/>
        </w:rPr>
        <w:t xml:space="preserve"> moves at its speed toward this mate. If no mate is within the vision range of the </w:t>
      </w:r>
      <w:r>
        <w:rPr>
          <w:lang w:val="en-CA"/>
        </w:rPr>
        <w:t>individual</w:t>
      </w:r>
      <w:r w:rsidRPr="00C30F1E">
        <w:rPr>
          <w:lang w:val="en-CA"/>
        </w:rPr>
        <w:t>, the direction is chosen randomly.</w:t>
      </w:r>
    </w:p>
    <w:p w14:paraId="4F35C344" w14:textId="68ADC538" w:rsidR="00E466C8" w:rsidRPr="00C30F1E" w:rsidRDefault="00885BB7" w:rsidP="003E4F2A">
      <w:pPr>
        <w:pStyle w:val="NumberedItem"/>
        <w:numPr>
          <w:ilvl w:val="0"/>
          <w:numId w:val="40"/>
        </w:numPr>
        <w:ind w:left="238" w:hanging="238"/>
      </w:pPr>
      <w:r>
        <w:rPr>
          <w:i/>
          <w:iCs/>
        </w:rPr>
        <w:t xml:space="preserve"> </w:t>
      </w:r>
      <w:r w:rsidR="00E466C8" w:rsidRPr="007C13DC">
        <w:rPr>
          <w:i/>
          <w:iCs/>
        </w:rPr>
        <w:t>Move</w:t>
      </w:r>
      <w:r w:rsidR="00ED615B">
        <w:rPr>
          <w:i/>
          <w:iCs/>
        </w:rPr>
        <w:t>2</w:t>
      </w:r>
      <w:r w:rsidR="00E466C8" w:rsidRPr="007C13DC">
        <w:rPr>
          <w:i/>
          <w:iCs/>
        </w:rPr>
        <w:t>StrongestPreyCell</w:t>
      </w:r>
      <w:r w:rsidR="00E466C8" w:rsidRPr="00C30F1E">
        <w:t xml:space="preserve"> (for prey only). </w:t>
      </w:r>
      <w:r w:rsidR="00E466C8" w:rsidRPr="00C30F1E">
        <w:rPr>
          <w:lang w:val="en-CA"/>
        </w:rPr>
        <w:t xml:space="preserve">This action </w:t>
      </w:r>
      <w:r w:rsidR="00E466C8">
        <w:rPr>
          <w:lang w:val="en-CA"/>
        </w:rPr>
        <w:t xml:space="preserve">is </w:t>
      </w:r>
      <w:proofErr w:type="gramStart"/>
      <w:r w:rsidR="00E466C8">
        <w:rPr>
          <w:lang w:val="en-CA"/>
        </w:rPr>
        <w:t>similar to</w:t>
      </w:r>
      <w:proofErr w:type="gramEnd"/>
      <w:r w:rsidR="00E466C8">
        <w:rPr>
          <w:lang w:val="en-CA"/>
        </w:rPr>
        <w:t xml:space="preserve"> </w:t>
      </w:r>
      <w:r w:rsidR="004E5D64">
        <w:rPr>
          <w:i/>
          <w:iCs/>
          <w:lang w:val="en-CA"/>
        </w:rPr>
        <w:t>Mov</w:t>
      </w:r>
      <w:r w:rsidR="00E466C8" w:rsidRPr="007C13DC">
        <w:rPr>
          <w:i/>
          <w:iCs/>
          <w:lang w:val="en-CA"/>
        </w:rPr>
        <w:t>e</w:t>
      </w:r>
      <w:r w:rsidR="00944096">
        <w:rPr>
          <w:i/>
          <w:iCs/>
          <w:lang w:val="en-CA"/>
        </w:rPr>
        <w:t>2</w:t>
      </w:r>
      <w:r w:rsidR="00E466C8" w:rsidRPr="007C13DC">
        <w:rPr>
          <w:i/>
          <w:iCs/>
          <w:lang w:val="en-CA"/>
        </w:rPr>
        <w:t>Strongest</w:t>
      </w:r>
      <w:r w:rsidR="00944096">
        <w:rPr>
          <w:i/>
          <w:iCs/>
          <w:lang w:val="en-CA"/>
        </w:rPr>
        <w:t>Prey/Predator</w:t>
      </w:r>
      <w:r w:rsidR="00E466C8" w:rsidRPr="00811ACE">
        <w:rPr>
          <w:i/>
          <w:lang w:val="en-CA"/>
        </w:rPr>
        <w:t>,</w:t>
      </w:r>
      <w:r w:rsidR="00E466C8">
        <w:rPr>
          <w:lang w:val="en-CA"/>
        </w:rPr>
        <w:t xml:space="preserve"> except</w:t>
      </w:r>
      <w:r w:rsidR="00E466C8" w:rsidRPr="00C30F1E">
        <w:rPr>
          <w:lang w:val="en-CA"/>
        </w:rPr>
        <w:t xml:space="preserve"> </w:t>
      </w:r>
      <w:r w:rsidR="00E466C8">
        <w:rPr>
          <w:lang w:val="en-CA"/>
        </w:rPr>
        <w:t xml:space="preserve">that </w:t>
      </w:r>
      <w:r w:rsidR="00E466C8" w:rsidRPr="00C30F1E">
        <w:rPr>
          <w:lang w:val="en-CA"/>
        </w:rPr>
        <w:t xml:space="preserve">the direction of movement is toward the cell </w:t>
      </w:r>
      <w:r w:rsidR="00E466C8">
        <w:rPr>
          <w:lang w:val="en-CA"/>
        </w:rPr>
        <w:t>with</w:t>
      </w:r>
      <w:r w:rsidR="00E466C8" w:rsidRPr="00C30F1E">
        <w:rPr>
          <w:lang w:val="en-CA"/>
        </w:rPr>
        <w:t xml:space="preserve"> </w:t>
      </w:r>
      <w:r w:rsidR="00E466C8">
        <w:rPr>
          <w:lang w:val="en-CA"/>
        </w:rPr>
        <w:t xml:space="preserve">the highest </w:t>
      </w:r>
      <w:r w:rsidR="00E466C8" w:rsidRPr="00C30F1E">
        <w:rPr>
          <w:lang w:val="en-CA"/>
        </w:rPr>
        <w:t xml:space="preserve">cumulative </w:t>
      </w:r>
      <w:r w:rsidR="00001D2C" w:rsidRPr="00001D2C">
        <w:rPr>
          <w:i/>
          <w:lang w:val="en-CA"/>
        </w:rPr>
        <w:t>S</w:t>
      </w:r>
      <w:r w:rsidR="00E466C8" w:rsidRPr="00001D2C">
        <w:rPr>
          <w:i/>
          <w:lang w:val="en-CA"/>
        </w:rPr>
        <w:t>trength</w:t>
      </w:r>
      <w:r w:rsidR="00E466C8" w:rsidRPr="00C30F1E">
        <w:rPr>
          <w:lang w:val="en-CA"/>
        </w:rPr>
        <w:t xml:space="preserve"> of prey individuals</w:t>
      </w:r>
      <w:r w:rsidR="00E466C8">
        <w:rPr>
          <w:lang w:val="en-CA"/>
        </w:rPr>
        <w:t>. This allows prey to benefit</w:t>
      </w:r>
      <w:r w:rsidR="00E466C8" w:rsidRPr="00C30F1E">
        <w:rPr>
          <w:lang w:val="en-CA"/>
        </w:rPr>
        <w:t xml:space="preserve"> </w:t>
      </w:r>
      <w:r w:rsidR="00E466C8">
        <w:rPr>
          <w:lang w:val="en-CA"/>
        </w:rPr>
        <w:t>from cooperative</w:t>
      </w:r>
      <w:r w:rsidR="00E466C8" w:rsidRPr="00C30F1E">
        <w:rPr>
          <w:lang w:val="en-CA"/>
        </w:rPr>
        <w:t xml:space="preserve"> defence against predators.</w:t>
      </w:r>
    </w:p>
    <w:p w14:paraId="5C90F1CD" w14:textId="62F29D0F" w:rsidR="00E466C8" w:rsidRPr="00C30F1E" w:rsidRDefault="00885BB7" w:rsidP="004E5D64">
      <w:pPr>
        <w:pStyle w:val="NumberedItem"/>
        <w:numPr>
          <w:ilvl w:val="0"/>
          <w:numId w:val="40"/>
        </w:numPr>
        <w:ind w:left="238" w:hanging="238"/>
        <w:rPr>
          <w:lang w:val="en-CA"/>
        </w:rPr>
      </w:pPr>
      <w:r>
        <w:rPr>
          <w:i/>
          <w:iCs/>
        </w:rPr>
        <w:t xml:space="preserve"> </w:t>
      </w:r>
      <w:r w:rsidR="00E466C8" w:rsidRPr="007C13DC">
        <w:rPr>
          <w:i/>
          <w:iCs/>
        </w:rPr>
        <w:t>Move2WeakestPreyCell</w:t>
      </w:r>
      <w:r w:rsidR="00E466C8" w:rsidRPr="00C30F1E">
        <w:t xml:space="preserve"> (for prey only). </w:t>
      </w:r>
      <w:r w:rsidR="00E466C8" w:rsidRPr="00C30F1E">
        <w:rPr>
          <w:lang w:val="en-CA"/>
        </w:rPr>
        <w:t xml:space="preserve">This action is </w:t>
      </w:r>
      <w:proofErr w:type="gramStart"/>
      <w:r w:rsidR="00E466C8">
        <w:rPr>
          <w:lang w:val="en-CA"/>
        </w:rPr>
        <w:t>similar to</w:t>
      </w:r>
      <w:proofErr w:type="gramEnd"/>
      <w:r w:rsidR="00E466C8" w:rsidRPr="00C30F1E">
        <w:rPr>
          <w:lang w:val="en-CA"/>
        </w:rPr>
        <w:t xml:space="preserve"> </w:t>
      </w:r>
      <w:r w:rsidR="00E466C8" w:rsidRPr="007C13DC">
        <w:rPr>
          <w:i/>
          <w:iCs/>
        </w:rPr>
        <w:t>Move2StrongestPreyCell</w:t>
      </w:r>
      <w:r w:rsidR="00E466C8" w:rsidRPr="00811ACE">
        <w:rPr>
          <w:i/>
        </w:rPr>
        <w:t>,</w:t>
      </w:r>
      <w:r w:rsidR="00E466C8" w:rsidRPr="00C30F1E">
        <w:rPr>
          <w:lang w:val="en-CA"/>
        </w:rPr>
        <w:t xml:space="preserve"> but the direction of movement is toward the cell </w:t>
      </w:r>
      <w:r w:rsidR="00E466C8">
        <w:rPr>
          <w:lang w:val="en-CA"/>
        </w:rPr>
        <w:t>with the lowest</w:t>
      </w:r>
      <w:r w:rsidR="00E466C8" w:rsidRPr="00C30F1E">
        <w:rPr>
          <w:lang w:val="en-CA"/>
        </w:rPr>
        <w:t xml:space="preserve"> cumulative </w:t>
      </w:r>
      <w:r w:rsidR="00A877EE" w:rsidRPr="00A877EE">
        <w:rPr>
          <w:i/>
          <w:lang w:val="en-CA"/>
        </w:rPr>
        <w:t>S</w:t>
      </w:r>
      <w:r w:rsidR="00E466C8" w:rsidRPr="00A877EE">
        <w:rPr>
          <w:i/>
          <w:lang w:val="en-CA"/>
        </w:rPr>
        <w:t>trength</w:t>
      </w:r>
      <w:r w:rsidR="00E466C8" w:rsidRPr="00C30F1E">
        <w:rPr>
          <w:lang w:val="en-CA"/>
        </w:rPr>
        <w:t xml:space="preserve"> of prey individuals</w:t>
      </w:r>
      <w:r w:rsidR="00E466C8">
        <w:rPr>
          <w:lang w:val="en-CA"/>
        </w:rPr>
        <w:t>.</w:t>
      </w:r>
      <w:r w:rsidR="00E466C8" w:rsidRPr="00C30F1E">
        <w:rPr>
          <w:lang w:val="en-CA"/>
        </w:rPr>
        <w:t xml:space="preserve"> </w:t>
      </w:r>
      <w:r w:rsidR="00E466C8">
        <w:rPr>
          <w:lang w:val="en-CA"/>
        </w:rPr>
        <w:t>This allows</w:t>
      </w:r>
      <w:r w:rsidR="00E466C8" w:rsidRPr="00C30F1E">
        <w:rPr>
          <w:lang w:val="en-CA"/>
        </w:rPr>
        <w:t xml:space="preserve"> </w:t>
      </w:r>
      <w:r w:rsidR="00E466C8">
        <w:rPr>
          <w:lang w:val="en-CA"/>
        </w:rPr>
        <w:t xml:space="preserve">prey to </w:t>
      </w:r>
      <w:r w:rsidR="00E466C8" w:rsidRPr="00C30F1E">
        <w:rPr>
          <w:lang w:val="en-CA"/>
        </w:rPr>
        <w:t>ha</w:t>
      </w:r>
      <w:r w:rsidR="00E466C8">
        <w:rPr>
          <w:lang w:val="en-CA"/>
        </w:rPr>
        <w:t>ve higher chance of success</w:t>
      </w:r>
      <w:r w:rsidR="00E466C8" w:rsidRPr="00C30F1E">
        <w:rPr>
          <w:lang w:val="en-CA"/>
        </w:rPr>
        <w:t xml:space="preserve"> in competition with other prey indivi</w:t>
      </w:r>
      <w:r w:rsidR="00E466C8">
        <w:rPr>
          <w:lang w:val="en-CA"/>
        </w:rPr>
        <w:t>duals for accessing food or mates</w:t>
      </w:r>
      <w:r w:rsidR="00E466C8" w:rsidRPr="00C30F1E">
        <w:rPr>
          <w:lang w:val="en-CA"/>
        </w:rPr>
        <w:t>.</w:t>
      </w:r>
    </w:p>
    <w:p w14:paraId="3F99271B" w14:textId="55F8FF7E" w:rsidR="00E466C8" w:rsidRPr="00C30F1E" w:rsidRDefault="00E466C8" w:rsidP="004E5D64">
      <w:pPr>
        <w:pStyle w:val="NumberedItem"/>
        <w:numPr>
          <w:ilvl w:val="0"/>
          <w:numId w:val="40"/>
        </w:numPr>
        <w:ind w:left="238" w:hanging="238"/>
        <w:rPr>
          <w:lang w:val="en-CA"/>
        </w:rPr>
      </w:pPr>
      <w:r w:rsidRPr="007C13DC">
        <w:rPr>
          <w:i/>
          <w:iCs/>
        </w:rPr>
        <w:t>Move2StrongestPreyDistance</w:t>
      </w:r>
      <w:r w:rsidRPr="00C30F1E">
        <w:t xml:space="preserve"> (for predator only). </w:t>
      </w:r>
      <w:r w:rsidRPr="00C30F1E">
        <w:rPr>
          <w:lang w:val="en-CA"/>
        </w:rPr>
        <w:t xml:space="preserve">The predator moves toward the strongest prey individual to acquire more energy after possible hunting. If the speed of the </w:t>
      </w:r>
      <w:r>
        <w:rPr>
          <w:lang w:val="en-CA"/>
        </w:rPr>
        <w:t>individual</w:t>
      </w:r>
      <w:r w:rsidRPr="00C30F1E">
        <w:rPr>
          <w:lang w:val="en-CA"/>
        </w:rPr>
        <w:t xml:space="preserve"> is high enough to reach the prey, the </w:t>
      </w:r>
      <w:r>
        <w:rPr>
          <w:lang w:val="en-CA"/>
        </w:rPr>
        <w:t>individual</w:t>
      </w:r>
      <w:r w:rsidRPr="00C30F1E">
        <w:rPr>
          <w:lang w:val="en-CA"/>
        </w:rPr>
        <w:t xml:space="preserve"> is placed </w:t>
      </w:r>
      <w:r>
        <w:rPr>
          <w:lang w:val="en-CA"/>
        </w:rPr>
        <w:t>in</w:t>
      </w:r>
      <w:r w:rsidRPr="00C30F1E">
        <w:rPr>
          <w:lang w:val="en-CA"/>
        </w:rPr>
        <w:t xml:space="preserve"> the cell containing this prey</w:t>
      </w:r>
      <w:r>
        <w:rPr>
          <w:lang w:val="en-CA"/>
        </w:rPr>
        <w:t>.</w:t>
      </w:r>
      <w:r w:rsidRPr="00C30F1E">
        <w:rPr>
          <w:lang w:val="en-CA"/>
        </w:rPr>
        <w:t xml:space="preserve"> If the speed of the predator is not enough to reach the prey, it moves at its speed toward this prey.</w:t>
      </w:r>
    </w:p>
    <w:p w14:paraId="717E0448" w14:textId="14CC77E8" w:rsidR="00E466C8" w:rsidRPr="00C30F1E" w:rsidRDefault="00E466C8" w:rsidP="004E5D64">
      <w:pPr>
        <w:pStyle w:val="NumberedItem"/>
        <w:numPr>
          <w:ilvl w:val="0"/>
          <w:numId w:val="40"/>
        </w:numPr>
        <w:ind w:left="238" w:hanging="238"/>
        <w:rPr>
          <w:lang w:val="en-CA"/>
        </w:rPr>
      </w:pPr>
      <w:r w:rsidRPr="007C13DC">
        <w:rPr>
          <w:i/>
          <w:iCs/>
        </w:rPr>
        <w:t>Move2WeakestPrey</w:t>
      </w:r>
      <w:r w:rsidRPr="00C30F1E">
        <w:t xml:space="preserve"> (for predator only)</w:t>
      </w:r>
      <w:r w:rsidRPr="00C30F1E">
        <w:rPr>
          <w:lang w:val="en-CA"/>
        </w:rPr>
        <w:t xml:space="preserve">. This action </w:t>
      </w:r>
      <w:r>
        <w:rPr>
          <w:lang w:val="en-CA"/>
        </w:rPr>
        <w:t xml:space="preserve">is </w:t>
      </w:r>
      <w:proofErr w:type="gramStart"/>
      <w:r>
        <w:rPr>
          <w:lang w:val="en-CA"/>
        </w:rPr>
        <w:t>similar to</w:t>
      </w:r>
      <w:proofErr w:type="gramEnd"/>
      <w:r>
        <w:rPr>
          <w:lang w:val="en-CA"/>
        </w:rPr>
        <w:t xml:space="preserve"> </w:t>
      </w:r>
      <w:r w:rsidRPr="007C13DC">
        <w:rPr>
          <w:i/>
          <w:iCs/>
        </w:rPr>
        <w:t>Move2StrongestPreyDistance</w:t>
      </w:r>
      <w:r w:rsidRPr="00E11883">
        <w:t>,</w:t>
      </w:r>
      <w:r>
        <w:t xml:space="preserve"> with the exception that </w:t>
      </w:r>
      <w:r w:rsidRPr="00C30F1E">
        <w:rPr>
          <w:lang w:val="en-CA"/>
        </w:rPr>
        <w:t xml:space="preserve">the direction of movement </w:t>
      </w:r>
      <w:r>
        <w:rPr>
          <w:lang w:val="en-CA"/>
        </w:rPr>
        <w:t xml:space="preserve">is </w:t>
      </w:r>
      <w:r w:rsidRPr="00C30F1E">
        <w:rPr>
          <w:lang w:val="en-CA"/>
        </w:rPr>
        <w:t>toward the weakest prey individual for eas</w:t>
      </w:r>
      <w:r>
        <w:rPr>
          <w:lang w:val="en-CA"/>
        </w:rPr>
        <w:t>ier</w:t>
      </w:r>
      <w:r w:rsidRPr="00C30F1E">
        <w:rPr>
          <w:lang w:val="en-CA"/>
        </w:rPr>
        <w:t xml:space="preserve"> hunting in </w:t>
      </w:r>
      <w:r>
        <w:rPr>
          <w:lang w:val="en-CA"/>
        </w:rPr>
        <w:t>the future</w:t>
      </w:r>
      <w:r w:rsidRPr="00C30F1E">
        <w:rPr>
          <w:lang w:val="en-CA"/>
        </w:rPr>
        <w:t>.</w:t>
      </w:r>
    </w:p>
    <w:p w14:paraId="02AE6105" w14:textId="457AA021" w:rsidR="00B847D2" w:rsidRDefault="00E466C8" w:rsidP="00B847D2">
      <w:pPr>
        <w:pStyle w:val="NumberedItem"/>
        <w:numPr>
          <w:ilvl w:val="0"/>
          <w:numId w:val="40"/>
        </w:numPr>
        <w:ind w:left="238" w:hanging="238"/>
        <w:rPr>
          <w:lang w:val="en-CA"/>
        </w:rPr>
      </w:pPr>
      <w:r w:rsidRPr="007C13DC">
        <w:rPr>
          <w:i/>
          <w:iCs/>
        </w:rPr>
        <w:t>Move2WeakestPreyCell</w:t>
      </w:r>
      <w:r w:rsidRPr="00C30F1E">
        <w:t xml:space="preserve"> (for predator only)</w:t>
      </w:r>
      <w:r w:rsidRPr="00C30F1E">
        <w:rPr>
          <w:lang w:val="en-CA"/>
        </w:rPr>
        <w:t xml:space="preserve">. This action is </w:t>
      </w:r>
      <w:proofErr w:type="gramStart"/>
      <w:r>
        <w:rPr>
          <w:lang w:val="en-CA"/>
        </w:rPr>
        <w:t>similar to</w:t>
      </w:r>
      <w:proofErr w:type="gramEnd"/>
      <w:r>
        <w:rPr>
          <w:lang w:val="en-CA"/>
        </w:rPr>
        <w:t xml:space="preserve"> </w:t>
      </w:r>
      <w:r w:rsidRPr="007C13DC">
        <w:rPr>
          <w:i/>
          <w:iCs/>
        </w:rPr>
        <w:t>Move2WeakestPrey</w:t>
      </w:r>
      <w:r>
        <w:rPr>
          <w:lang w:val="en-CA"/>
        </w:rPr>
        <w:t>,</w:t>
      </w:r>
      <w:r w:rsidRPr="00C30F1E">
        <w:rPr>
          <w:lang w:val="en-CA"/>
        </w:rPr>
        <w:t xml:space="preserve"> but the direction of movement is toward the cell </w:t>
      </w:r>
      <w:r>
        <w:rPr>
          <w:lang w:val="en-CA"/>
        </w:rPr>
        <w:t>with the lowest</w:t>
      </w:r>
      <w:r w:rsidRPr="00C30F1E">
        <w:rPr>
          <w:lang w:val="en-CA"/>
        </w:rPr>
        <w:t xml:space="preserve"> cumulative </w:t>
      </w:r>
      <w:r w:rsidR="003704A2" w:rsidRPr="003704A2">
        <w:rPr>
          <w:i/>
          <w:lang w:val="en-CA"/>
        </w:rPr>
        <w:t>S</w:t>
      </w:r>
      <w:r w:rsidRPr="003704A2">
        <w:rPr>
          <w:i/>
          <w:lang w:val="en-CA"/>
        </w:rPr>
        <w:t>trength</w:t>
      </w:r>
      <w:r w:rsidRPr="00C30F1E">
        <w:rPr>
          <w:lang w:val="en-CA"/>
        </w:rPr>
        <w:t xml:space="preserve"> of prey individuals </w:t>
      </w:r>
      <w:r>
        <w:rPr>
          <w:lang w:val="en-CA"/>
        </w:rPr>
        <w:t>to minimize the possible effect of cooperative</w:t>
      </w:r>
      <w:r w:rsidRPr="00C30F1E">
        <w:rPr>
          <w:lang w:val="en-CA"/>
        </w:rPr>
        <w:t xml:space="preserve"> defen</w:t>
      </w:r>
      <w:r>
        <w:rPr>
          <w:lang w:val="en-CA"/>
        </w:rPr>
        <w:t>ce</w:t>
      </w:r>
      <w:r w:rsidRPr="00C30F1E">
        <w:rPr>
          <w:lang w:val="en-CA"/>
        </w:rPr>
        <w:t xml:space="preserve"> by prey individuals.</w:t>
      </w:r>
      <w:r w:rsidRPr="00BE7A6C">
        <w:rPr>
          <w:lang w:val="en-CA"/>
        </w:rPr>
        <w:t xml:space="preserve"> </w:t>
      </w:r>
    </w:p>
    <w:p w14:paraId="0C5DF56C" w14:textId="31A927B6" w:rsidR="00EE6909" w:rsidRDefault="00EE6909" w:rsidP="00EE6909">
      <w:pPr>
        <w:pStyle w:val="NumberedItem"/>
        <w:numPr>
          <w:ilvl w:val="0"/>
          <w:numId w:val="0"/>
        </w:numPr>
        <w:ind w:left="238"/>
        <w:rPr>
          <w:i/>
          <w:iCs/>
        </w:rPr>
      </w:pPr>
    </w:p>
    <w:p w14:paraId="41653860" w14:textId="79B16992" w:rsidR="00EE6909" w:rsidRDefault="00EE6909" w:rsidP="00EE6909">
      <w:pPr>
        <w:pStyle w:val="NumberedItem"/>
        <w:numPr>
          <w:ilvl w:val="0"/>
          <w:numId w:val="0"/>
        </w:numPr>
        <w:ind w:left="238"/>
        <w:rPr>
          <w:lang w:val="en-CA"/>
        </w:rPr>
      </w:pPr>
    </w:p>
    <w:p w14:paraId="262C02A6" w14:textId="77777777" w:rsidR="00EE6909" w:rsidRDefault="00EE6909" w:rsidP="00EE6909">
      <w:pPr>
        <w:pStyle w:val="NumberedItem"/>
        <w:numPr>
          <w:ilvl w:val="0"/>
          <w:numId w:val="0"/>
        </w:numPr>
        <w:ind w:left="238"/>
        <w:rPr>
          <w:lang w:val="en-CA"/>
        </w:rPr>
      </w:pPr>
    </w:p>
    <w:p w14:paraId="0E763985" w14:textId="77777777" w:rsidR="00EE6909" w:rsidRPr="00EE6909" w:rsidRDefault="007C28D7" w:rsidP="00EE6909">
      <w:pPr>
        <w:rPr>
          <w:b/>
          <w:sz w:val="24"/>
          <w:szCs w:val="24"/>
        </w:rPr>
      </w:pPr>
      <w:r w:rsidRPr="00EE6909">
        <w:rPr>
          <w:b/>
          <w:sz w:val="24"/>
          <w:szCs w:val="24"/>
        </w:rPr>
        <w:t>Description of Parameter File</w:t>
      </w:r>
    </w:p>
    <w:p w14:paraId="03BCB8E7" w14:textId="50787070" w:rsidR="0096495F" w:rsidRDefault="00EE6909" w:rsidP="00C93B7F">
      <w:r>
        <w:br/>
      </w:r>
      <w:r w:rsidR="007C28D7">
        <w:t>What follows is a description of the parameters provided to EcoSim in the parameters file (“Parameters1.txt”).</w:t>
      </w:r>
      <w:r>
        <w:br/>
      </w:r>
      <w:r>
        <w:br/>
      </w:r>
      <w:r w:rsidR="007C28D7" w:rsidRPr="008A7272">
        <w:rPr>
          <w:b/>
        </w:rPr>
        <w:t>HDF5</w:t>
      </w:r>
      <w:r w:rsidR="007C28D7">
        <w:t xml:space="preserve"> – should save files use HDF5 encoding (more efficient</w:t>
      </w:r>
      <w:r w:rsidR="006C6C80">
        <w:t>,</w:t>
      </w:r>
      <w:r w:rsidR="007C28D7">
        <w:t>1 = yes, 0 = no</w:t>
      </w:r>
      <w:r w:rsidR="00DE389A">
        <w:t>)</w:t>
      </w:r>
      <w:r w:rsidR="007C28D7">
        <w:br/>
      </w:r>
      <w:r w:rsidR="007C28D7" w:rsidRPr="008A7272">
        <w:rPr>
          <w:b/>
        </w:rPr>
        <w:t>Width</w:t>
      </w:r>
      <w:r w:rsidR="007C28D7">
        <w:t xml:space="preserve"> – width of the virtual world in number of cells</w:t>
      </w:r>
      <w:r w:rsidR="007C28D7">
        <w:br/>
      </w:r>
      <w:r w:rsidR="007C28D7" w:rsidRPr="008A7272">
        <w:rPr>
          <w:b/>
        </w:rPr>
        <w:t>Height</w:t>
      </w:r>
      <w:r w:rsidR="007C28D7">
        <w:t xml:space="preserve"> – height of the virtual world in number of cells</w:t>
      </w:r>
      <w:r w:rsidR="007C28D7">
        <w:br/>
      </w:r>
      <w:proofErr w:type="spellStart"/>
      <w:r w:rsidR="007C28D7" w:rsidRPr="008A7272">
        <w:rPr>
          <w:b/>
        </w:rPr>
        <w:t>ValueGrass</w:t>
      </w:r>
      <w:proofErr w:type="spellEnd"/>
      <w:r w:rsidR="007C28D7">
        <w:t xml:space="preserve"> – no longer used</w:t>
      </w:r>
      <w:r w:rsidR="007C28D7">
        <w:br/>
      </w:r>
      <w:proofErr w:type="spellStart"/>
      <w:r w:rsidR="007C28D7" w:rsidRPr="008A7272">
        <w:rPr>
          <w:b/>
        </w:rPr>
        <w:t>MaxGrass</w:t>
      </w:r>
      <w:proofErr w:type="spellEnd"/>
      <w:r w:rsidR="007C28D7">
        <w:t xml:space="preserve"> – maximum grass energy units per cell </w:t>
      </w:r>
      <w:r w:rsidR="007C28D7">
        <w:br/>
      </w:r>
      <w:proofErr w:type="spellStart"/>
      <w:r w:rsidR="007C28D7" w:rsidRPr="008A7272">
        <w:rPr>
          <w:b/>
        </w:rPr>
        <w:t>SpeedGrowGrass</w:t>
      </w:r>
      <w:proofErr w:type="spellEnd"/>
      <w:r w:rsidR="007C28D7">
        <w:t xml:space="preserve"> – rate at which grass replenishes per time-step</w:t>
      </w:r>
      <w:r w:rsidR="007C28D7">
        <w:br/>
      </w:r>
      <w:proofErr w:type="spellStart"/>
      <w:r w:rsidR="007C28D7" w:rsidRPr="008A7272">
        <w:rPr>
          <w:b/>
        </w:rPr>
        <w:t>ProbaInitialGrass</w:t>
      </w:r>
      <w:proofErr w:type="spellEnd"/>
      <w:r w:rsidR="007C28D7">
        <w:t xml:space="preserve"> – probability that a cell has grass upon initialization </w:t>
      </w:r>
      <w:r w:rsidR="007C28D7">
        <w:br/>
      </w:r>
      <w:proofErr w:type="spellStart"/>
      <w:r w:rsidR="007C28D7" w:rsidRPr="008A7272">
        <w:rPr>
          <w:b/>
        </w:rPr>
        <w:t>ProbaGrowGrass</w:t>
      </w:r>
      <w:proofErr w:type="spellEnd"/>
      <w:r w:rsidR="007C28D7">
        <w:t xml:space="preserve"> – probability of diffusion of grass to new cells </w:t>
      </w:r>
      <w:r w:rsidR="007C28D7">
        <w:br/>
      </w:r>
      <w:proofErr w:type="spellStart"/>
      <w:r w:rsidR="007C28D7" w:rsidRPr="008A7272">
        <w:rPr>
          <w:b/>
        </w:rPr>
        <w:t>MaxMeat</w:t>
      </w:r>
      <w:proofErr w:type="spellEnd"/>
      <w:r w:rsidR="007C28D7">
        <w:t xml:space="preserve"> – maximum meat energy units per cell</w:t>
      </w:r>
      <w:r w:rsidR="007C28D7">
        <w:br/>
      </w:r>
      <w:proofErr w:type="spellStart"/>
      <w:r w:rsidR="007C28D7" w:rsidRPr="008A7272">
        <w:rPr>
          <w:b/>
        </w:rPr>
        <w:t>ProbaMut</w:t>
      </w:r>
      <w:proofErr w:type="spellEnd"/>
      <w:r w:rsidR="007C28D7">
        <w:t xml:space="preserve"> – probability of standard mutation</w:t>
      </w:r>
      <w:r w:rsidR="007C28D7">
        <w:br/>
      </w:r>
      <w:proofErr w:type="spellStart"/>
      <w:r w:rsidR="007C28D7" w:rsidRPr="008A7272">
        <w:rPr>
          <w:b/>
        </w:rPr>
        <w:t>ProbaMutLow</w:t>
      </w:r>
      <w:proofErr w:type="spellEnd"/>
      <w:r w:rsidR="007C28D7">
        <w:t xml:space="preserve"> – probability of deletion/insertion mutation</w:t>
      </w:r>
      <w:r w:rsidR="007C28D7">
        <w:br/>
      </w:r>
      <w:proofErr w:type="spellStart"/>
      <w:r w:rsidR="007C28D7" w:rsidRPr="008A7272">
        <w:rPr>
          <w:b/>
        </w:rPr>
        <w:t>PercentMut</w:t>
      </w:r>
      <w:proofErr w:type="spellEnd"/>
      <w:r w:rsidR="007C28D7">
        <w:t xml:space="preserve"> – no longer used</w:t>
      </w:r>
      <w:r w:rsidR="007C28D7">
        <w:br/>
      </w:r>
      <w:proofErr w:type="spellStart"/>
      <w:r w:rsidR="007C28D7" w:rsidRPr="008A7272">
        <w:rPr>
          <w:b/>
        </w:rPr>
        <w:lastRenderedPageBreak/>
        <w:t>PercentMutHigh</w:t>
      </w:r>
      <w:proofErr w:type="spellEnd"/>
      <w:r w:rsidR="007C28D7">
        <w:t xml:space="preserve"> – no longer used</w:t>
      </w:r>
      <w:r w:rsidR="007C28D7">
        <w:br/>
      </w:r>
      <w:proofErr w:type="spellStart"/>
      <w:r w:rsidR="007C28D7" w:rsidRPr="008A7272">
        <w:rPr>
          <w:b/>
        </w:rPr>
        <w:t>RadiusCluster</w:t>
      </w:r>
      <w:proofErr w:type="spellEnd"/>
      <w:r w:rsidR="007C28D7">
        <w:t xml:space="preserve"> – Radius of each cluster for initial population </w:t>
      </w:r>
      <w:r w:rsidR="007C28D7">
        <w:br/>
      </w:r>
      <w:proofErr w:type="spellStart"/>
      <w:r w:rsidR="007C28D7" w:rsidRPr="008A7272">
        <w:rPr>
          <w:b/>
        </w:rPr>
        <w:t>DistanceMin</w:t>
      </w:r>
      <w:proofErr w:type="spellEnd"/>
      <w:r w:rsidR="007C28D7">
        <w:t>: 1</w:t>
      </w:r>
      <w:r w:rsidR="007C28D7">
        <w:br/>
      </w:r>
      <w:proofErr w:type="spellStart"/>
      <w:r w:rsidR="007C28D7" w:rsidRPr="008A7272">
        <w:rPr>
          <w:b/>
        </w:rPr>
        <w:t>MaxSave</w:t>
      </w:r>
      <w:proofErr w:type="spellEnd"/>
      <w:r w:rsidR="007C28D7">
        <w:t xml:space="preserve"> </w:t>
      </w:r>
      <w:r w:rsidR="00B36715">
        <w:t>–</w:t>
      </w:r>
      <w:r w:rsidR="007C28D7">
        <w:t xml:space="preserve"> </w:t>
      </w:r>
      <w:r w:rsidR="00B36715">
        <w:t>number of time-steps between creation of restore points</w:t>
      </w:r>
      <w:r w:rsidR="007C28D7">
        <w:br/>
      </w:r>
      <w:proofErr w:type="spellStart"/>
      <w:r w:rsidR="007C28D7" w:rsidRPr="008A7272">
        <w:rPr>
          <w:b/>
        </w:rPr>
        <w:t>MinSave</w:t>
      </w:r>
      <w:proofErr w:type="spellEnd"/>
      <w:r w:rsidR="00B36715">
        <w:t xml:space="preserve"> – number of time-steps between saving of data for each individual</w:t>
      </w:r>
      <w:r w:rsidR="007C28D7">
        <w:br/>
      </w:r>
      <w:proofErr w:type="spellStart"/>
      <w:r w:rsidR="007C28D7" w:rsidRPr="008A7272">
        <w:rPr>
          <w:b/>
        </w:rPr>
        <w:t>MinSave</w:t>
      </w:r>
      <w:r w:rsidR="007C28D7" w:rsidRPr="000D540E">
        <w:rPr>
          <w:b/>
        </w:rPr>
        <w:t>_Compressed</w:t>
      </w:r>
      <w:proofErr w:type="spellEnd"/>
      <w:r w:rsidR="00B36715">
        <w:t xml:space="preserve"> – number of time-steps between saving compressed data for each individual (does not save FCM values)</w:t>
      </w:r>
      <w:r w:rsidR="007C28D7">
        <w:br/>
      </w:r>
      <w:proofErr w:type="spellStart"/>
      <w:r w:rsidR="007C28D7" w:rsidRPr="008A7272">
        <w:rPr>
          <w:b/>
        </w:rPr>
        <w:t>WorldSave</w:t>
      </w:r>
      <w:proofErr w:type="spellEnd"/>
      <w:r w:rsidR="00B2637D">
        <w:t xml:space="preserve"> – number of time-steps between saving of world state data</w:t>
      </w:r>
      <w:r w:rsidR="00B2637D">
        <w:br/>
      </w:r>
      <w:proofErr w:type="spellStart"/>
      <w:r w:rsidR="007C28D7" w:rsidRPr="008A7272">
        <w:rPr>
          <w:b/>
        </w:rPr>
        <w:t>Tar_MinSaveWorld</w:t>
      </w:r>
      <w:proofErr w:type="spellEnd"/>
      <w:r w:rsidR="000635B4">
        <w:t xml:space="preserve"> – tar</w:t>
      </w:r>
      <w:r w:rsidR="0028740C">
        <w:t xml:space="preserve"> (aggregate into an archive file)</w:t>
      </w:r>
      <w:r w:rsidR="000635B4">
        <w:t xml:space="preserve"> </w:t>
      </w:r>
      <w:proofErr w:type="spellStart"/>
      <w:r w:rsidR="000635B4">
        <w:t>minsaves</w:t>
      </w:r>
      <w:proofErr w:type="spellEnd"/>
      <w:r w:rsidR="000635B4">
        <w:t xml:space="preserve"> and </w:t>
      </w:r>
      <w:proofErr w:type="spellStart"/>
      <w:r w:rsidR="000635B4">
        <w:t>worldsaves</w:t>
      </w:r>
      <w:proofErr w:type="spellEnd"/>
      <w:r w:rsidR="000635B4">
        <w:t xml:space="preserve"> every 1000 time-steps? 1 = yes, 0 = no</w:t>
      </w:r>
      <w:r w:rsidR="007C28D7">
        <w:br/>
      </w:r>
      <w:proofErr w:type="spellStart"/>
      <w:r w:rsidR="007C28D7" w:rsidRPr="008A7272">
        <w:rPr>
          <w:b/>
        </w:rPr>
        <w:t>PerSpeciesPrey</w:t>
      </w:r>
      <w:proofErr w:type="spellEnd"/>
      <w:r w:rsidR="00DE389A">
        <w:t xml:space="preserve"> – produce per-species data for prey (1 = yes, 0 = no)</w:t>
      </w:r>
      <w:r w:rsidR="007C28D7">
        <w:br/>
      </w:r>
      <w:proofErr w:type="spellStart"/>
      <w:r w:rsidR="007C28D7" w:rsidRPr="008A7272">
        <w:rPr>
          <w:b/>
        </w:rPr>
        <w:t>PerSpeciesPred</w:t>
      </w:r>
      <w:proofErr w:type="spellEnd"/>
      <w:r w:rsidR="007C28D7">
        <w:t xml:space="preserve"> </w:t>
      </w:r>
      <w:r w:rsidR="00DE389A">
        <w:t>– produce per-species data for predators (1 = yes, 0 = no)</w:t>
      </w:r>
      <w:r w:rsidR="007C28D7">
        <w:br/>
      </w:r>
      <w:r w:rsidR="007C28D7" w:rsidRPr="008A7272">
        <w:rPr>
          <w:b/>
        </w:rPr>
        <w:t>Restore</w:t>
      </w:r>
      <w:r w:rsidR="00BD5122">
        <w:t xml:space="preserve"> – restore from </w:t>
      </w:r>
      <w:proofErr w:type="spellStart"/>
      <w:r w:rsidR="00BD5122">
        <w:t>MaxSave</w:t>
      </w:r>
      <w:proofErr w:type="spellEnd"/>
      <w:r w:rsidR="00BD5122">
        <w:t xml:space="preserve"> (1 = yes, 0 = no)</w:t>
      </w:r>
      <w:r w:rsidR="007C28D7">
        <w:br/>
      </w:r>
      <w:proofErr w:type="spellStart"/>
      <w:r w:rsidR="007C28D7" w:rsidRPr="008A7272">
        <w:rPr>
          <w:b/>
        </w:rPr>
        <w:t>MatingMode</w:t>
      </w:r>
      <w:proofErr w:type="spellEnd"/>
      <w:r w:rsidR="00B32278">
        <w:t xml:space="preserve"> – mode of mate selection during mating:</w:t>
      </w:r>
      <w:r w:rsidR="007C28D7">
        <w:t xml:space="preserve"> 0-Random mate selection method, 1-Good gene mate selection method, 2-Intermediate</w:t>
      </w:r>
      <w:r w:rsidR="006F05D4">
        <w:br/>
      </w:r>
      <w:proofErr w:type="spellStart"/>
      <w:r w:rsidR="007C28D7" w:rsidRPr="008A7272">
        <w:rPr>
          <w:b/>
        </w:rPr>
        <w:t>IsWithoutPredator</w:t>
      </w:r>
      <w:proofErr w:type="spellEnd"/>
      <w:r w:rsidR="006F05D4">
        <w:t xml:space="preserve"> – does this run not have predators? 1 = yes, 0 = no</w:t>
      </w:r>
      <w:r w:rsidR="007C28D7">
        <w:br/>
      </w:r>
      <w:proofErr w:type="spellStart"/>
      <w:r w:rsidR="007C28D7" w:rsidRPr="008A7272">
        <w:rPr>
          <w:b/>
        </w:rPr>
        <w:t>FertilizerDivideTo</w:t>
      </w:r>
      <w:proofErr w:type="spellEnd"/>
      <w:r w:rsidR="00156DA2">
        <w:t xml:space="preserve"> – </w:t>
      </w:r>
      <w:r w:rsidR="007C28D7">
        <w:t>divide</w:t>
      </w:r>
      <w:r w:rsidR="00156DA2">
        <w:t xml:space="preserve"> </w:t>
      </w:r>
      <w:r w:rsidR="007C28D7">
        <w:t>sum of fertilizer to decrease its effect</w:t>
      </w:r>
      <w:r w:rsidR="007C28D7">
        <w:br/>
      </w:r>
      <w:r w:rsidR="007C28D7" w:rsidRPr="008A7272">
        <w:rPr>
          <w:b/>
        </w:rPr>
        <w:t>Visualizations</w:t>
      </w:r>
      <w:r w:rsidR="00156DA2">
        <w:t xml:space="preserve"> – </w:t>
      </w:r>
      <w:r w:rsidR="007C28D7">
        <w:t>0</w:t>
      </w:r>
      <w:r w:rsidR="00156DA2">
        <w:t xml:space="preserve"> </w:t>
      </w:r>
      <w:r w:rsidR="007C28D7">
        <w:t xml:space="preserve">means no </w:t>
      </w:r>
      <w:r w:rsidR="009B01DB">
        <w:t>images of the world state are produced</w:t>
      </w:r>
      <w:r w:rsidR="007C28D7">
        <w:t>, otherwise visualizations every this number of steps</w:t>
      </w:r>
      <w:r w:rsidR="007C28D7">
        <w:br/>
      </w:r>
      <w:proofErr w:type="spellStart"/>
      <w:r w:rsidR="007C28D7" w:rsidRPr="008A7272">
        <w:rPr>
          <w:b/>
        </w:rPr>
        <w:t>FluctuatingResources</w:t>
      </w:r>
      <w:proofErr w:type="spellEnd"/>
      <w:r w:rsidR="009B01DB">
        <w:t xml:space="preserve"> – </w:t>
      </w:r>
      <w:r w:rsidR="007C28D7">
        <w:t>0</w:t>
      </w:r>
      <w:r w:rsidR="009B01DB">
        <w:t xml:space="preserve"> </w:t>
      </w:r>
      <w:r w:rsidR="007C28D7">
        <w:t xml:space="preserve">means </w:t>
      </w:r>
      <w:proofErr w:type="spellStart"/>
      <w:r w:rsidR="007C28D7">
        <w:t>maxGrass</w:t>
      </w:r>
      <w:proofErr w:type="spellEnd"/>
      <w:r w:rsidR="007C28D7">
        <w:t xml:space="preserve"> is constant, 1 means it fluctuates regularly</w:t>
      </w:r>
      <w:r w:rsidR="007C28D7">
        <w:br/>
      </w:r>
      <w:proofErr w:type="spellStart"/>
      <w:r w:rsidR="007C28D7" w:rsidRPr="008A7272">
        <w:rPr>
          <w:b/>
        </w:rPr>
        <w:t>FluctuationAmplitudeRatio</w:t>
      </w:r>
      <w:proofErr w:type="spellEnd"/>
      <w:r w:rsidR="0037667D">
        <w:t xml:space="preserve"> – </w:t>
      </w:r>
      <w:r w:rsidR="007C28D7">
        <w:t xml:space="preserve">the amplitude of fluctuation as a ratio of </w:t>
      </w:r>
      <w:proofErr w:type="spellStart"/>
      <w:r w:rsidR="007C28D7">
        <w:t>maxGrass</w:t>
      </w:r>
      <w:proofErr w:type="spellEnd"/>
      <w:r w:rsidR="007C28D7">
        <w:br/>
      </w:r>
      <w:proofErr w:type="spellStart"/>
      <w:r w:rsidR="007C28D7" w:rsidRPr="008A7272">
        <w:rPr>
          <w:b/>
        </w:rPr>
        <w:t>FluctuationMinimumRatio</w:t>
      </w:r>
      <w:proofErr w:type="spellEnd"/>
      <w:r w:rsidR="0037667D">
        <w:t xml:space="preserve"> – </w:t>
      </w:r>
      <w:r w:rsidR="007C28D7">
        <w:t>the</w:t>
      </w:r>
      <w:r w:rsidR="0037667D">
        <w:t xml:space="preserve"> </w:t>
      </w:r>
      <w:r w:rsidR="007C28D7">
        <w:t xml:space="preserve">minimum of </w:t>
      </w:r>
      <w:proofErr w:type="spellStart"/>
      <w:r w:rsidR="007C28D7">
        <w:t>maxGrass</w:t>
      </w:r>
      <w:proofErr w:type="spellEnd"/>
      <w:r w:rsidR="0037667D">
        <w:t xml:space="preserve"> as it fluctuates, as a ratio of </w:t>
      </w:r>
      <w:proofErr w:type="spellStart"/>
      <w:r w:rsidR="0037667D">
        <w:t>maxGrass</w:t>
      </w:r>
      <w:proofErr w:type="spellEnd"/>
      <w:r w:rsidR="0037667D">
        <w:br/>
      </w:r>
      <w:proofErr w:type="spellStart"/>
      <w:r w:rsidR="007C28D7" w:rsidRPr="008A7272">
        <w:rPr>
          <w:b/>
        </w:rPr>
        <w:t>FluctuationCycle</w:t>
      </w:r>
      <w:proofErr w:type="spellEnd"/>
      <w:r w:rsidR="0037667D">
        <w:t xml:space="preserve"> – </w:t>
      </w:r>
      <w:r w:rsidR="007C28D7">
        <w:t>how</w:t>
      </w:r>
      <w:r w:rsidR="0037667D">
        <w:t xml:space="preserve"> </w:t>
      </w:r>
      <w:r w:rsidR="007C28D7">
        <w:t xml:space="preserve">long a fluctuation cycle </w:t>
      </w:r>
      <w:r w:rsidR="00E93D1D">
        <w:t>takes</w:t>
      </w:r>
      <w:r w:rsidR="007C28D7">
        <w:t>, in time-steps</w:t>
      </w:r>
      <w:r w:rsidR="007C28D7">
        <w:br/>
      </w:r>
      <w:proofErr w:type="spellStart"/>
      <w:r w:rsidR="007C28D7" w:rsidRPr="008A7272">
        <w:rPr>
          <w:b/>
        </w:rPr>
        <w:t>CircularFoodGrowth</w:t>
      </w:r>
      <w:proofErr w:type="spellEnd"/>
      <w:r w:rsidR="00E93D1D">
        <w:t xml:space="preserve"> – </w:t>
      </w:r>
      <w:r w:rsidR="007C28D7">
        <w:t>0</w:t>
      </w:r>
      <w:r w:rsidR="00E93D1D">
        <w:t xml:space="preserve"> </w:t>
      </w:r>
      <w:r w:rsidR="007C28D7">
        <w:t>means grass grows normally, 1 means it grows in circular patches</w:t>
      </w:r>
      <w:r w:rsidR="007C28D7">
        <w:br/>
      </w:r>
      <w:proofErr w:type="spellStart"/>
      <w:r w:rsidR="007C28D7" w:rsidRPr="008A7272">
        <w:rPr>
          <w:b/>
        </w:rPr>
        <w:t>FoodCircleDiameter</w:t>
      </w:r>
      <w:proofErr w:type="spellEnd"/>
      <w:r w:rsidR="00E93D1D">
        <w:t xml:space="preserve"> – </w:t>
      </w:r>
      <w:r w:rsidR="007C28D7">
        <w:t>diameter</w:t>
      </w:r>
      <w:r w:rsidR="00E93D1D">
        <w:t xml:space="preserve"> </w:t>
      </w:r>
      <w:r w:rsidR="007C28D7">
        <w:t>of the circular grass patches</w:t>
      </w:r>
      <w:r w:rsidR="007C28D7">
        <w:br/>
      </w:r>
      <w:proofErr w:type="spellStart"/>
      <w:r w:rsidR="007C28D7" w:rsidRPr="008A7272">
        <w:rPr>
          <w:b/>
        </w:rPr>
        <w:t>FoodCircleMaxRatio</w:t>
      </w:r>
      <w:proofErr w:type="spellEnd"/>
      <w:r w:rsidR="00E93D1D">
        <w:t xml:space="preserve"> – </w:t>
      </w:r>
      <w:r w:rsidR="007C28D7">
        <w:t>the</w:t>
      </w:r>
      <w:r w:rsidR="00E93D1D">
        <w:t xml:space="preserve"> </w:t>
      </w:r>
      <w:r w:rsidR="007C28D7">
        <w:t xml:space="preserve">peak of </w:t>
      </w:r>
      <w:proofErr w:type="spellStart"/>
      <w:r w:rsidR="007C28D7">
        <w:t>maxGrass</w:t>
      </w:r>
      <w:proofErr w:type="spellEnd"/>
      <w:r w:rsidR="007C28D7">
        <w:t xml:space="preserve">, as a ratio of </w:t>
      </w:r>
      <w:proofErr w:type="spellStart"/>
      <w:r w:rsidR="007C28D7">
        <w:t>maxGrass</w:t>
      </w:r>
      <w:proofErr w:type="spellEnd"/>
      <w:r w:rsidR="007C28D7">
        <w:t xml:space="preserve">... determines essentially the area of the world that has </w:t>
      </w:r>
      <w:proofErr w:type="spellStart"/>
      <w:r w:rsidR="007C28D7">
        <w:t>maxGrass</w:t>
      </w:r>
      <w:proofErr w:type="spellEnd"/>
      <w:r w:rsidR="007C28D7">
        <w:t xml:space="preserve"> set to the real maximum</w:t>
      </w:r>
      <w:r w:rsidR="007C28D7">
        <w:br/>
      </w:r>
      <w:proofErr w:type="spellStart"/>
      <w:r w:rsidR="007C28D7" w:rsidRPr="008A7272">
        <w:rPr>
          <w:b/>
        </w:rPr>
        <w:t>FoodCircleMinimumRatio</w:t>
      </w:r>
      <w:proofErr w:type="spellEnd"/>
      <w:r w:rsidR="00A80953">
        <w:t xml:space="preserve"> – </w:t>
      </w:r>
      <w:r w:rsidR="007C28D7">
        <w:t>between</w:t>
      </w:r>
      <w:r w:rsidR="00A80953">
        <w:t xml:space="preserve"> </w:t>
      </w:r>
      <w:r w:rsidR="007C28D7">
        <w:t xml:space="preserve">patches, what is the minimum value the grass can take, as a ratio of </w:t>
      </w:r>
      <w:proofErr w:type="spellStart"/>
      <w:r w:rsidR="007C28D7">
        <w:t>maxGrass</w:t>
      </w:r>
      <w:proofErr w:type="spellEnd"/>
      <w:r w:rsidR="007C28D7">
        <w:br/>
      </w:r>
      <w:r w:rsidR="007C28D7" w:rsidRPr="008A7272">
        <w:rPr>
          <w:b/>
        </w:rPr>
        <w:t>Persuasion</w:t>
      </w:r>
      <w:r w:rsidR="004763DE">
        <w:t xml:space="preserve"> – </w:t>
      </w:r>
      <w:r w:rsidR="007C28D7">
        <w:t>1</w:t>
      </w:r>
      <w:r w:rsidR="004763DE">
        <w:t xml:space="preserve"> </w:t>
      </w:r>
      <w:r w:rsidR="007C28D7">
        <w:t xml:space="preserve">means males </w:t>
      </w:r>
      <w:r w:rsidR="00836E96">
        <w:t>can be</w:t>
      </w:r>
      <w:r w:rsidR="007C28D7">
        <w:t xml:space="preserve"> persuaded by females to choose reproduction, 0 means EcoSim behaves normally</w:t>
      </w:r>
      <w:r w:rsidR="00C93B7F">
        <w:br/>
      </w:r>
      <w:r w:rsidR="00C93B7F">
        <w:br/>
      </w:r>
      <w:r w:rsidR="007C28D7" w:rsidRPr="008E4BB7">
        <w:rPr>
          <w:b/>
        </w:rPr>
        <w:t>Prey Parameters</w:t>
      </w:r>
      <w:r w:rsidR="008E4BB7">
        <w:t>:</w:t>
      </w:r>
      <w:r w:rsidR="007C28D7">
        <w:br/>
      </w:r>
      <w:proofErr w:type="spellStart"/>
      <w:r w:rsidR="007C28D7" w:rsidRPr="00EE6909">
        <w:rPr>
          <w:b/>
        </w:rPr>
        <w:t>InitNbPrey</w:t>
      </w:r>
      <w:proofErr w:type="spellEnd"/>
      <w:r w:rsidR="0065081B">
        <w:t xml:space="preserve"> – initial number of prey</w:t>
      </w:r>
      <w:r w:rsidR="007C28D7">
        <w:br/>
      </w:r>
      <w:proofErr w:type="spellStart"/>
      <w:r w:rsidR="007C28D7" w:rsidRPr="00EE6909">
        <w:rPr>
          <w:b/>
        </w:rPr>
        <w:t>ValuePrey</w:t>
      </w:r>
      <w:proofErr w:type="spellEnd"/>
      <w:r w:rsidR="0065081B">
        <w:t xml:space="preserve"> – no longer used</w:t>
      </w:r>
      <w:r w:rsidR="007C28D7">
        <w:br/>
      </w:r>
      <w:proofErr w:type="spellStart"/>
      <w:r w:rsidR="007C28D7" w:rsidRPr="00EE6909">
        <w:rPr>
          <w:b/>
        </w:rPr>
        <w:t>AgeMaxPrey</w:t>
      </w:r>
      <w:proofErr w:type="spellEnd"/>
      <w:r w:rsidR="0065081B">
        <w:t xml:space="preserve"> – initial maximum age of prey</w:t>
      </w:r>
      <w:r w:rsidR="007C28D7">
        <w:br/>
      </w:r>
      <w:proofErr w:type="spellStart"/>
      <w:r w:rsidR="007C28D7" w:rsidRPr="00EE6909">
        <w:rPr>
          <w:b/>
        </w:rPr>
        <w:t>EnergyMaxPrey</w:t>
      </w:r>
      <w:proofErr w:type="spellEnd"/>
      <w:r w:rsidR="0065081B">
        <w:t xml:space="preserve"> – initial maximum energy of prey</w:t>
      </w:r>
      <w:r w:rsidR="007C28D7">
        <w:br/>
      </w:r>
      <w:proofErr w:type="spellStart"/>
      <w:r w:rsidR="007C28D7" w:rsidRPr="00EE6909">
        <w:rPr>
          <w:b/>
        </w:rPr>
        <w:t>SpeedMaxPrey</w:t>
      </w:r>
      <w:proofErr w:type="spellEnd"/>
      <w:r w:rsidR="0065081B">
        <w:t xml:space="preserve"> – initial maximum speed of prey</w:t>
      </w:r>
      <w:r w:rsidR="007C28D7">
        <w:br/>
      </w:r>
      <w:proofErr w:type="spellStart"/>
      <w:r w:rsidR="007C28D7" w:rsidRPr="00EE6909">
        <w:rPr>
          <w:b/>
        </w:rPr>
        <w:t>AgeReprodPrey</w:t>
      </w:r>
      <w:proofErr w:type="spellEnd"/>
      <w:r w:rsidR="0065081B">
        <w:t xml:space="preserve"> – initial age of reproduction of prey</w:t>
      </w:r>
      <w:r w:rsidR="007C28D7">
        <w:br/>
      </w:r>
      <w:proofErr w:type="spellStart"/>
      <w:r w:rsidR="007C28D7" w:rsidRPr="00EE6909">
        <w:rPr>
          <w:b/>
        </w:rPr>
        <w:t>StateBirthPreyMale</w:t>
      </w:r>
      <w:proofErr w:type="spellEnd"/>
      <w:r w:rsidR="0065081B">
        <w:t xml:space="preserve"> – initial state of birth for male prey </w:t>
      </w:r>
      <w:r w:rsidR="007C28D7">
        <w:br/>
      </w:r>
      <w:proofErr w:type="spellStart"/>
      <w:r w:rsidR="007C28D7" w:rsidRPr="00EE6909">
        <w:rPr>
          <w:b/>
        </w:rPr>
        <w:t>StateBirthPreyFemale</w:t>
      </w:r>
      <w:proofErr w:type="spellEnd"/>
      <w:r w:rsidR="0065081B">
        <w:t xml:space="preserve"> – initial state of birth for prey female</w:t>
      </w:r>
      <w:r w:rsidR="007C28D7">
        <w:br/>
      </w:r>
      <w:proofErr w:type="spellStart"/>
      <w:r w:rsidR="007C28D7" w:rsidRPr="00EE6909">
        <w:rPr>
          <w:b/>
        </w:rPr>
        <w:lastRenderedPageBreak/>
        <w:t>VisionPrey</w:t>
      </w:r>
      <w:proofErr w:type="spellEnd"/>
      <w:r w:rsidR="0065081B">
        <w:t xml:space="preserve"> – initial vision range of prey</w:t>
      </w:r>
      <w:r w:rsidR="007C28D7">
        <w:br/>
      </w:r>
      <w:proofErr w:type="spellStart"/>
      <w:r w:rsidR="007C28D7" w:rsidRPr="00EE6909">
        <w:rPr>
          <w:b/>
        </w:rPr>
        <w:t>PerClusterPrey</w:t>
      </w:r>
      <w:proofErr w:type="spellEnd"/>
      <w:r w:rsidR="0065081B">
        <w:t xml:space="preserve"> – t</w:t>
      </w:r>
      <w:r w:rsidR="007C28D7">
        <w:t>he</w:t>
      </w:r>
      <w:r w:rsidR="0065081B">
        <w:t xml:space="preserve"> </w:t>
      </w:r>
      <w:r w:rsidR="007C28D7">
        <w:t xml:space="preserve">number of </w:t>
      </w:r>
      <w:r w:rsidR="0065081B">
        <w:t>prey</w:t>
      </w:r>
      <w:r w:rsidR="007C28D7">
        <w:t xml:space="preserve"> per cluster</w:t>
      </w:r>
      <w:r w:rsidR="0065081B">
        <w:t xml:space="preserve"> upon initialization</w:t>
      </w:r>
      <w:r w:rsidR="007C28D7">
        <w:br/>
      </w:r>
      <w:proofErr w:type="spellStart"/>
      <w:r w:rsidR="007C28D7" w:rsidRPr="00EE6909">
        <w:rPr>
          <w:b/>
        </w:rPr>
        <w:t>DistanceSpeciesPrey</w:t>
      </w:r>
      <w:proofErr w:type="spellEnd"/>
      <w:r w:rsidR="0065081B">
        <w:t xml:space="preserve"> – the genetic distance threshold between most distantly related prey individuals within a species</w:t>
      </w:r>
      <w:r>
        <w:br/>
      </w:r>
      <w:r>
        <w:br/>
      </w:r>
      <w:r w:rsidR="007C28D7" w:rsidRPr="00EE6909">
        <w:rPr>
          <w:b/>
        </w:rPr>
        <w:t>Predator Parameters</w:t>
      </w:r>
      <w:r>
        <w:rPr>
          <w:b/>
        </w:rPr>
        <w:t>:</w:t>
      </w:r>
      <w:r w:rsidR="007C28D7">
        <w:br/>
      </w:r>
      <w:proofErr w:type="spellStart"/>
      <w:r w:rsidR="007C28D7" w:rsidRPr="00EE6909">
        <w:rPr>
          <w:b/>
        </w:rPr>
        <w:t>InitNbPredator</w:t>
      </w:r>
      <w:proofErr w:type="spellEnd"/>
      <w:r w:rsidR="00734513">
        <w:t xml:space="preserve"> – initial number of predators</w:t>
      </w:r>
      <w:r w:rsidR="007C28D7">
        <w:br/>
      </w:r>
      <w:proofErr w:type="spellStart"/>
      <w:r w:rsidR="007C28D7" w:rsidRPr="00EE6909">
        <w:rPr>
          <w:b/>
        </w:rPr>
        <w:t>AgeMaxPred</w:t>
      </w:r>
      <w:proofErr w:type="spellEnd"/>
      <w:r w:rsidR="00734513">
        <w:t xml:space="preserve"> – initial maximum age of predators</w:t>
      </w:r>
      <w:r w:rsidR="007C28D7">
        <w:br/>
      </w:r>
      <w:proofErr w:type="spellStart"/>
      <w:r w:rsidR="007C28D7" w:rsidRPr="00EE6909">
        <w:rPr>
          <w:b/>
        </w:rPr>
        <w:t>EnergyMaxPredator</w:t>
      </w:r>
      <w:proofErr w:type="spellEnd"/>
      <w:r w:rsidR="00734513">
        <w:t xml:space="preserve"> – initial maximum energy of predators</w:t>
      </w:r>
      <w:r w:rsidR="007C28D7">
        <w:br/>
      </w:r>
      <w:proofErr w:type="spellStart"/>
      <w:r w:rsidR="007C28D7" w:rsidRPr="00EE6909">
        <w:rPr>
          <w:b/>
        </w:rPr>
        <w:t>SpeedMaxPredato</w:t>
      </w:r>
      <w:r w:rsidR="00734513">
        <w:rPr>
          <w:b/>
        </w:rPr>
        <w:t>r</w:t>
      </w:r>
      <w:proofErr w:type="spellEnd"/>
      <w:r w:rsidR="00734513">
        <w:rPr>
          <w:b/>
        </w:rPr>
        <w:t xml:space="preserve"> </w:t>
      </w:r>
      <w:r w:rsidR="00734513" w:rsidRPr="00734513">
        <w:t>– initial maximum speed of pre</w:t>
      </w:r>
      <w:r w:rsidR="00734513">
        <w:t>dators</w:t>
      </w:r>
      <w:r w:rsidR="007C28D7">
        <w:br/>
      </w:r>
      <w:proofErr w:type="spellStart"/>
      <w:r w:rsidR="007C28D7" w:rsidRPr="00EE6909">
        <w:rPr>
          <w:b/>
        </w:rPr>
        <w:t>AgeReprodPred</w:t>
      </w:r>
      <w:proofErr w:type="spellEnd"/>
      <w:r w:rsidR="00734513">
        <w:t xml:space="preserve"> – initial age of reproduction of predators</w:t>
      </w:r>
      <w:r w:rsidR="007C28D7">
        <w:br/>
      </w:r>
      <w:proofErr w:type="spellStart"/>
      <w:r w:rsidR="007C28D7" w:rsidRPr="00EE6909">
        <w:rPr>
          <w:b/>
        </w:rPr>
        <w:t>StateBirthPredMale</w:t>
      </w:r>
      <w:proofErr w:type="spellEnd"/>
      <w:r w:rsidR="00734513">
        <w:t xml:space="preserve"> – initial state of birth for male predators</w:t>
      </w:r>
      <w:r w:rsidR="007C28D7">
        <w:br/>
      </w:r>
      <w:proofErr w:type="spellStart"/>
      <w:r w:rsidR="007C28D7" w:rsidRPr="00EE6909">
        <w:rPr>
          <w:b/>
        </w:rPr>
        <w:t>StateBirthPredFemale</w:t>
      </w:r>
      <w:proofErr w:type="spellEnd"/>
      <w:r w:rsidR="00734513">
        <w:t xml:space="preserve"> – initial state of birth for female predators</w:t>
      </w:r>
      <w:r w:rsidR="007C28D7">
        <w:br/>
      </w:r>
      <w:proofErr w:type="spellStart"/>
      <w:r w:rsidR="007C28D7" w:rsidRPr="00EE6909">
        <w:rPr>
          <w:b/>
        </w:rPr>
        <w:t>VisionPredator</w:t>
      </w:r>
      <w:proofErr w:type="spellEnd"/>
      <w:r w:rsidR="00734513">
        <w:t xml:space="preserve"> – initial vision range of predators</w:t>
      </w:r>
      <w:r w:rsidR="007C28D7">
        <w:br/>
      </w:r>
      <w:proofErr w:type="spellStart"/>
      <w:r w:rsidR="007C28D7" w:rsidRPr="00EE6909">
        <w:rPr>
          <w:b/>
        </w:rPr>
        <w:t>PerClusterPredator</w:t>
      </w:r>
      <w:proofErr w:type="spellEnd"/>
      <w:r w:rsidR="00734513">
        <w:t xml:space="preserve"> – t</w:t>
      </w:r>
      <w:r w:rsidR="007C28D7">
        <w:t>he</w:t>
      </w:r>
      <w:r w:rsidR="00734513">
        <w:t xml:space="preserve"> </w:t>
      </w:r>
      <w:r w:rsidR="007C28D7">
        <w:t xml:space="preserve">number of </w:t>
      </w:r>
      <w:r w:rsidR="00734513">
        <w:t>p</w:t>
      </w:r>
      <w:r w:rsidR="007C28D7">
        <w:t>red</w:t>
      </w:r>
      <w:r w:rsidR="00734513">
        <w:t>ator</w:t>
      </w:r>
      <w:r w:rsidR="007C28D7">
        <w:t>s per</w:t>
      </w:r>
      <w:r w:rsidR="00734513">
        <w:t xml:space="preserve"> </w:t>
      </w:r>
      <w:r w:rsidR="007C28D7">
        <w:t>cluster</w:t>
      </w:r>
      <w:r w:rsidR="00734513">
        <w:t xml:space="preserve"> upon initialization</w:t>
      </w:r>
      <w:r w:rsidR="007C28D7">
        <w:br/>
      </w:r>
      <w:proofErr w:type="spellStart"/>
      <w:r w:rsidR="007C28D7" w:rsidRPr="00EE6909">
        <w:rPr>
          <w:b/>
        </w:rPr>
        <w:t>DistanceSpeciesPred</w:t>
      </w:r>
      <w:proofErr w:type="spellEnd"/>
      <w:r w:rsidR="00734513">
        <w:t xml:space="preserve"> – the genetic distance threshold between most distantly related predator individuals within a species</w:t>
      </w:r>
      <w:r w:rsidR="007C28D7">
        <w:br/>
      </w:r>
      <w:r>
        <w:br/>
      </w:r>
      <w:r w:rsidR="007C28D7" w:rsidRPr="00EE6909">
        <w:rPr>
          <w:b/>
        </w:rPr>
        <w:t>FCM Parameters for Prey</w:t>
      </w:r>
      <w:r>
        <w:rPr>
          <w:b/>
        </w:rPr>
        <w:t>:</w:t>
      </w:r>
      <w:r w:rsidR="007C28D7">
        <w:br/>
      </w:r>
      <w:proofErr w:type="spellStart"/>
      <w:r w:rsidR="007C28D7" w:rsidRPr="00EE6909">
        <w:rPr>
          <w:b/>
        </w:rPr>
        <w:t>nbSensPrey</w:t>
      </w:r>
      <w:proofErr w:type="spellEnd"/>
      <w:r w:rsidR="00B86663">
        <w:t xml:space="preserve"> – number of </w:t>
      </w:r>
      <w:r w:rsidR="00E570B7">
        <w:t xml:space="preserve">prey </w:t>
      </w:r>
      <w:r w:rsidR="00B86663">
        <w:t>sensory FCM nodes</w:t>
      </w:r>
      <w:r w:rsidR="007C28D7">
        <w:br/>
      </w:r>
      <w:proofErr w:type="spellStart"/>
      <w:r w:rsidR="007C28D7" w:rsidRPr="00EE6909">
        <w:rPr>
          <w:b/>
        </w:rPr>
        <w:t>nbConceptsPrey</w:t>
      </w:r>
      <w:proofErr w:type="spellEnd"/>
      <w:r w:rsidR="00B86663">
        <w:t xml:space="preserve"> – number </w:t>
      </w:r>
      <w:r w:rsidR="00E570B7">
        <w:t>of prey internal FCM nodes</w:t>
      </w:r>
      <w:r w:rsidR="007C28D7">
        <w:br/>
      </w:r>
      <w:proofErr w:type="spellStart"/>
      <w:r w:rsidR="007C28D7" w:rsidRPr="00EE6909">
        <w:rPr>
          <w:b/>
        </w:rPr>
        <w:t>nbMotorDepPrey</w:t>
      </w:r>
      <w:proofErr w:type="spellEnd"/>
      <w:r w:rsidR="00E570B7">
        <w:t xml:space="preserve"> – number of prey movement actions</w:t>
      </w:r>
      <w:r w:rsidR="007C28D7">
        <w:br/>
      </w:r>
      <w:proofErr w:type="spellStart"/>
      <w:r w:rsidR="007C28D7" w:rsidRPr="00EE6909">
        <w:rPr>
          <w:b/>
        </w:rPr>
        <w:t>nbMotorFixPrey</w:t>
      </w:r>
      <w:proofErr w:type="spellEnd"/>
      <w:r w:rsidR="00E570B7">
        <w:t xml:space="preserve"> – number of prey actions without movement</w:t>
      </w:r>
      <w:r w:rsidR="00E10952">
        <w:br/>
      </w:r>
      <w:r w:rsidR="00E10952">
        <w:br/>
        <w:t xml:space="preserve">Subsequently, the initial prey FCM is displayed, followed by parameters that govern the fuzzification of </w:t>
      </w:r>
      <w:r w:rsidR="001B4E07">
        <w:t xml:space="preserve">prey </w:t>
      </w:r>
      <w:r w:rsidR="00E10952">
        <w:t>perceptions</w:t>
      </w:r>
      <w:r w:rsidR="001B4E07">
        <w:t>, followed by parameters that govern the fuzzification of internal and action states</w:t>
      </w:r>
      <w:r w:rsidR="00CE0767">
        <w:t xml:space="preserve"> of prey</w:t>
      </w:r>
      <w:r w:rsidR="001B4E07">
        <w:t>.</w:t>
      </w:r>
      <w:r>
        <w:br/>
      </w:r>
      <w:r>
        <w:br/>
      </w:r>
      <w:r w:rsidRPr="00EE6909">
        <w:rPr>
          <w:b/>
        </w:rPr>
        <w:t>FCM Parameters for Predators:</w:t>
      </w:r>
      <w:r w:rsidRPr="00EE6909">
        <w:t xml:space="preserve"> </w:t>
      </w:r>
      <w:r>
        <w:br/>
      </w:r>
      <w:proofErr w:type="spellStart"/>
      <w:r w:rsidRPr="00EE6909">
        <w:rPr>
          <w:b/>
        </w:rPr>
        <w:t>nbSensPre</w:t>
      </w:r>
      <w:r w:rsidR="0050567F">
        <w:rPr>
          <w:b/>
        </w:rPr>
        <w:t>dator</w:t>
      </w:r>
      <w:proofErr w:type="spellEnd"/>
      <w:r w:rsidR="00A82CAE">
        <w:t xml:space="preserve"> – number of predator sensory FCM nodes</w:t>
      </w:r>
      <w:r>
        <w:br/>
      </w:r>
      <w:proofErr w:type="spellStart"/>
      <w:r w:rsidRPr="00EE6909">
        <w:rPr>
          <w:b/>
        </w:rPr>
        <w:t>nbConceptsPre</w:t>
      </w:r>
      <w:r w:rsidR="0050567F">
        <w:rPr>
          <w:b/>
        </w:rPr>
        <w:t>dator</w:t>
      </w:r>
      <w:proofErr w:type="spellEnd"/>
      <w:r w:rsidR="00A82CAE">
        <w:t xml:space="preserve"> – number of predator internal FCM nodes</w:t>
      </w:r>
      <w:r>
        <w:br/>
      </w:r>
      <w:proofErr w:type="spellStart"/>
      <w:r w:rsidRPr="00EE6909">
        <w:rPr>
          <w:b/>
        </w:rPr>
        <w:t>nbMotorDepPre</w:t>
      </w:r>
      <w:r w:rsidR="0050567F">
        <w:rPr>
          <w:b/>
        </w:rPr>
        <w:t>dator</w:t>
      </w:r>
      <w:proofErr w:type="spellEnd"/>
      <w:r w:rsidR="00A82CAE">
        <w:t xml:space="preserve"> – number of predator movement actions</w:t>
      </w:r>
      <w:r>
        <w:br/>
      </w:r>
      <w:proofErr w:type="spellStart"/>
      <w:r w:rsidRPr="00EE6909">
        <w:rPr>
          <w:b/>
        </w:rPr>
        <w:t>nbMotorFixPre</w:t>
      </w:r>
      <w:r w:rsidR="0050567F">
        <w:rPr>
          <w:b/>
        </w:rPr>
        <w:t>dator</w:t>
      </w:r>
      <w:proofErr w:type="spellEnd"/>
      <w:r w:rsidR="00A82CAE">
        <w:t xml:space="preserve"> – number of predator actions without movement</w:t>
      </w:r>
      <w:r w:rsidR="0096495F">
        <w:br/>
      </w:r>
      <w:r w:rsidR="0096495F">
        <w:br/>
        <w:t xml:space="preserve">Subsequently, the initial </w:t>
      </w:r>
      <w:r w:rsidR="001402F3">
        <w:t>predator</w:t>
      </w:r>
      <w:r w:rsidR="0096495F">
        <w:t xml:space="preserve"> FCM is displayed, followed by parameters that govern the fuzzification of pre</w:t>
      </w:r>
      <w:r w:rsidR="001402F3">
        <w:t>dator</w:t>
      </w:r>
      <w:r w:rsidR="0096495F">
        <w:t xml:space="preserve"> perceptions, followed by parameters that govern the fuzzification of internal and action states</w:t>
      </w:r>
      <w:r w:rsidR="00CE0767">
        <w:t xml:space="preserve"> of predators</w:t>
      </w:r>
      <w:r w:rsidR="0096495F">
        <w:t>.</w:t>
      </w:r>
    </w:p>
    <w:p w14:paraId="6976088F" w14:textId="34CD5B67" w:rsidR="007C28D7" w:rsidRPr="00570BE7" w:rsidRDefault="007C28D7" w:rsidP="007C28D7">
      <w:pPr>
        <w:pStyle w:val="heading10"/>
      </w:pPr>
      <w:r>
        <w:lastRenderedPageBreak/>
        <w:t>Description of Outputs</w:t>
      </w:r>
    </w:p>
    <w:p w14:paraId="70C0AF89" w14:textId="52E4C559" w:rsidR="00523A80" w:rsidRPr="00523A80" w:rsidRDefault="007C28D7" w:rsidP="001C0947">
      <w:pPr>
        <w:keepNext/>
        <w:keepLines/>
        <w:tabs>
          <w:tab w:val="left" w:pos="454"/>
        </w:tabs>
        <w:suppressAutoHyphens/>
        <w:spacing w:before="600" w:after="320"/>
      </w:pPr>
      <w:r w:rsidRPr="001F2514">
        <w:t>EcoSim</w:t>
      </w:r>
      <w:r w:rsidRPr="005E6501">
        <w:t xml:space="preserve"> </w:t>
      </w:r>
      <w:r w:rsidR="004A1B02">
        <w:t xml:space="preserve">produces </w:t>
      </w:r>
      <w:proofErr w:type="gramStart"/>
      <w:r w:rsidR="004A1B02">
        <w:t>a number of</w:t>
      </w:r>
      <w:proofErr w:type="gramEnd"/>
      <w:r w:rsidR="004A1B02">
        <w:t xml:space="preserve"> output files. </w:t>
      </w:r>
      <w:r w:rsidR="0062715D">
        <w:t>A description of each of them follows.</w:t>
      </w:r>
      <w:r w:rsidR="00523A80">
        <w:br/>
      </w:r>
      <w:r w:rsidR="00523A80">
        <w:br/>
      </w:r>
      <w:proofErr w:type="spellStart"/>
      <w:r w:rsidR="00523A80">
        <w:t>MinSave</w:t>
      </w:r>
      <w:proofErr w:type="spellEnd"/>
      <w:r w:rsidR="00523A80">
        <w:t xml:space="preserve"> – per-individual save files, including FCM of newborn individuals, </w:t>
      </w:r>
      <w:r w:rsidR="00101B88">
        <w:t>data for final states of dead individuals</w:t>
      </w:r>
      <w:r w:rsidR="00AA2F0F">
        <w:t>, and state information for all other individuals</w:t>
      </w:r>
      <w:r w:rsidR="001C0947">
        <w:br/>
      </w:r>
      <w:proofErr w:type="spellStart"/>
      <w:r w:rsidR="001C0947">
        <w:t>MinSave_C</w:t>
      </w:r>
      <w:proofErr w:type="spellEnd"/>
      <w:r w:rsidR="001C0947">
        <w:t xml:space="preserve"> – same as </w:t>
      </w:r>
      <w:proofErr w:type="spellStart"/>
      <w:r w:rsidR="001C0947">
        <w:t>MinSave</w:t>
      </w:r>
      <w:proofErr w:type="spellEnd"/>
      <w:r w:rsidR="001C0947">
        <w:t>, but does not contain FCM information</w:t>
      </w:r>
      <w:bookmarkStart w:id="1" w:name="_GoBack"/>
      <w:bookmarkEnd w:id="1"/>
      <w:r w:rsidR="00523A80">
        <w:br/>
      </w:r>
      <w:proofErr w:type="spellStart"/>
      <w:r w:rsidR="00523A80">
        <w:t>MaxSave</w:t>
      </w:r>
      <w:proofErr w:type="spellEnd"/>
      <w:r w:rsidR="00523A80">
        <w:t xml:space="preserve"> – </w:t>
      </w:r>
      <w:r w:rsidR="001B54C0">
        <w:t>file used for restoring the state of a successfully terminated run (i.e., not failed due to extinction)</w:t>
      </w:r>
      <w:r w:rsidR="00523A80">
        <w:br/>
        <w:t xml:space="preserve">Results_Pre*.csv files </w:t>
      </w:r>
      <w:r w:rsidR="00665844">
        <w:t>–</w:t>
      </w:r>
      <w:r w:rsidR="00523A80">
        <w:t xml:space="preserve"> </w:t>
      </w:r>
      <w:r w:rsidR="00665844">
        <w:t>average data across all living individuals per time-step for predators, prey, females, and males</w:t>
      </w:r>
      <w:r w:rsidR="00B32C65">
        <w:t xml:space="preserve"> (examples: speed, energy, strength, physical genome data, activation level of all FCM states)</w:t>
      </w:r>
      <w:r w:rsidR="00523A80">
        <w:br/>
      </w:r>
      <w:proofErr w:type="spellStart"/>
      <w:r w:rsidR="00523A80">
        <w:t>Results_SpeciesPre</w:t>
      </w:r>
      <w:proofErr w:type="spellEnd"/>
      <w:r w:rsidR="00523A80">
        <w:t>* directories:</w:t>
      </w:r>
      <w:r w:rsidR="00523A80">
        <w:br/>
        <w:t xml:space="preserve">     Result_Pre*.csv </w:t>
      </w:r>
      <w:r w:rsidR="00764162">
        <w:t>–</w:t>
      </w:r>
      <w:r w:rsidR="00523A80">
        <w:t xml:space="preserve"> </w:t>
      </w:r>
      <w:r w:rsidR="00764162">
        <w:t>same as Results_Pre*.csv files, but results are displayed per species (that is, if there are k species in a given time-step, there will be k lines pertaining to that time-step)</w:t>
      </w:r>
      <w:r w:rsidR="00523A80">
        <w:br/>
        <w:t xml:space="preserve">     Result_Pre*FCM*.csv </w:t>
      </w:r>
      <w:r w:rsidR="00ED390F">
        <w:t>–</w:t>
      </w:r>
      <w:r w:rsidR="00523A80">
        <w:t xml:space="preserve"> </w:t>
      </w:r>
      <w:r w:rsidR="00ED390F">
        <w:t xml:space="preserve">mean and variance of all genomic elements for prey and predators, </w:t>
      </w:r>
      <w:r w:rsidR="00801021">
        <w:t>males and females, per species</w:t>
      </w:r>
    </w:p>
    <w:p w14:paraId="1A4792AC" w14:textId="7C62F413" w:rsidR="007C28D7" w:rsidRDefault="007C28D7" w:rsidP="007C28D7">
      <w:pPr>
        <w:keepNext/>
        <w:keepLines/>
        <w:tabs>
          <w:tab w:val="left" w:pos="454"/>
        </w:tabs>
        <w:suppressAutoHyphens/>
        <w:spacing w:before="600" w:after="320"/>
        <w:ind w:firstLine="0"/>
        <w:rPr>
          <w:b/>
          <w:sz w:val="24"/>
        </w:rPr>
      </w:pPr>
    </w:p>
    <w:p w14:paraId="7B3A6713" w14:textId="5CDB3B9C" w:rsidR="002E3A52" w:rsidRDefault="002E3A52" w:rsidP="007C28D7">
      <w:pPr>
        <w:keepNext/>
        <w:keepLines/>
        <w:tabs>
          <w:tab w:val="left" w:pos="454"/>
        </w:tabs>
        <w:suppressAutoHyphens/>
        <w:spacing w:before="600" w:after="320"/>
        <w:ind w:firstLine="0"/>
        <w:rPr>
          <w:b/>
          <w:sz w:val="24"/>
        </w:rPr>
      </w:pPr>
    </w:p>
    <w:p w14:paraId="618AC48F" w14:textId="63306398" w:rsidR="002E3A52" w:rsidRDefault="002E3A52" w:rsidP="007C28D7">
      <w:pPr>
        <w:keepNext/>
        <w:keepLines/>
        <w:tabs>
          <w:tab w:val="left" w:pos="454"/>
        </w:tabs>
        <w:suppressAutoHyphens/>
        <w:spacing w:before="600" w:after="320"/>
        <w:ind w:firstLine="0"/>
        <w:rPr>
          <w:b/>
          <w:sz w:val="24"/>
        </w:rPr>
      </w:pPr>
    </w:p>
    <w:p w14:paraId="526998E2" w14:textId="06DBB19A" w:rsidR="002E3A52" w:rsidRDefault="002E3A52" w:rsidP="007C28D7">
      <w:pPr>
        <w:keepNext/>
        <w:keepLines/>
        <w:tabs>
          <w:tab w:val="left" w:pos="454"/>
        </w:tabs>
        <w:suppressAutoHyphens/>
        <w:spacing w:before="600" w:after="320"/>
        <w:ind w:firstLine="0"/>
        <w:rPr>
          <w:b/>
          <w:sz w:val="24"/>
        </w:rPr>
      </w:pPr>
    </w:p>
    <w:p w14:paraId="353906DC" w14:textId="77777777" w:rsidR="002E3A52" w:rsidRDefault="002E3A52" w:rsidP="007C28D7">
      <w:pPr>
        <w:keepNext/>
        <w:keepLines/>
        <w:tabs>
          <w:tab w:val="left" w:pos="454"/>
        </w:tabs>
        <w:suppressAutoHyphens/>
        <w:spacing w:before="600" w:after="320"/>
        <w:ind w:firstLine="0"/>
        <w:rPr>
          <w:b/>
          <w:sz w:val="24"/>
        </w:rPr>
      </w:pPr>
    </w:p>
    <w:p w14:paraId="30A924D6" w14:textId="77777777" w:rsidR="007C28D7" w:rsidRDefault="007C28D7" w:rsidP="00B847D2">
      <w:pPr>
        <w:keepNext/>
        <w:keepLines/>
        <w:tabs>
          <w:tab w:val="left" w:pos="454"/>
        </w:tabs>
        <w:suppressAutoHyphens/>
        <w:spacing w:before="600" w:after="320"/>
        <w:rPr>
          <w:b/>
          <w:sz w:val="24"/>
        </w:rPr>
      </w:pPr>
    </w:p>
    <w:p w14:paraId="6998B026" w14:textId="479816A2" w:rsidR="00B847D2" w:rsidRPr="003C2371" w:rsidRDefault="00B847D2" w:rsidP="00B847D2">
      <w:pPr>
        <w:keepNext/>
        <w:keepLines/>
        <w:tabs>
          <w:tab w:val="left" w:pos="454"/>
        </w:tabs>
        <w:suppressAutoHyphens/>
        <w:spacing w:before="600" w:after="320"/>
        <w:rPr>
          <w:b/>
          <w:sz w:val="24"/>
        </w:rPr>
      </w:pPr>
      <w:r w:rsidRPr="003C2371">
        <w:rPr>
          <w:b/>
          <w:sz w:val="24"/>
        </w:rPr>
        <w:lastRenderedPageBreak/>
        <w:t>References</w:t>
      </w:r>
    </w:p>
    <w:p w14:paraId="21AA8D54" w14:textId="77777777" w:rsidR="00B847D2" w:rsidRPr="003C2371" w:rsidRDefault="00B847D2" w:rsidP="00B847D2">
      <w:pPr>
        <w:spacing w:line="200" w:lineRule="atLeast"/>
        <w:ind w:left="238" w:hanging="238"/>
        <w:rPr>
          <w:rFonts w:cs="Times"/>
          <w:sz w:val="17"/>
        </w:rPr>
      </w:pPr>
      <w:r w:rsidRPr="003C2371">
        <w:rPr>
          <w:rFonts w:cs="Times"/>
          <w:sz w:val="17"/>
        </w:rPr>
        <w:t xml:space="preserve">Arnold KE (2000) Group mobbing </w:t>
      </w:r>
      <w:proofErr w:type="spellStart"/>
      <w:r w:rsidRPr="003C2371">
        <w:rPr>
          <w:rFonts w:cs="Times"/>
          <w:sz w:val="17"/>
        </w:rPr>
        <w:t>behaviour</w:t>
      </w:r>
      <w:proofErr w:type="spellEnd"/>
      <w:r w:rsidRPr="003C2371">
        <w:rPr>
          <w:rFonts w:cs="Times"/>
          <w:sz w:val="17"/>
        </w:rPr>
        <w:t xml:space="preserve"> and nest </w:t>
      </w:r>
      <w:proofErr w:type="spellStart"/>
      <w:r w:rsidRPr="003C2371">
        <w:rPr>
          <w:rFonts w:cs="Times"/>
          <w:sz w:val="17"/>
        </w:rPr>
        <w:t>defence</w:t>
      </w:r>
      <w:proofErr w:type="spellEnd"/>
      <w:r w:rsidRPr="003C2371">
        <w:rPr>
          <w:rFonts w:cs="Times"/>
          <w:sz w:val="17"/>
        </w:rPr>
        <w:t xml:space="preserve"> in a cooperatively breeding Australian bird. Ethology 106:385–393. doi:10.1046/j.1439-0310.</w:t>
      </w:r>
      <w:proofErr w:type="gramStart"/>
      <w:r w:rsidRPr="003C2371">
        <w:rPr>
          <w:rFonts w:cs="Times"/>
          <w:sz w:val="17"/>
        </w:rPr>
        <w:t>2000.00545.x</w:t>
      </w:r>
      <w:proofErr w:type="gramEnd"/>
      <w:r w:rsidRPr="003C2371">
        <w:rPr>
          <w:rFonts w:eastAsia="MS Mincho" w:cs="Times"/>
          <w:sz w:val="17"/>
        </w:rPr>
        <w:t xml:space="preserve"> </w:t>
      </w:r>
    </w:p>
    <w:p w14:paraId="26FC9C18" w14:textId="77777777" w:rsidR="00B847D2" w:rsidRPr="003C2371" w:rsidRDefault="00B847D2" w:rsidP="00B847D2">
      <w:pPr>
        <w:spacing w:line="200" w:lineRule="atLeast"/>
        <w:ind w:left="238" w:hanging="238"/>
        <w:rPr>
          <w:rFonts w:cs="Times"/>
          <w:sz w:val="17"/>
        </w:rPr>
      </w:pPr>
      <w:r w:rsidRPr="003C2371">
        <w:rPr>
          <w:sz w:val="17"/>
        </w:rPr>
        <w:t xml:space="preserve">Aspinall A, Gras R (2010) K-Means clustering as a speciation method within an individual-based evolving predator-prey ecosystem simulation, </w:t>
      </w:r>
      <w:r w:rsidRPr="003C2371">
        <w:rPr>
          <w:iCs/>
          <w:sz w:val="17"/>
        </w:rPr>
        <w:t>6th International Conference on Active media technology</w:t>
      </w:r>
      <w:r w:rsidRPr="003C2371">
        <w:rPr>
          <w:sz w:val="17"/>
        </w:rPr>
        <w:t>, Springer-Verlag Berlin, Heidelberg, p 318–329</w:t>
      </w:r>
    </w:p>
    <w:p w14:paraId="43FD109F" w14:textId="77777777" w:rsidR="00B847D2" w:rsidRPr="003C2371" w:rsidRDefault="00B847D2" w:rsidP="00B847D2">
      <w:pPr>
        <w:spacing w:line="200" w:lineRule="atLeast"/>
        <w:ind w:left="238" w:hanging="238"/>
        <w:rPr>
          <w:rFonts w:cs="Times"/>
          <w:sz w:val="17"/>
        </w:rPr>
      </w:pPr>
      <w:proofErr w:type="spellStart"/>
      <w:r w:rsidRPr="003C2371">
        <w:rPr>
          <w:rFonts w:eastAsia="MS Mincho" w:cs="Times"/>
          <w:sz w:val="17"/>
        </w:rPr>
        <w:t>Blaxter</w:t>
      </w:r>
      <w:proofErr w:type="spellEnd"/>
      <w:r w:rsidRPr="003C2371">
        <w:rPr>
          <w:rFonts w:eastAsia="MS Mincho" w:cs="Times"/>
          <w:sz w:val="17"/>
        </w:rPr>
        <w:t xml:space="preserve"> KL (1989) Energy metabolism in animals and man. Cambridge University Press, Cambridge</w:t>
      </w:r>
      <w:r w:rsidRPr="003C2371">
        <w:rPr>
          <w:rFonts w:cs="Times"/>
          <w:sz w:val="17"/>
        </w:rPr>
        <w:t xml:space="preserve"> </w:t>
      </w:r>
    </w:p>
    <w:p w14:paraId="5E737DAD" w14:textId="77777777" w:rsidR="00B847D2" w:rsidRPr="003C2371" w:rsidRDefault="00B847D2" w:rsidP="00B847D2">
      <w:pPr>
        <w:spacing w:line="200" w:lineRule="atLeast"/>
        <w:ind w:left="238" w:hanging="238"/>
        <w:rPr>
          <w:rFonts w:cs="Times"/>
          <w:sz w:val="17"/>
        </w:rPr>
      </w:pPr>
      <w:proofErr w:type="spellStart"/>
      <w:r w:rsidRPr="003C2371">
        <w:rPr>
          <w:rFonts w:cs="Times"/>
          <w:sz w:val="17"/>
        </w:rPr>
        <w:t>Brännström</w:t>
      </w:r>
      <w:proofErr w:type="spellEnd"/>
      <w:r w:rsidRPr="003C2371">
        <w:rPr>
          <w:rFonts w:cs="Times"/>
          <w:sz w:val="17"/>
        </w:rPr>
        <w:t xml:space="preserve"> A, Sumpter DJT (2005) The role of competition and clustering in population dynamics. Proc R </w:t>
      </w:r>
      <w:proofErr w:type="spellStart"/>
      <w:r w:rsidRPr="003C2371">
        <w:rPr>
          <w:rFonts w:cs="Times"/>
          <w:sz w:val="17"/>
        </w:rPr>
        <w:t>Soc</w:t>
      </w:r>
      <w:proofErr w:type="spellEnd"/>
      <w:r w:rsidRPr="003C2371">
        <w:rPr>
          <w:rFonts w:cs="Times"/>
          <w:sz w:val="17"/>
        </w:rPr>
        <w:t xml:space="preserve"> </w:t>
      </w:r>
      <w:proofErr w:type="spellStart"/>
      <w:r w:rsidRPr="003C2371">
        <w:rPr>
          <w:rFonts w:cs="Times"/>
          <w:sz w:val="17"/>
        </w:rPr>
        <w:t>Lond</w:t>
      </w:r>
      <w:proofErr w:type="spellEnd"/>
      <w:r w:rsidRPr="003C2371">
        <w:rPr>
          <w:rFonts w:cs="Times"/>
          <w:sz w:val="17"/>
        </w:rPr>
        <w:t xml:space="preserve"> 272:2065–2072</w:t>
      </w:r>
    </w:p>
    <w:p w14:paraId="0FA92E7E" w14:textId="77777777" w:rsidR="00B847D2" w:rsidRPr="003C2371" w:rsidRDefault="00B847D2" w:rsidP="00B847D2">
      <w:pPr>
        <w:spacing w:line="200" w:lineRule="atLeast"/>
        <w:ind w:left="238" w:hanging="238"/>
        <w:rPr>
          <w:rFonts w:cs="Times"/>
          <w:noProof/>
          <w:sz w:val="17"/>
        </w:rPr>
      </w:pPr>
      <w:proofErr w:type="spellStart"/>
      <w:r w:rsidRPr="003C2371">
        <w:rPr>
          <w:rFonts w:cs="Times"/>
          <w:sz w:val="17"/>
        </w:rPr>
        <w:t>Bürger</w:t>
      </w:r>
      <w:proofErr w:type="spellEnd"/>
      <w:r w:rsidRPr="003C2371">
        <w:rPr>
          <w:rFonts w:cs="Times"/>
          <w:sz w:val="17"/>
        </w:rPr>
        <w:t xml:space="preserve"> R (2000). The mathematical theory of selection, recombination, and mutation. Wiley, </w:t>
      </w:r>
      <w:proofErr w:type="spellStart"/>
      <w:r w:rsidRPr="003C2371">
        <w:rPr>
          <w:rFonts w:cs="Times"/>
          <w:sz w:val="17"/>
        </w:rPr>
        <w:t>Chichester</w:t>
      </w:r>
      <w:proofErr w:type="spellEnd"/>
    </w:p>
    <w:p w14:paraId="686946AD" w14:textId="77777777" w:rsidR="00B847D2" w:rsidRPr="003C2371" w:rsidRDefault="00B847D2" w:rsidP="00B847D2">
      <w:pPr>
        <w:spacing w:line="200" w:lineRule="atLeast"/>
        <w:ind w:left="238" w:hanging="238"/>
        <w:rPr>
          <w:rFonts w:cs="Times"/>
          <w:sz w:val="17"/>
        </w:rPr>
      </w:pPr>
      <w:r w:rsidRPr="003C2371">
        <w:rPr>
          <w:rFonts w:cs="Times"/>
          <w:sz w:val="17"/>
        </w:rPr>
        <w:t xml:space="preserve">Butler PJ, Green JA, Boyd IL, Speakman JR (2004) Measuring metabolic rate in the field: the pros and cons of the doubly labelled water and heart rate methods. </w:t>
      </w:r>
      <w:proofErr w:type="spellStart"/>
      <w:r w:rsidRPr="003C2371">
        <w:rPr>
          <w:rFonts w:cs="Times"/>
          <w:sz w:val="17"/>
        </w:rPr>
        <w:t>Funct</w:t>
      </w:r>
      <w:proofErr w:type="spellEnd"/>
      <w:r w:rsidRPr="003C2371">
        <w:rPr>
          <w:rFonts w:cs="Times"/>
          <w:sz w:val="17"/>
        </w:rPr>
        <w:t xml:space="preserve"> </w:t>
      </w:r>
      <w:proofErr w:type="spellStart"/>
      <w:r w:rsidRPr="003C2371">
        <w:rPr>
          <w:rFonts w:cs="Times"/>
          <w:sz w:val="17"/>
        </w:rPr>
        <w:t>Ecol</w:t>
      </w:r>
      <w:proofErr w:type="spellEnd"/>
      <w:r w:rsidRPr="003C2371">
        <w:rPr>
          <w:rFonts w:cs="Times"/>
          <w:sz w:val="17"/>
        </w:rPr>
        <w:t xml:space="preserve"> 18:168–183</w:t>
      </w:r>
    </w:p>
    <w:p w14:paraId="29C94FD0" w14:textId="77777777" w:rsidR="00B847D2" w:rsidRPr="003C2371" w:rsidRDefault="00B847D2" w:rsidP="00B847D2">
      <w:pPr>
        <w:spacing w:line="200" w:lineRule="atLeast"/>
        <w:ind w:left="238" w:hanging="238"/>
        <w:rPr>
          <w:rFonts w:cs="Times"/>
          <w:noProof/>
          <w:sz w:val="17"/>
        </w:rPr>
      </w:pPr>
      <w:hyperlink r:id="rId12" w:history="1">
        <w:r w:rsidRPr="003C2371">
          <w:rPr>
            <w:rFonts w:cs="Times"/>
            <w:sz w:val="17"/>
          </w:rPr>
          <w:t>Chapman</w:t>
        </w:r>
      </w:hyperlink>
      <w:r w:rsidRPr="003C2371">
        <w:rPr>
          <w:rFonts w:cs="Times"/>
          <w:sz w:val="17"/>
        </w:rPr>
        <w:t xml:space="preserve"> JL, </w:t>
      </w:r>
      <w:hyperlink r:id="rId13" w:history="1">
        <w:r w:rsidRPr="003C2371">
          <w:rPr>
            <w:rFonts w:cs="Times"/>
            <w:sz w:val="17"/>
          </w:rPr>
          <w:t>Reiss</w:t>
        </w:r>
      </w:hyperlink>
      <w:r w:rsidRPr="003C2371">
        <w:rPr>
          <w:rFonts w:cs="Times"/>
          <w:sz w:val="17"/>
        </w:rPr>
        <w:t xml:space="preserve"> MJ (1999) Ecology: principles and applications. Cambridge University Press, Cambridge</w:t>
      </w:r>
      <w:r w:rsidRPr="003C2371">
        <w:rPr>
          <w:rFonts w:cs="Times"/>
          <w:noProof/>
          <w:sz w:val="17"/>
        </w:rPr>
        <w:t xml:space="preserve"> </w:t>
      </w:r>
    </w:p>
    <w:p w14:paraId="2B07A6CC"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Falk D (1990) Brain evolution in Homo: The ‘radiator’ theory. </w:t>
      </w:r>
      <w:r w:rsidRPr="003C2371">
        <w:rPr>
          <w:rFonts w:cs="Times"/>
          <w:iCs/>
          <w:noProof/>
          <w:sz w:val="17"/>
        </w:rPr>
        <w:t xml:space="preserve">Behav Brain Sci </w:t>
      </w:r>
      <w:r w:rsidRPr="003C2371">
        <w:rPr>
          <w:rFonts w:cs="Times"/>
          <w:noProof/>
          <w:sz w:val="17"/>
        </w:rPr>
        <w:t>13:333–344</w:t>
      </w:r>
    </w:p>
    <w:p w14:paraId="5F96977B" w14:textId="77777777" w:rsidR="00B847D2" w:rsidRPr="003C2371" w:rsidRDefault="00B847D2" w:rsidP="00B847D2">
      <w:pPr>
        <w:spacing w:line="200" w:lineRule="atLeast"/>
        <w:ind w:left="238" w:hanging="238"/>
        <w:rPr>
          <w:sz w:val="17"/>
        </w:rPr>
      </w:pPr>
      <w:proofErr w:type="spellStart"/>
      <w:r w:rsidRPr="003C2371">
        <w:rPr>
          <w:sz w:val="17"/>
        </w:rPr>
        <w:t>Golestani</w:t>
      </w:r>
      <w:proofErr w:type="spellEnd"/>
      <w:r w:rsidRPr="003C2371">
        <w:rPr>
          <w:sz w:val="17"/>
        </w:rPr>
        <w:t xml:space="preserve"> A, Gras R (2010) Regularity analysis of an individual-based ecosystem simulation. </w:t>
      </w:r>
      <w:r w:rsidRPr="003C2371">
        <w:rPr>
          <w:iCs/>
          <w:sz w:val="17"/>
        </w:rPr>
        <w:t>Chaos</w:t>
      </w:r>
      <w:r w:rsidRPr="003C2371">
        <w:rPr>
          <w:sz w:val="17"/>
        </w:rPr>
        <w:t xml:space="preserve"> 20:3120</w:t>
      </w:r>
    </w:p>
    <w:p w14:paraId="2F3E2C71" w14:textId="77777777" w:rsidR="00B847D2" w:rsidRPr="003C2371" w:rsidRDefault="00B847D2" w:rsidP="00B847D2">
      <w:pPr>
        <w:spacing w:line="200" w:lineRule="atLeast"/>
        <w:ind w:left="238" w:hanging="238"/>
        <w:rPr>
          <w:rFonts w:cs="Times"/>
          <w:sz w:val="17"/>
        </w:rPr>
      </w:pPr>
      <w:proofErr w:type="spellStart"/>
      <w:r w:rsidRPr="003C2371">
        <w:rPr>
          <w:sz w:val="17"/>
        </w:rPr>
        <w:t>Golestani</w:t>
      </w:r>
      <w:proofErr w:type="spellEnd"/>
      <w:r w:rsidRPr="003C2371">
        <w:rPr>
          <w:sz w:val="17"/>
        </w:rPr>
        <w:t xml:space="preserve"> A, Gras R (2012) Identifying origin of self-similarity in EcoSim, an individual-based ecosystem simulation, using wavelet-based multifractal analysis. Proceedings of the world congress on engineering and computer science 2012 (WCECS 2012), San Francisco, p 1275–1282</w:t>
      </w:r>
      <w:r w:rsidRPr="003C2371">
        <w:rPr>
          <w:rFonts w:cs="Times"/>
          <w:sz w:val="17"/>
        </w:rPr>
        <w:t xml:space="preserve"> </w:t>
      </w:r>
    </w:p>
    <w:p w14:paraId="7F3BADF5" w14:textId="77777777" w:rsidR="00B847D2" w:rsidRPr="003C2371" w:rsidRDefault="00B847D2" w:rsidP="00B847D2">
      <w:pPr>
        <w:spacing w:line="200" w:lineRule="atLeast"/>
        <w:ind w:left="238" w:hanging="238"/>
        <w:rPr>
          <w:rFonts w:cs="Times"/>
          <w:sz w:val="17"/>
        </w:rPr>
      </w:pPr>
      <w:r w:rsidRPr="003C2371">
        <w:rPr>
          <w:sz w:val="17"/>
        </w:rPr>
        <w:t xml:space="preserve">Gras R, </w:t>
      </w:r>
      <w:proofErr w:type="spellStart"/>
      <w:r w:rsidRPr="003C2371">
        <w:rPr>
          <w:sz w:val="17"/>
        </w:rPr>
        <w:t>Devaurs</w:t>
      </w:r>
      <w:proofErr w:type="spellEnd"/>
      <w:r w:rsidRPr="003C2371">
        <w:rPr>
          <w:sz w:val="17"/>
        </w:rPr>
        <w:t xml:space="preserve"> D, Wozniak A, Aspinall A (2009) An individual-based evolving predator-prey ecosystem simulation using a fuzzy cognitive map as the behavior model. </w:t>
      </w:r>
      <w:proofErr w:type="spellStart"/>
      <w:r w:rsidRPr="003C2371">
        <w:rPr>
          <w:iCs/>
          <w:sz w:val="17"/>
        </w:rPr>
        <w:t>Artif</w:t>
      </w:r>
      <w:proofErr w:type="spellEnd"/>
      <w:r w:rsidRPr="003C2371">
        <w:rPr>
          <w:iCs/>
          <w:sz w:val="17"/>
        </w:rPr>
        <w:t xml:space="preserve"> Life</w:t>
      </w:r>
      <w:r w:rsidRPr="003C2371">
        <w:rPr>
          <w:sz w:val="17"/>
        </w:rPr>
        <w:t xml:space="preserve"> 15:423–463.</w:t>
      </w:r>
      <w:r w:rsidRPr="003C2371">
        <w:rPr>
          <w:rFonts w:cs="Times"/>
          <w:sz w:val="17"/>
        </w:rPr>
        <w:t xml:space="preserve"> </w:t>
      </w:r>
    </w:p>
    <w:p w14:paraId="2F8D9813" w14:textId="77777777" w:rsidR="00B847D2" w:rsidRPr="003C2371" w:rsidRDefault="00B847D2" w:rsidP="00B847D2">
      <w:pPr>
        <w:spacing w:line="200" w:lineRule="atLeast"/>
        <w:ind w:left="238" w:hanging="238"/>
        <w:rPr>
          <w:rFonts w:cs="Times"/>
          <w:sz w:val="17"/>
        </w:rPr>
      </w:pPr>
      <w:r w:rsidRPr="003C2371">
        <w:rPr>
          <w:rFonts w:cs="Times"/>
          <w:noProof/>
          <w:sz w:val="17"/>
        </w:rPr>
        <w:t xml:space="preserve">Gras R, Golestani A, Hendry AP, Cristescu ME (2015) Speciation without pre-defined fitness functions. </w:t>
      </w:r>
      <w:r w:rsidRPr="003C2371">
        <w:rPr>
          <w:rFonts w:cs="Times"/>
          <w:iCs/>
          <w:noProof/>
          <w:sz w:val="17"/>
        </w:rPr>
        <w:t>PLoS ONE</w:t>
      </w:r>
      <w:r w:rsidRPr="003C2371">
        <w:rPr>
          <w:rFonts w:cs="Times"/>
          <w:noProof/>
          <w:sz w:val="17"/>
        </w:rPr>
        <w:t>. doi:10.1371/journal.pone.0137838</w:t>
      </w:r>
    </w:p>
    <w:p w14:paraId="660FE558" w14:textId="77777777" w:rsidR="00B847D2" w:rsidRPr="003C2371" w:rsidRDefault="00B847D2" w:rsidP="00B847D2">
      <w:pPr>
        <w:spacing w:line="200" w:lineRule="atLeast"/>
        <w:ind w:left="238" w:hanging="238"/>
        <w:rPr>
          <w:rFonts w:cs="Times"/>
          <w:sz w:val="17"/>
        </w:rPr>
      </w:pPr>
      <w:r w:rsidRPr="003C2371">
        <w:rPr>
          <w:sz w:val="17"/>
        </w:rPr>
        <w:t xml:space="preserve">Grimm V, Berger U, </w:t>
      </w:r>
      <w:proofErr w:type="spellStart"/>
      <w:r w:rsidRPr="003C2371">
        <w:rPr>
          <w:sz w:val="17"/>
        </w:rPr>
        <w:t>Bastiansen</w:t>
      </w:r>
      <w:proofErr w:type="spellEnd"/>
      <w:r w:rsidRPr="003C2371">
        <w:rPr>
          <w:sz w:val="17"/>
        </w:rPr>
        <w:t xml:space="preserve"> F et al (2006) A standard protocol for describing individual-based and agent-based models. </w:t>
      </w:r>
      <w:proofErr w:type="spellStart"/>
      <w:r w:rsidRPr="003C2371">
        <w:rPr>
          <w:iCs/>
          <w:sz w:val="17"/>
        </w:rPr>
        <w:t>Ecol</w:t>
      </w:r>
      <w:proofErr w:type="spellEnd"/>
      <w:r w:rsidRPr="003C2371">
        <w:rPr>
          <w:iCs/>
          <w:sz w:val="17"/>
        </w:rPr>
        <w:t xml:space="preserve"> Model </w:t>
      </w:r>
      <w:r w:rsidRPr="003C2371">
        <w:rPr>
          <w:sz w:val="17"/>
        </w:rPr>
        <w:t>198:115–126.</w:t>
      </w:r>
      <w:r w:rsidRPr="003C2371">
        <w:rPr>
          <w:rFonts w:cs="Times"/>
          <w:sz w:val="17"/>
        </w:rPr>
        <w:t xml:space="preserve"> </w:t>
      </w:r>
    </w:p>
    <w:p w14:paraId="0ADE5603" w14:textId="77777777" w:rsidR="00B847D2" w:rsidRPr="003C2371" w:rsidRDefault="00B847D2" w:rsidP="00B847D2">
      <w:pPr>
        <w:spacing w:line="200" w:lineRule="atLeast"/>
        <w:ind w:left="238" w:hanging="238"/>
        <w:rPr>
          <w:rFonts w:cs="Times"/>
          <w:sz w:val="17"/>
        </w:rPr>
      </w:pPr>
      <w:r w:rsidRPr="003C2371">
        <w:rPr>
          <w:rFonts w:cs="Times"/>
          <w:sz w:val="17"/>
        </w:rPr>
        <w:t xml:space="preserve">Grimm V, Berger U, DeAngelis DL et al (2010) The ODD protocol: A review and first update. </w:t>
      </w:r>
      <w:proofErr w:type="spellStart"/>
      <w:r w:rsidRPr="003C2371">
        <w:rPr>
          <w:rFonts w:cs="Times"/>
          <w:sz w:val="17"/>
        </w:rPr>
        <w:t>Ecol</w:t>
      </w:r>
      <w:proofErr w:type="spellEnd"/>
      <w:r w:rsidRPr="003C2371">
        <w:rPr>
          <w:rFonts w:cs="Times"/>
          <w:sz w:val="17"/>
        </w:rPr>
        <w:t xml:space="preserve"> Model 221:2760–2768  </w:t>
      </w:r>
    </w:p>
    <w:p w14:paraId="0E9659EE" w14:textId="77777777" w:rsidR="00B847D2" w:rsidRPr="003C2371" w:rsidRDefault="00B847D2" w:rsidP="00B847D2">
      <w:pPr>
        <w:spacing w:line="200" w:lineRule="atLeast"/>
        <w:ind w:left="238" w:hanging="238"/>
        <w:rPr>
          <w:rFonts w:cs="Times"/>
          <w:noProof/>
          <w:sz w:val="17"/>
        </w:rPr>
      </w:pPr>
      <w:proofErr w:type="spellStart"/>
      <w:r w:rsidRPr="003C2371">
        <w:rPr>
          <w:rFonts w:cs="Times"/>
          <w:sz w:val="17"/>
        </w:rPr>
        <w:t>Hartl</w:t>
      </w:r>
      <w:proofErr w:type="spellEnd"/>
      <w:r w:rsidRPr="003C2371">
        <w:rPr>
          <w:rFonts w:cs="Times"/>
          <w:sz w:val="17"/>
        </w:rPr>
        <w:t xml:space="preserve"> DL, Jones EW (2004) Genetics: analysis of genes and genomes. Jones &amp; Bartlett Publishers, Burlington</w:t>
      </w:r>
    </w:p>
    <w:p w14:paraId="3904B2B6" w14:textId="77777777" w:rsidR="00B847D2" w:rsidRPr="003C2371" w:rsidRDefault="00B847D2" w:rsidP="00B847D2">
      <w:pPr>
        <w:spacing w:line="200" w:lineRule="atLeast"/>
        <w:ind w:left="238" w:hanging="238"/>
        <w:rPr>
          <w:rFonts w:cs="Times"/>
          <w:sz w:val="17"/>
        </w:rPr>
      </w:pPr>
      <w:r w:rsidRPr="003C2371">
        <w:rPr>
          <w:rFonts w:cs="Times"/>
          <w:noProof/>
          <w:sz w:val="17"/>
        </w:rPr>
        <w:t xml:space="preserve">Hemmingsen AM (1960) Energy metabolism as related to body size and respiratory surfaces, and its evolution. </w:t>
      </w:r>
      <w:r w:rsidRPr="003C2371">
        <w:rPr>
          <w:rFonts w:cs="Times"/>
          <w:iCs/>
          <w:noProof/>
          <w:sz w:val="17"/>
        </w:rPr>
        <w:t>Reports of the Steno Memorial Hospital and Nordisk Insulin Laboratorium</w:t>
      </w:r>
      <w:r w:rsidRPr="003C2371">
        <w:rPr>
          <w:rFonts w:cs="Times"/>
          <w:noProof/>
          <w:sz w:val="17"/>
        </w:rPr>
        <w:t xml:space="preserve"> 9:1–110</w:t>
      </w:r>
    </w:p>
    <w:p w14:paraId="0448D340" w14:textId="77777777" w:rsidR="00B847D2" w:rsidRPr="003C2371" w:rsidRDefault="00B847D2" w:rsidP="00B847D2">
      <w:pPr>
        <w:spacing w:line="200" w:lineRule="atLeast"/>
        <w:ind w:left="238" w:hanging="238"/>
        <w:rPr>
          <w:rFonts w:cs="Times"/>
          <w:sz w:val="17"/>
        </w:rPr>
      </w:pPr>
      <w:proofErr w:type="spellStart"/>
      <w:r w:rsidRPr="003C2371">
        <w:rPr>
          <w:rFonts w:eastAsia="MS Mincho" w:cs="Times"/>
          <w:sz w:val="17"/>
        </w:rPr>
        <w:t>Kantz</w:t>
      </w:r>
      <w:proofErr w:type="spellEnd"/>
      <w:r w:rsidRPr="003C2371">
        <w:rPr>
          <w:rFonts w:eastAsia="MS Mincho" w:cs="Times"/>
          <w:sz w:val="17"/>
        </w:rPr>
        <w:t xml:space="preserve"> H, Schreiber T (1997) Nonlinear time series analysis. Cambridge University Press, Cambridge</w:t>
      </w:r>
    </w:p>
    <w:p w14:paraId="78DCFDA3" w14:textId="77777777" w:rsidR="00B847D2" w:rsidRPr="003C2371" w:rsidRDefault="00B847D2" w:rsidP="00B847D2">
      <w:pPr>
        <w:spacing w:line="200" w:lineRule="atLeast"/>
        <w:ind w:left="238" w:hanging="238"/>
        <w:rPr>
          <w:rFonts w:cs="Times"/>
          <w:sz w:val="17"/>
        </w:rPr>
      </w:pPr>
      <w:r w:rsidRPr="003C2371">
        <w:rPr>
          <w:rFonts w:cs="Times"/>
          <w:noProof/>
          <w:sz w:val="17"/>
        </w:rPr>
        <w:t>Kleiber M (1932) Body size and metabolism. Hilgardia 6:315–353. doi:10.3733/hilg.v06n11p315</w:t>
      </w:r>
    </w:p>
    <w:p w14:paraId="50FB49AE" w14:textId="77777777" w:rsidR="00B847D2" w:rsidRPr="003C2371" w:rsidRDefault="00B847D2" w:rsidP="00B847D2">
      <w:pPr>
        <w:spacing w:line="200" w:lineRule="atLeast"/>
        <w:ind w:left="238" w:hanging="238"/>
        <w:rPr>
          <w:rFonts w:cs="Times"/>
          <w:noProof/>
          <w:sz w:val="17"/>
        </w:rPr>
      </w:pPr>
      <w:r w:rsidRPr="003C2371">
        <w:rPr>
          <w:rFonts w:cs="Times"/>
          <w:noProof/>
          <w:sz w:val="17"/>
        </w:rPr>
        <w:t>Kleiber M (1961) The fire of life. An introduction to animal energetics. Wiley, New York</w:t>
      </w:r>
    </w:p>
    <w:p w14:paraId="53466E9A" w14:textId="77777777" w:rsidR="00B847D2" w:rsidRPr="003C2371" w:rsidRDefault="00B847D2" w:rsidP="00B847D2">
      <w:pPr>
        <w:spacing w:line="200" w:lineRule="atLeast"/>
        <w:ind w:left="238" w:hanging="238"/>
        <w:rPr>
          <w:rFonts w:cs="Times"/>
          <w:sz w:val="17"/>
        </w:rPr>
      </w:pPr>
      <w:proofErr w:type="spellStart"/>
      <w:r w:rsidRPr="003C2371">
        <w:rPr>
          <w:rFonts w:cs="Times"/>
          <w:sz w:val="17"/>
        </w:rPr>
        <w:t>Kosko</w:t>
      </w:r>
      <w:proofErr w:type="spellEnd"/>
      <w:r w:rsidRPr="003C2371">
        <w:rPr>
          <w:rFonts w:cs="Times"/>
          <w:sz w:val="17"/>
        </w:rPr>
        <w:t xml:space="preserve"> B (1986) Fuzzy cognitive maps. </w:t>
      </w:r>
      <w:proofErr w:type="spellStart"/>
      <w:r w:rsidRPr="003C2371">
        <w:rPr>
          <w:rFonts w:cs="Times"/>
          <w:iCs/>
          <w:sz w:val="17"/>
        </w:rPr>
        <w:t>Int</w:t>
      </w:r>
      <w:proofErr w:type="spellEnd"/>
      <w:r w:rsidRPr="003C2371">
        <w:rPr>
          <w:rFonts w:cs="Times"/>
          <w:iCs/>
          <w:sz w:val="17"/>
        </w:rPr>
        <w:t xml:space="preserve"> J Man Mach Stud </w:t>
      </w:r>
      <w:r w:rsidRPr="003C2371">
        <w:rPr>
          <w:rFonts w:cs="Times"/>
          <w:sz w:val="17"/>
        </w:rPr>
        <w:t>24:65–75</w:t>
      </w:r>
    </w:p>
    <w:p w14:paraId="500DF458" w14:textId="77777777" w:rsidR="00B847D2" w:rsidRPr="003C2371" w:rsidRDefault="00B847D2" w:rsidP="00B847D2">
      <w:pPr>
        <w:spacing w:line="200" w:lineRule="atLeast"/>
        <w:ind w:left="238" w:hanging="238"/>
        <w:rPr>
          <w:rFonts w:cs="Times"/>
          <w:sz w:val="17"/>
        </w:rPr>
      </w:pPr>
      <w:r w:rsidRPr="003C2371">
        <w:rPr>
          <w:rFonts w:cs="Times"/>
          <w:sz w:val="17"/>
        </w:rPr>
        <w:t xml:space="preserve">Mallet J (1995) A species definition for the modern synthesis. </w:t>
      </w:r>
      <w:r w:rsidRPr="003C2371">
        <w:rPr>
          <w:rFonts w:cs="Times"/>
          <w:iCs/>
          <w:sz w:val="17"/>
        </w:rPr>
        <w:t xml:space="preserve">Trends </w:t>
      </w:r>
      <w:proofErr w:type="spellStart"/>
      <w:r w:rsidRPr="003C2371">
        <w:rPr>
          <w:rFonts w:cs="Times"/>
          <w:iCs/>
          <w:sz w:val="17"/>
        </w:rPr>
        <w:t>Ecol</w:t>
      </w:r>
      <w:proofErr w:type="spellEnd"/>
      <w:r w:rsidRPr="003C2371">
        <w:rPr>
          <w:rFonts w:cs="Times"/>
          <w:iCs/>
          <w:sz w:val="17"/>
        </w:rPr>
        <w:t xml:space="preserve"> </w:t>
      </w:r>
      <w:proofErr w:type="spellStart"/>
      <w:r w:rsidRPr="003C2371">
        <w:rPr>
          <w:rFonts w:cs="Times"/>
          <w:iCs/>
          <w:sz w:val="17"/>
        </w:rPr>
        <w:t>Evol</w:t>
      </w:r>
      <w:proofErr w:type="spellEnd"/>
      <w:r w:rsidRPr="003C2371">
        <w:rPr>
          <w:rFonts w:cs="Times"/>
          <w:sz w:val="17"/>
        </w:rPr>
        <w:t xml:space="preserve"> 10:294–299</w:t>
      </w:r>
    </w:p>
    <w:p w14:paraId="4263AB1C" w14:textId="77777777" w:rsidR="00B847D2" w:rsidRPr="003C2371" w:rsidRDefault="00B847D2" w:rsidP="00B847D2">
      <w:pPr>
        <w:spacing w:line="200" w:lineRule="atLeast"/>
        <w:ind w:left="238" w:hanging="238"/>
        <w:rPr>
          <w:rFonts w:cs="Times"/>
          <w:sz w:val="17"/>
        </w:rPr>
      </w:pPr>
      <w:proofErr w:type="spellStart"/>
      <w:r w:rsidRPr="003C2371">
        <w:rPr>
          <w:rFonts w:cs="Times"/>
          <w:sz w:val="17"/>
        </w:rPr>
        <w:t>Mashayekhi</w:t>
      </w:r>
      <w:proofErr w:type="spellEnd"/>
      <w:r w:rsidRPr="003C2371">
        <w:rPr>
          <w:rFonts w:cs="Times"/>
          <w:sz w:val="17"/>
        </w:rPr>
        <w:t xml:space="preserve"> M, MacPherson B, Gras R (2014) Species-area relationship and a tentative interpretation of the function coefficients in an ecosystem simulation. </w:t>
      </w:r>
      <w:proofErr w:type="spellStart"/>
      <w:r w:rsidRPr="003C2371">
        <w:rPr>
          <w:rFonts w:cs="Times"/>
          <w:sz w:val="17"/>
        </w:rPr>
        <w:t>Ecol</w:t>
      </w:r>
      <w:proofErr w:type="spellEnd"/>
      <w:r w:rsidRPr="003C2371">
        <w:rPr>
          <w:rFonts w:cs="Times"/>
          <w:sz w:val="17"/>
        </w:rPr>
        <w:t xml:space="preserve"> Complex 19:84–95</w:t>
      </w:r>
    </w:p>
    <w:p w14:paraId="04A83488" w14:textId="77777777" w:rsidR="00B847D2" w:rsidRPr="003C2371" w:rsidRDefault="00B847D2" w:rsidP="00B847D2">
      <w:pPr>
        <w:spacing w:line="200" w:lineRule="atLeast"/>
        <w:ind w:left="238" w:hanging="238"/>
        <w:rPr>
          <w:rFonts w:cs="Times"/>
          <w:sz w:val="17"/>
        </w:rPr>
      </w:pPr>
      <w:proofErr w:type="spellStart"/>
      <w:r w:rsidRPr="003C2371">
        <w:rPr>
          <w:rFonts w:cs="Times"/>
          <w:sz w:val="17"/>
        </w:rPr>
        <w:t>Mashayekhi</w:t>
      </w:r>
      <w:proofErr w:type="spellEnd"/>
      <w:r w:rsidRPr="003C2371">
        <w:rPr>
          <w:rFonts w:cs="Times"/>
          <w:sz w:val="17"/>
        </w:rPr>
        <w:t xml:space="preserve"> M, MacPherson B, Gras R (2014) A machine learning approach to investigate the reasons behind species extinction. </w:t>
      </w:r>
      <w:proofErr w:type="spellStart"/>
      <w:r w:rsidRPr="003C2371">
        <w:rPr>
          <w:rFonts w:cs="Times"/>
          <w:iCs/>
          <w:sz w:val="17"/>
        </w:rPr>
        <w:t>Ecol</w:t>
      </w:r>
      <w:proofErr w:type="spellEnd"/>
      <w:r w:rsidRPr="003C2371">
        <w:rPr>
          <w:rFonts w:cs="Times"/>
          <w:iCs/>
          <w:sz w:val="17"/>
        </w:rPr>
        <w:t xml:space="preserve"> Inform</w:t>
      </w:r>
      <w:r w:rsidRPr="003C2371">
        <w:rPr>
          <w:rFonts w:cs="Times"/>
          <w:sz w:val="17"/>
        </w:rPr>
        <w:t xml:space="preserve"> 20:58–66</w:t>
      </w:r>
    </w:p>
    <w:p w14:paraId="43F3F356"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Mueller P, Diamond J (2001) Metabolic rate and environmental productivity: Well-provisioned animals evolved to run and idle fast. </w:t>
      </w:r>
      <w:r w:rsidRPr="003C2371">
        <w:rPr>
          <w:rFonts w:cs="Times"/>
          <w:iCs/>
          <w:noProof/>
          <w:sz w:val="17"/>
        </w:rPr>
        <w:t xml:space="preserve">Proc Natl Acad Sci USA </w:t>
      </w:r>
      <w:r w:rsidRPr="003C2371">
        <w:rPr>
          <w:rFonts w:cs="Times"/>
          <w:noProof/>
          <w:sz w:val="17"/>
        </w:rPr>
        <w:t>98:12550–12554</w:t>
      </w:r>
    </w:p>
    <w:p w14:paraId="00CB1159"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Nagy KA (2005) Field metabolic rate and body size. </w:t>
      </w:r>
      <w:r w:rsidRPr="003C2371">
        <w:rPr>
          <w:rFonts w:cs="Times"/>
          <w:iCs/>
          <w:noProof/>
          <w:sz w:val="17"/>
        </w:rPr>
        <w:t>J Exp Biol</w:t>
      </w:r>
      <w:r w:rsidRPr="003C2371">
        <w:rPr>
          <w:rFonts w:cs="Times"/>
          <w:noProof/>
          <w:sz w:val="17"/>
        </w:rPr>
        <w:t xml:space="preserve"> 208:1621–1625</w:t>
      </w:r>
    </w:p>
    <w:p w14:paraId="0965346A" w14:textId="77777777" w:rsidR="00B847D2" w:rsidRPr="003C2371" w:rsidRDefault="00B847D2" w:rsidP="00B847D2">
      <w:pPr>
        <w:spacing w:line="200" w:lineRule="atLeast"/>
        <w:ind w:left="238" w:hanging="238"/>
        <w:rPr>
          <w:rFonts w:cs="Times"/>
          <w:noProof/>
          <w:sz w:val="17"/>
        </w:rPr>
      </w:pPr>
      <w:r w:rsidRPr="003C2371">
        <w:rPr>
          <w:rFonts w:cs="Times"/>
          <w:noProof/>
          <w:sz w:val="17"/>
        </w:rPr>
        <w:lastRenderedPageBreak/>
        <w:t xml:space="preserve">Niklas KJ, Enquist BJ (2001) Invariant scaling relationships for interspecific plant biomass production rates and body size. </w:t>
      </w:r>
      <w:r w:rsidRPr="003C2371">
        <w:rPr>
          <w:rFonts w:cs="Times"/>
          <w:iCs/>
          <w:noProof/>
          <w:sz w:val="17"/>
        </w:rPr>
        <w:t>Proc Natl Acad Sci USA</w:t>
      </w:r>
      <w:r w:rsidRPr="003C2371">
        <w:rPr>
          <w:rFonts w:cs="Times"/>
          <w:noProof/>
          <w:sz w:val="17"/>
        </w:rPr>
        <w:t xml:space="preserve"> 98:2922–2927</w:t>
      </w:r>
    </w:p>
    <w:p w14:paraId="0A987904" w14:textId="77777777" w:rsidR="00B847D2" w:rsidRPr="003C2371" w:rsidRDefault="00B847D2" w:rsidP="00B847D2">
      <w:pPr>
        <w:spacing w:line="200" w:lineRule="atLeast"/>
        <w:ind w:left="238" w:hanging="238"/>
        <w:rPr>
          <w:rFonts w:cs="Times"/>
          <w:noProof/>
          <w:sz w:val="17"/>
        </w:rPr>
      </w:pPr>
      <w:r w:rsidRPr="003C2371">
        <w:rPr>
          <w:rFonts w:cs="Times"/>
          <w:noProof/>
          <w:sz w:val="17"/>
        </w:rPr>
        <w:t>Pedley TJ (1977) Scale effects in animal locomotion. Q Rev of Biol 53:473–474</w:t>
      </w:r>
    </w:p>
    <w:p w14:paraId="16673768"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Peters RH (1986) </w:t>
      </w:r>
      <w:r w:rsidRPr="003C2371">
        <w:rPr>
          <w:rFonts w:cs="Times"/>
          <w:iCs/>
          <w:noProof/>
          <w:sz w:val="17"/>
        </w:rPr>
        <w:t>The ecological implications of body size</w:t>
      </w:r>
      <w:r w:rsidRPr="003C2371">
        <w:rPr>
          <w:rFonts w:cs="Times"/>
          <w:noProof/>
          <w:sz w:val="17"/>
        </w:rPr>
        <w:t>. Cambridge University Press, Cambridge</w:t>
      </w:r>
    </w:p>
    <w:p w14:paraId="10C53B4E"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Prothero JW (1979) Maximal oxygen consumption in various animals and plants. </w:t>
      </w:r>
      <w:r w:rsidRPr="003C2371">
        <w:rPr>
          <w:rFonts w:cs="Times"/>
          <w:iCs/>
          <w:noProof/>
          <w:sz w:val="17"/>
        </w:rPr>
        <w:t>Comp Biochem Physiol A Mol Integr Physiol</w:t>
      </w:r>
      <w:r w:rsidRPr="003C2371">
        <w:rPr>
          <w:rFonts w:cs="Times"/>
          <w:noProof/>
          <w:sz w:val="17"/>
        </w:rPr>
        <w:t xml:space="preserve"> 64:463–466</w:t>
      </w:r>
    </w:p>
    <w:p w14:paraId="7980E91A"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Safi K, Seid MA, Dechmann DKN (2005) Bigger is not always better: when brains get smaller. </w:t>
      </w:r>
      <w:r w:rsidRPr="003C2371">
        <w:rPr>
          <w:rFonts w:cs="Times"/>
          <w:iCs/>
          <w:noProof/>
          <w:sz w:val="17"/>
        </w:rPr>
        <w:t>Biol Lett</w:t>
      </w:r>
      <w:r w:rsidRPr="003C2371">
        <w:rPr>
          <w:rFonts w:cs="Times"/>
          <w:noProof/>
          <w:sz w:val="17"/>
        </w:rPr>
        <w:t xml:space="preserve"> 1:283–286</w:t>
      </w:r>
    </w:p>
    <w:p w14:paraId="617B70C2"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Schmidt-Nielsen K (1984) </w:t>
      </w:r>
      <w:r w:rsidRPr="003C2371">
        <w:rPr>
          <w:rFonts w:cs="Times"/>
          <w:iCs/>
          <w:noProof/>
          <w:sz w:val="17"/>
        </w:rPr>
        <w:t>Scaling: Why is animal size so important?</w:t>
      </w:r>
      <w:r w:rsidRPr="003C2371">
        <w:rPr>
          <w:rFonts w:cs="Times"/>
          <w:noProof/>
          <w:sz w:val="17"/>
        </w:rPr>
        <w:t xml:space="preserve"> Cambridge University Press, Cambridge</w:t>
      </w:r>
    </w:p>
    <w:p w14:paraId="57A1B0B2" w14:textId="77777777" w:rsidR="00B847D2" w:rsidRPr="003C2371" w:rsidRDefault="00B847D2" w:rsidP="00B847D2">
      <w:pPr>
        <w:spacing w:line="200" w:lineRule="atLeast"/>
        <w:ind w:left="238" w:hanging="238"/>
        <w:rPr>
          <w:rFonts w:cs="Times"/>
          <w:noProof/>
          <w:sz w:val="17"/>
        </w:rPr>
      </w:pPr>
      <w:r w:rsidRPr="003C2371">
        <w:rPr>
          <w:rFonts w:cs="Times"/>
          <w:noProof/>
          <w:sz w:val="17"/>
        </w:rPr>
        <w:t>Shepherd GM (1994) Neurobiology. Oxford University Press, Oxford</w:t>
      </w:r>
    </w:p>
    <w:p w14:paraId="71047DEB"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Stahl WRR (1965) Organ weights in primates and other mammals. </w:t>
      </w:r>
      <w:r w:rsidRPr="003C2371">
        <w:rPr>
          <w:rFonts w:cs="Times"/>
          <w:iCs/>
          <w:noProof/>
          <w:sz w:val="17"/>
        </w:rPr>
        <w:t>Science</w:t>
      </w:r>
      <w:r w:rsidRPr="003C2371">
        <w:rPr>
          <w:rFonts w:cs="Times"/>
          <w:noProof/>
          <w:sz w:val="17"/>
        </w:rPr>
        <w:t xml:space="preserve"> 150:1039–1042</w:t>
      </w:r>
    </w:p>
    <w:p w14:paraId="545F97BB" w14:textId="77777777" w:rsidR="00B847D2" w:rsidRPr="003C2371" w:rsidRDefault="00B847D2" w:rsidP="00B847D2">
      <w:pPr>
        <w:spacing w:line="200" w:lineRule="atLeast"/>
        <w:ind w:left="238" w:hanging="238"/>
        <w:rPr>
          <w:rFonts w:cs="Times"/>
          <w:noProof/>
          <w:sz w:val="17"/>
        </w:rPr>
      </w:pPr>
      <w:r w:rsidRPr="003C2371">
        <w:rPr>
          <w:rFonts w:cs="Times"/>
          <w:noProof/>
          <w:sz w:val="17"/>
        </w:rPr>
        <w:t xml:space="preserve">Stahl WRR (1967) Scaling of respiratory variables in mammals. </w:t>
      </w:r>
      <w:r w:rsidRPr="003C2371">
        <w:rPr>
          <w:rFonts w:cs="Times"/>
          <w:iCs/>
          <w:noProof/>
          <w:sz w:val="17"/>
        </w:rPr>
        <w:t>J Appl Physiol</w:t>
      </w:r>
      <w:r w:rsidRPr="003C2371">
        <w:rPr>
          <w:rFonts w:cs="Times"/>
          <w:noProof/>
          <w:sz w:val="17"/>
        </w:rPr>
        <w:t xml:space="preserve"> 22:453–460 </w:t>
      </w:r>
    </w:p>
    <w:p w14:paraId="724CC868" w14:textId="77777777" w:rsidR="00B847D2" w:rsidRPr="003C2371" w:rsidRDefault="00B847D2" w:rsidP="00B847D2">
      <w:pPr>
        <w:spacing w:line="200" w:lineRule="atLeast"/>
        <w:ind w:left="238" w:hanging="238"/>
        <w:rPr>
          <w:rFonts w:cs="Times"/>
          <w:sz w:val="17"/>
        </w:rPr>
      </w:pPr>
      <w:r w:rsidRPr="003C2371">
        <w:rPr>
          <w:rFonts w:cs="Times"/>
          <w:sz w:val="17"/>
        </w:rPr>
        <w:t>The HDF Group</w:t>
      </w:r>
      <w:r w:rsidRPr="00D75D6F">
        <w:rPr>
          <w:rFonts w:cs="Times"/>
          <w:sz w:val="18"/>
          <w:szCs w:val="18"/>
          <w:lang w:val="en-CA" w:eastAsia="x-none"/>
        </w:rPr>
        <w:t xml:space="preserve"> (2000)</w:t>
      </w:r>
      <w:r w:rsidRPr="003C2371">
        <w:rPr>
          <w:rFonts w:cs="Times"/>
          <w:sz w:val="17"/>
        </w:rPr>
        <w:t xml:space="preserve"> Hierarchical data format version 5. http://www.hdfgroup.org/HDF5. Accessed Feb 2014 </w:t>
      </w:r>
    </w:p>
    <w:p w14:paraId="06B13811" w14:textId="77777777" w:rsidR="00B847D2" w:rsidRPr="00D75D6F" w:rsidRDefault="00B847D2" w:rsidP="00B847D2">
      <w:pPr>
        <w:spacing w:line="200" w:lineRule="atLeast"/>
        <w:ind w:left="238" w:hanging="238"/>
        <w:rPr>
          <w:rFonts w:cs="Times"/>
          <w:noProof/>
          <w:sz w:val="17"/>
        </w:rPr>
      </w:pPr>
      <w:r w:rsidRPr="003C2371">
        <w:rPr>
          <w:rFonts w:cs="Times"/>
          <w:noProof/>
          <w:sz w:val="17"/>
        </w:rPr>
        <w:t xml:space="preserve">Wheeler PE (1984) An investigation of some aspects of the transition from ectothermic to endothermic metabolism in vertebrates, Durham University </w:t>
      </w:r>
    </w:p>
    <w:p w14:paraId="5DCDC347" w14:textId="77777777" w:rsidR="00B847D2" w:rsidRPr="00B847D2" w:rsidRDefault="00B847D2" w:rsidP="00B847D2">
      <w:pPr>
        <w:ind w:firstLine="0"/>
        <w:rPr>
          <w:lang w:val="en-CA"/>
        </w:rPr>
      </w:pPr>
    </w:p>
    <w:sectPr w:rsidR="00B847D2" w:rsidRPr="00B847D2">
      <w:headerReference w:type="even" r:id="rId14"/>
      <w:headerReference w:type="default" r:id="rId15"/>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B6700" w14:textId="77777777" w:rsidR="00F15D55" w:rsidRDefault="00F15D55">
      <w:r>
        <w:separator/>
      </w:r>
    </w:p>
  </w:endnote>
  <w:endnote w:type="continuationSeparator" w:id="0">
    <w:p w14:paraId="5DBB022C" w14:textId="77777777" w:rsidR="00F15D55" w:rsidRDefault="00F15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43" w:usb2="00000009" w:usb3="00000000" w:csb0="000001FF" w:csb1="00000000"/>
    <w:embedRegular r:id="rId1" w:fontKey="{8575687E-6A30-4A03-B06D-2F82DF0FBA2C}"/>
    <w:embedBold r:id="rId2" w:fontKey="{8999E0AA-C04F-48A9-BA79-0BAF6719A533}"/>
    <w:embedItalic r:id="rId3" w:fontKey="{C191014D-F12E-4C7B-BBBC-D52A0CB2C6FE}"/>
    <w:embedBoldItalic r:id="rId4" w:fontKey="{0047EE2D-C805-472F-A152-052739C97CCB}"/>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4968D293-F0CA-4C69-801E-D42C2A634B14}"/>
  </w:font>
  <w:font w:name="Calibri">
    <w:panose1 w:val="020F0502020204030204"/>
    <w:charset w:val="00"/>
    <w:family w:val="swiss"/>
    <w:pitch w:val="variable"/>
    <w:sig w:usb0="E00002FF" w:usb1="4000ACFF" w:usb2="00000001" w:usb3="00000000" w:csb0="0000019F" w:csb1="00000000"/>
    <w:embedRegular r:id="rId6" w:fontKey="{CF024BC4-539B-4637-9B2C-4BA4465766F1}"/>
    <w:embedBold r:id="rId7" w:fontKey="{52A67682-4EBB-43A0-9C45-222DDCF728FE}"/>
  </w:font>
  <w:font w:name="Palatino Linotype">
    <w:panose1 w:val="02040502050505030304"/>
    <w:charset w:val="00"/>
    <w:family w:val="roman"/>
    <w:pitch w:val="variable"/>
    <w:sig w:usb0="E0000287" w:usb1="40000013" w:usb2="00000000" w:usb3="00000000" w:csb0="0000019F" w:csb1="00000000"/>
    <w:embedRegular r:id="rId8" w:fontKey="{8DEEE3B4-3F6B-450A-BF8C-09FCFACBEC96}"/>
  </w:font>
  <w:font w:name="Cambria Math">
    <w:panose1 w:val="02040503050406030204"/>
    <w:charset w:val="00"/>
    <w:family w:val="roman"/>
    <w:pitch w:val="variable"/>
    <w:sig w:usb0="E00002FF" w:usb1="420024FF" w:usb2="00000000" w:usb3="00000000" w:csb0="0000019F" w:csb1="00000000"/>
    <w:embedRegular r:id="rId9" w:fontKey="{5881F36E-E757-4B85-B761-D2F98AD8AE9C}"/>
    <w:embedItalic r:id="rId10" w:fontKey="{9C8310A3-554B-44DB-AD42-A608A989DA2A}"/>
  </w:font>
  <w:font w:name="Calibri Light">
    <w:panose1 w:val="020F0302020204030204"/>
    <w:charset w:val="00"/>
    <w:family w:val="swiss"/>
    <w:pitch w:val="variable"/>
    <w:sig w:usb0="A00002EF" w:usb1="4000207B" w:usb2="00000000" w:usb3="00000000" w:csb0="0000019F" w:csb1="00000000"/>
    <w:embedRegular r:id="rId11" w:fontKey="{A72BF1F1-B701-40E6-B83C-BAE0A7FEB5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8386296"/>
      <w:docPartObj>
        <w:docPartGallery w:val="Page Numbers (Bottom of Page)"/>
        <w:docPartUnique/>
      </w:docPartObj>
    </w:sdtPr>
    <w:sdtEndPr>
      <w:rPr>
        <w:noProof/>
      </w:rPr>
    </w:sdtEndPr>
    <w:sdtContent>
      <w:p w14:paraId="788628B1" w14:textId="79B08EB9" w:rsidR="00ED390F" w:rsidRDefault="00ED390F">
        <w:pPr>
          <w:pStyle w:val="Footer"/>
          <w:jc w:val="center"/>
        </w:pPr>
        <w:r>
          <w:fldChar w:fldCharType="begin"/>
        </w:r>
        <w:r>
          <w:instrText xml:space="preserve"> PAGE   \* MERGEFORMAT </w:instrText>
        </w:r>
        <w:r>
          <w:fldChar w:fldCharType="separate"/>
        </w:r>
        <w:r w:rsidR="001C0947">
          <w:rPr>
            <w:noProof/>
          </w:rPr>
          <w:t>31</w:t>
        </w:r>
        <w:r>
          <w:rPr>
            <w:noProof/>
          </w:rPr>
          <w:fldChar w:fldCharType="end"/>
        </w:r>
      </w:p>
    </w:sdtContent>
  </w:sdt>
  <w:p w14:paraId="4DD3F76D" w14:textId="77777777" w:rsidR="00ED390F" w:rsidRDefault="00ED39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F7E2E" w14:textId="77777777" w:rsidR="00F15D55" w:rsidRDefault="00F15D55">
      <w:pPr>
        <w:pStyle w:val="p1a"/>
      </w:pPr>
      <w:r>
        <w:separator/>
      </w:r>
    </w:p>
  </w:footnote>
  <w:footnote w:type="continuationSeparator" w:id="0">
    <w:p w14:paraId="40607602" w14:textId="77777777" w:rsidR="00F15D55" w:rsidRDefault="00F15D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3A6B5" w14:textId="417AE969" w:rsidR="00ED390F" w:rsidRDefault="00ED390F">
    <w:pPr>
      <w:pStyle w:val="Runninghead-left"/>
    </w:pPr>
    <w:r>
      <w:fldChar w:fldCharType="begin"/>
    </w:r>
    <w:r>
      <w:instrText xml:space="preserve"> PAGE  \* MERGEFORMAT </w:instrText>
    </w:r>
    <w:r>
      <w:fldChar w:fldCharType="separate"/>
    </w:r>
    <w:r w:rsidR="001C0947">
      <w:rPr>
        <w:noProof/>
      </w:rPr>
      <w:t>30</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33F91" w14:textId="33AB4B07" w:rsidR="00ED390F" w:rsidRDefault="00ED390F">
    <w:pPr>
      <w:pStyle w:val="Runninghead-right"/>
    </w:pPr>
    <w:r>
      <w:fldChar w:fldCharType="begin"/>
    </w:r>
    <w:r>
      <w:instrText xml:space="preserve"> PAGE  \* MERGEFORMAT </w:instrText>
    </w:r>
    <w:r>
      <w:fldChar w:fldCharType="separate"/>
    </w:r>
    <w:r w:rsidR="001C0947">
      <w:rPr>
        <w:noProof/>
      </w:rPr>
      <w:t>31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1B830CD"/>
    <w:multiLevelType w:val="multilevel"/>
    <w:tmpl w:val="AFE8EE0C"/>
    <w:lvl w:ilvl="0">
      <w:start w:val="2"/>
      <w:numFmt w:val="decimal"/>
      <w:lvlText w:val="%1"/>
      <w:lvlJc w:val="left"/>
      <w:pPr>
        <w:ind w:left="360" w:hanging="360"/>
      </w:pPr>
      <w:rPr>
        <w:rFonts w:hint="default"/>
      </w:rPr>
    </w:lvl>
    <w:lvl w:ilvl="1">
      <w:start w:val="6"/>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424" w:hanging="72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636" w:hanging="108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4848" w:hanging="1440"/>
      </w:pPr>
      <w:rPr>
        <w:rFonts w:hint="default"/>
      </w:rPr>
    </w:lvl>
  </w:abstractNum>
  <w:abstractNum w:abstractNumId="3" w15:restartNumberingAfterBreak="0">
    <w:nsid w:val="09F645CB"/>
    <w:multiLevelType w:val="multilevel"/>
    <w:tmpl w:val="5BC0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1F01EA"/>
    <w:multiLevelType w:val="multilevel"/>
    <w:tmpl w:val="521C9622"/>
    <w:lvl w:ilvl="0">
      <w:start w:val="2"/>
      <w:numFmt w:val="decimal"/>
      <w:lvlText w:val="%1"/>
      <w:lvlJc w:val="left"/>
      <w:pPr>
        <w:ind w:left="360" w:hanging="360"/>
      </w:pPr>
      <w:rPr>
        <w:rFonts w:hint="default"/>
      </w:rPr>
    </w:lvl>
    <w:lvl w:ilvl="1">
      <w:start w:val="6"/>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288" w:hanging="72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6"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AA3E4A"/>
    <w:multiLevelType w:val="hybridMultilevel"/>
    <w:tmpl w:val="83C6AB94"/>
    <w:lvl w:ilvl="0" w:tplc="8F6C8B00">
      <w:start w:val="1"/>
      <w:numFmt w:val="decimal"/>
      <w:lvlText w:val="3.%1"/>
      <w:lvlJc w:val="left"/>
      <w:pPr>
        <w:ind w:left="720" w:hanging="360"/>
      </w:pPr>
      <w:rPr>
        <w:rFonts w:hint="default"/>
      </w:rPr>
    </w:lvl>
    <w:lvl w:ilvl="1" w:tplc="8F6C8B00">
      <w:start w:val="1"/>
      <w:numFmt w:val="decimal"/>
      <w:lvlText w:val="3.%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3AA7490"/>
    <w:multiLevelType w:val="singleLevel"/>
    <w:tmpl w:val="603C6FDA"/>
    <w:lvl w:ilvl="0">
      <w:start w:val="1"/>
      <w:numFmt w:val="decimal"/>
      <w:lvlText w:val="%1."/>
      <w:legacy w:legacy="1" w:legacySpace="0" w:legacyIndent="227"/>
      <w:lvlJc w:val="left"/>
      <w:pPr>
        <w:ind w:left="227" w:hanging="227"/>
      </w:pPr>
    </w:lvl>
  </w:abstractNum>
  <w:abstractNum w:abstractNumId="10" w15:restartNumberingAfterBreak="0">
    <w:nsid w:val="24714EA5"/>
    <w:multiLevelType w:val="singleLevel"/>
    <w:tmpl w:val="29E20A30"/>
    <w:lvl w:ilvl="0">
      <w:start w:val="1"/>
      <w:numFmt w:val="decimal"/>
      <w:lvlText w:val="%1."/>
      <w:legacy w:legacy="1" w:legacySpace="0" w:legacyIndent="227"/>
      <w:lvlJc w:val="left"/>
      <w:pPr>
        <w:ind w:left="227" w:hanging="227"/>
      </w:pPr>
    </w:lvl>
  </w:abstractNum>
  <w:abstractNum w:abstractNumId="11"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C06075"/>
    <w:multiLevelType w:val="singleLevel"/>
    <w:tmpl w:val="29E20A30"/>
    <w:lvl w:ilvl="0">
      <w:start w:val="1"/>
      <w:numFmt w:val="decimal"/>
      <w:lvlText w:val="%1."/>
      <w:legacy w:legacy="1" w:legacySpace="0" w:legacyIndent="227"/>
      <w:lvlJc w:val="left"/>
      <w:pPr>
        <w:ind w:left="227" w:hanging="227"/>
      </w:pPr>
    </w:lvl>
  </w:abstractNum>
  <w:abstractNum w:abstractNumId="13"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4" w15:restartNumberingAfterBreak="0">
    <w:nsid w:val="2C0C002C"/>
    <w:multiLevelType w:val="singleLevel"/>
    <w:tmpl w:val="29E20A30"/>
    <w:lvl w:ilvl="0">
      <w:start w:val="1"/>
      <w:numFmt w:val="decimal"/>
      <w:lvlText w:val="%1."/>
      <w:legacy w:legacy="1" w:legacySpace="0" w:legacyIndent="227"/>
      <w:lvlJc w:val="left"/>
      <w:pPr>
        <w:ind w:left="227" w:hanging="227"/>
      </w:pPr>
    </w:lvl>
  </w:abstractNum>
  <w:abstractNum w:abstractNumId="15" w15:restartNumberingAfterBreak="0">
    <w:nsid w:val="34FB3ED2"/>
    <w:multiLevelType w:val="multilevel"/>
    <w:tmpl w:val="5E7E7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E80661"/>
    <w:multiLevelType w:val="multilevel"/>
    <w:tmpl w:val="9FF0528E"/>
    <w:lvl w:ilvl="0">
      <w:start w:val="3"/>
      <w:numFmt w:val="decimal"/>
      <w:lvlText w:val="%1."/>
      <w:lvlJc w:val="left"/>
      <w:pPr>
        <w:ind w:left="360" w:hanging="360"/>
      </w:pPr>
      <w:rPr>
        <w:rFonts w:hint="default"/>
      </w:rPr>
    </w:lvl>
    <w:lvl w:ilvl="1">
      <w:start w:val="4"/>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132465"/>
    <w:multiLevelType w:val="multilevel"/>
    <w:tmpl w:val="1009001F"/>
    <w:lvl w:ilvl="0">
      <w:start w:val="1"/>
      <w:numFmt w:val="decimal"/>
      <w:lvlText w:val="%1."/>
      <w:lvlJc w:val="left"/>
      <w:pPr>
        <w:ind w:left="360" w:hanging="360"/>
      </w:pPr>
      <w:rPr>
        <w:rFonts w:hint="default"/>
      </w:rPr>
    </w:lvl>
    <w:lvl w:ilvl="1">
      <w:start w:val="1"/>
      <w:numFmt w:val="decimal"/>
      <w:lvlText w:val="%1.%2."/>
      <w:lvlJc w:val="left"/>
      <w:pPr>
        <w:ind w:left="574"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CE66DB"/>
    <w:multiLevelType w:val="singleLevel"/>
    <w:tmpl w:val="603C6FDA"/>
    <w:lvl w:ilvl="0">
      <w:start w:val="1"/>
      <w:numFmt w:val="decimal"/>
      <w:lvlText w:val="%1."/>
      <w:legacy w:legacy="1" w:legacySpace="0" w:legacyIndent="227"/>
      <w:lvlJc w:val="left"/>
      <w:pPr>
        <w:ind w:left="227" w:hanging="227"/>
      </w:pPr>
    </w:lvl>
  </w:abstractNum>
  <w:abstractNum w:abstractNumId="19" w15:restartNumberingAfterBreak="0">
    <w:nsid w:val="493D687F"/>
    <w:multiLevelType w:val="singleLevel"/>
    <w:tmpl w:val="603C6FDA"/>
    <w:lvl w:ilvl="0">
      <w:start w:val="1"/>
      <w:numFmt w:val="decimal"/>
      <w:lvlText w:val="%1."/>
      <w:legacy w:legacy="1" w:legacySpace="0" w:legacyIndent="227"/>
      <w:lvlJc w:val="left"/>
      <w:pPr>
        <w:ind w:left="227" w:hanging="227"/>
      </w:pPr>
    </w:lvl>
  </w:abstractNum>
  <w:abstractNum w:abstractNumId="2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575C18"/>
    <w:multiLevelType w:val="singleLevel"/>
    <w:tmpl w:val="603C6FDA"/>
    <w:lvl w:ilvl="0">
      <w:start w:val="1"/>
      <w:numFmt w:val="decimal"/>
      <w:lvlText w:val="%1."/>
      <w:legacy w:legacy="1" w:legacySpace="0" w:legacyIndent="227"/>
      <w:lvlJc w:val="left"/>
      <w:pPr>
        <w:ind w:left="227" w:hanging="227"/>
      </w:pPr>
      <w:rPr>
        <w:rFonts w:ascii="Times" w:eastAsia="Times New Roman" w:hAnsi="Times" w:cs="Times New Roman"/>
      </w:rPr>
    </w:lvl>
  </w:abstractNum>
  <w:abstractNum w:abstractNumId="22" w15:restartNumberingAfterBreak="0">
    <w:nsid w:val="53117159"/>
    <w:multiLevelType w:val="hybridMultilevel"/>
    <w:tmpl w:val="5628CD00"/>
    <w:lvl w:ilvl="0" w:tplc="BAA6FA4A">
      <w:start w:val="4"/>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3" w15:restartNumberingAfterBreak="0">
    <w:nsid w:val="58C074B4"/>
    <w:multiLevelType w:val="singleLevel"/>
    <w:tmpl w:val="29E20A30"/>
    <w:lvl w:ilvl="0">
      <w:start w:val="1"/>
      <w:numFmt w:val="decimal"/>
      <w:lvlText w:val="%1."/>
      <w:legacy w:legacy="1" w:legacySpace="0" w:legacyIndent="227"/>
      <w:lvlJc w:val="left"/>
      <w:pPr>
        <w:ind w:left="227" w:hanging="227"/>
      </w:pPr>
    </w:lvl>
  </w:abstractNum>
  <w:abstractNum w:abstractNumId="24" w15:restartNumberingAfterBreak="0">
    <w:nsid w:val="69AD6E52"/>
    <w:multiLevelType w:val="multilevel"/>
    <w:tmpl w:val="8BB424DC"/>
    <w:lvl w:ilvl="0">
      <w:start w:val="1"/>
      <w:numFmt w:val="decimal"/>
      <w:lvlText w:val="%1."/>
      <w:lvlJc w:val="left"/>
      <w:pPr>
        <w:ind w:left="360" w:hanging="360"/>
      </w:pPr>
      <w:rPr>
        <w:rFonts w:hint="default"/>
      </w:rPr>
    </w:lvl>
    <w:lvl w:ilvl="1">
      <w:start w:val="1"/>
      <w:numFmt w:val="decimal"/>
      <w:lvlText w:val="2.%2."/>
      <w:lvlJc w:val="left"/>
      <w:pPr>
        <w:ind w:left="858"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9D32272"/>
    <w:multiLevelType w:val="multilevel"/>
    <w:tmpl w:val="67F4944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27"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6"/>
  </w:num>
  <w:num w:numId="7">
    <w:abstractNumId w:val="27"/>
  </w:num>
  <w:num w:numId="8">
    <w:abstractNumId w:val="13"/>
  </w:num>
  <w:num w:numId="9">
    <w:abstractNumId w:val="6"/>
  </w:num>
  <w:num w:numId="10">
    <w:abstractNumId w:val="27"/>
  </w:num>
  <w:num w:numId="11">
    <w:abstractNumId w:val="20"/>
  </w:num>
  <w:num w:numId="12">
    <w:abstractNumId w:val="0"/>
  </w:num>
  <w:num w:numId="13">
    <w:abstractNumId w:val="20"/>
  </w:num>
  <w:num w:numId="14">
    <w:abstractNumId w:val="0"/>
  </w:num>
  <w:num w:numId="15">
    <w:abstractNumId w:val="0"/>
  </w:num>
  <w:num w:numId="16">
    <w:abstractNumId w:val="20"/>
  </w:num>
  <w:num w:numId="17">
    <w:abstractNumId w:val="0"/>
  </w:num>
  <w:num w:numId="18">
    <w:abstractNumId w:val="0"/>
  </w:num>
  <w:num w:numId="19">
    <w:abstractNumId w:val="27"/>
  </w:num>
  <w:num w:numId="20">
    <w:abstractNumId w:val="27"/>
  </w:num>
  <w:num w:numId="21">
    <w:abstractNumId w:val="27"/>
  </w:num>
  <w:num w:numId="22">
    <w:abstractNumId w:val="8"/>
  </w:num>
  <w:num w:numId="23">
    <w:abstractNumId w:val="8"/>
  </w:num>
  <w:num w:numId="24">
    <w:abstractNumId w:val="8"/>
  </w:num>
  <w:num w:numId="25">
    <w:abstractNumId w:val="8"/>
  </w:num>
  <w:num w:numId="26">
    <w:abstractNumId w:val="17"/>
  </w:num>
  <w:num w:numId="27">
    <w:abstractNumId w:val="24"/>
  </w:num>
  <w:num w:numId="28">
    <w:abstractNumId w:val="7"/>
  </w:num>
  <w:num w:numId="29">
    <w:abstractNumId w:val="16"/>
  </w:num>
  <w:num w:numId="30">
    <w:abstractNumId w:val="22"/>
  </w:num>
  <w:num w:numId="31">
    <w:abstractNumId w:val="15"/>
  </w:num>
  <w:num w:numId="32">
    <w:abstractNumId w:val="3"/>
  </w:num>
  <w:num w:numId="33">
    <w:abstractNumId w:val="4"/>
  </w:num>
  <w:num w:numId="34">
    <w:abstractNumId w:val="11"/>
  </w:num>
  <w:num w:numId="35">
    <w:abstractNumId w:val="12"/>
  </w:num>
  <w:num w:numId="36">
    <w:abstractNumId w:val="10"/>
  </w:num>
  <w:num w:numId="37">
    <w:abstractNumId w:val="21"/>
  </w:num>
  <w:num w:numId="38">
    <w:abstractNumId w:val="23"/>
  </w:num>
  <w:num w:numId="39">
    <w:abstractNumId w:val="14"/>
  </w:num>
  <w:num w:numId="40">
    <w:abstractNumId w:val="21"/>
    <w:lvlOverride w:ilvl="0">
      <w:lvl w:ilvl="0">
        <w:start w:val="1"/>
        <w:numFmt w:val="decimal"/>
        <w:lvlText w:val="%1."/>
        <w:legacy w:legacy="1" w:legacySpace="0" w:legacyIndent="227"/>
        <w:lvlJc w:val="left"/>
        <w:pPr>
          <w:ind w:left="227" w:hanging="227"/>
        </w:pPr>
      </w:lvl>
    </w:lvlOverride>
  </w:num>
  <w:num w:numId="41">
    <w:abstractNumId w:val="9"/>
  </w:num>
  <w:num w:numId="42">
    <w:abstractNumId w:val="19"/>
  </w:num>
  <w:num w:numId="43">
    <w:abstractNumId w:val="18"/>
  </w:num>
  <w:num w:numId="44">
    <w:abstractNumId w:val="25"/>
  </w:num>
  <w:num w:numId="45">
    <w:abstractNumId w:val="5"/>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pos w:val="beneathText"/>
    <w:numRestart w:val="eachSect"/>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762"/>
    <w:rsid w:val="00000147"/>
    <w:rsid w:val="00001D2C"/>
    <w:rsid w:val="00001EAC"/>
    <w:rsid w:val="00005DB2"/>
    <w:rsid w:val="00005F1B"/>
    <w:rsid w:val="00010527"/>
    <w:rsid w:val="00014B77"/>
    <w:rsid w:val="000204C0"/>
    <w:rsid w:val="00020A65"/>
    <w:rsid w:val="000212DA"/>
    <w:rsid w:val="000226FC"/>
    <w:rsid w:val="0002373F"/>
    <w:rsid w:val="0002378B"/>
    <w:rsid w:val="00023BFA"/>
    <w:rsid w:val="00030172"/>
    <w:rsid w:val="00033314"/>
    <w:rsid w:val="000344FD"/>
    <w:rsid w:val="00034CE6"/>
    <w:rsid w:val="0003515D"/>
    <w:rsid w:val="000355A8"/>
    <w:rsid w:val="00036546"/>
    <w:rsid w:val="00037087"/>
    <w:rsid w:val="00042C52"/>
    <w:rsid w:val="00042FB1"/>
    <w:rsid w:val="0004471C"/>
    <w:rsid w:val="0004485C"/>
    <w:rsid w:val="00044A53"/>
    <w:rsid w:val="000524AD"/>
    <w:rsid w:val="00054073"/>
    <w:rsid w:val="00054A7D"/>
    <w:rsid w:val="000573B6"/>
    <w:rsid w:val="000602E5"/>
    <w:rsid w:val="00061261"/>
    <w:rsid w:val="0006148C"/>
    <w:rsid w:val="000635B4"/>
    <w:rsid w:val="000643AC"/>
    <w:rsid w:val="00064D8D"/>
    <w:rsid w:val="00065D01"/>
    <w:rsid w:val="0006663B"/>
    <w:rsid w:val="000676A1"/>
    <w:rsid w:val="0006789D"/>
    <w:rsid w:val="0007679F"/>
    <w:rsid w:val="00076D26"/>
    <w:rsid w:val="00077579"/>
    <w:rsid w:val="0007783F"/>
    <w:rsid w:val="00077B0C"/>
    <w:rsid w:val="00081B18"/>
    <w:rsid w:val="00083112"/>
    <w:rsid w:val="00084950"/>
    <w:rsid w:val="00090D72"/>
    <w:rsid w:val="00091416"/>
    <w:rsid w:val="00092153"/>
    <w:rsid w:val="000954E5"/>
    <w:rsid w:val="000A2EAC"/>
    <w:rsid w:val="000A3E93"/>
    <w:rsid w:val="000A5B99"/>
    <w:rsid w:val="000A6FE3"/>
    <w:rsid w:val="000A7008"/>
    <w:rsid w:val="000B1E05"/>
    <w:rsid w:val="000B2B74"/>
    <w:rsid w:val="000B42AD"/>
    <w:rsid w:val="000B5113"/>
    <w:rsid w:val="000B7815"/>
    <w:rsid w:val="000B7EAE"/>
    <w:rsid w:val="000C06F9"/>
    <w:rsid w:val="000C6994"/>
    <w:rsid w:val="000D02E1"/>
    <w:rsid w:val="000D0902"/>
    <w:rsid w:val="000D15C7"/>
    <w:rsid w:val="000D2654"/>
    <w:rsid w:val="000D34AA"/>
    <w:rsid w:val="000D39AB"/>
    <w:rsid w:val="000D540E"/>
    <w:rsid w:val="000D5FF5"/>
    <w:rsid w:val="000E0820"/>
    <w:rsid w:val="000E084C"/>
    <w:rsid w:val="000E292A"/>
    <w:rsid w:val="000E4BE7"/>
    <w:rsid w:val="000F0432"/>
    <w:rsid w:val="000F2E36"/>
    <w:rsid w:val="000F2EFF"/>
    <w:rsid w:val="000F46EB"/>
    <w:rsid w:val="000F73A2"/>
    <w:rsid w:val="00101B88"/>
    <w:rsid w:val="001033B0"/>
    <w:rsid w:val="00103A73"/>
    <w:rsid w:val="00112D0D"/>
    <w:rsid w:val="0011334C"/>
    <w:rsid w:val="0011451D"/>
    <w:rsid w:val="0011711D"/>
    <w:rsid w:val="00117886"/>
    <w:rsid w:val="00120598"/>
    <w:rsid w:val="00120642"/>
    <w:rsid w:val="00121153"/>
    <w:rsid w:val="00121D32"/>
    <w:rsid w:val="00123532"/>
    <w:rsid w:val="00123FBA"/>
    <w:rsid w:val="0012663C"/>
    <w:rsid w:val="00126866"/>
    <w:rsid w:val="00132143"/>
    <w:rsid w:val="001338FD"/>
    <w:rsid w:val="0013478D"/>
    <w:rsid w:val="00135321"/>
    <w:rsid w:val="001402F3"/>
    <w:rsid w:val="0014179F"/>
    <w:rsid w:val="00141CA2"/>
    <w:rsid w:val="001428C5"/>
    <w:rsid w:val="00145A45"/>
    <w:rsid w:val="00147848"/>
    <w:rsid w:val="0015035F"/>
    <w:rsid w:val="00150BD1"/>
    <w:rsid w:val="00156021"/>
    <w:rsid w:val="0015635A"/>
    <w:rsid w:val="00156DA2"/>
    <w:rsid w:val="00161E9C"/>
    <w:rsid w:val="001643DC"/>
    <w:rsid w:val="00165670"/>
    <w:rsid w:val="0016731A"/>
    <w:rsid w:val="001703B7"/>
    <w:rsid w:val="0017466D"/>
    <w:rsid w:val="001758E8"/>
    <w:rsid w:val="0017788F"/>
    <w:rsid w:val="00180613"/>
    <w:rsid w:val="00180C6A"/>
    <w:rsid w:val="00181601"/>
    <w:rsid w:val="00187916"/>
    <w:rsid w:val="00187BC4"/>
    <w:rsid w:val="001964A1"/>
    <w:rsid w:val="00196C23"/>
    <w:rsid w:val="001A06FA"/>
    <w:rsid w:val="001A174E"/>
    <w:rsid w:val="001A328F"/>
    <w:rsid w:val="001B0DF0"/>
    <w:rsid w:val="001B1E53"/>
    <w:rsid w:val="001B464B"/>
    <w:rsid w:val="001B4A2C"/>
    <w:rsid w:val="001B4E07"/>
    <w:rsid w:val="001B54C0"/>
    <w:rsid w:val="001B5AA2"/>
    <w:rsid w:val="001B600D"/>
    <w:rsid w:val="001B7451"/>
    <w:rsid w:val="001C0947"/>
    <w:rsid w:val="001C1CE1"/>
    <w:rsid w:val="001C3A22"/>
    <w:rsid w:val="001C3C46"/>
    <w:rsid w:val="001C4082"/>
    <w:rsid w:val="001C6093"/>
    <w:rsid w:val="001C75D2"/>
    <w:rsid w:val="001C7F75"/>
    <w:rsid w:val="001D0B49"/>
    <w:rsid w:val="001D33BC"/>
    <w:rsid w:val="001D3951"/>
    <w:rsid w:val="001D4872"/>
    <w:rsid w:val="001D73DE"/>
    <w:rsid w:val="001D7FB5"/>
    <w:rsid w:val="001E1113"/>
    <w:rsid w:val="001E2EA2"/>
    <w:rsid w:val="001E491B"/>
    <w:rsid w:val="001E558F"/>
    <w:rsid w:val="001E57CE"/>
    <w:rsid w:val="001E6507"/>
    <w:rsid w:val="001E6F0D"/>
    <w:rsid w:val="001E776D"/>
    <w:rsid w:val="001E7AD3"/>
    <w:rsid w:val="001F0F8F"/>
    <w:rsid w:val="001F2514"/>
    <w:rsid w:val="001F2925"/>
    <w:rsid w:val="001F319F"/>
    <w:rsid w:val="001F54DF"/>
    <w:rsid w:val="001F7F71"/>
    <w:rsid w:val="00200039"/>
    <w:rsid w:val="0020622A"/>
    <w:rsid w:val="002102A2"/>
    <w:rsid w:val="00210808"/>
    <w:rsid w:val="00211524"/>
    <w:rsid w:val="002130E4"/>
    <w:rsid w:val="00215DFE"/>
    <w:rsid w:val="00215EAA"/>
    <w:rsid w:val="00217F30"/>
    <w:rsid w:val="002203CE"/>
    <w:rsid w:val="002205D7"/>
    <w:rsid w:val="0022466C"/>
    <w:rsid w:val="00225791"/>
    <w:rsid w:val="002257B7"/>
    <w:rsid w:val="00226F60"/>
    <w:rsid w:val="0023138F"/>
    <w:rsid w:val="00233BCC"/>
    <w:rsid w:val="00233DF0"/>
    <w:rsid w:val="002358E0"/>
    <w:rsid w:val="00236209"/>
    <w:rsid w:val="002378C5"/>
    <w:rsid w:val="00244287"/>
    <w:rsid w:val="0024547E"/>
    <w:rsid w:val="00250148"/>
    <w:rsid w:val="002506A0"/>
    <w:rsid w:val="0025083F"/>
    <w:rsid w:val="00252646"/>
    <w:rsid w:val="00252AB8"/>
    <w:rsid w:val="00253139"/>
    <w:rsid w:val="00253B2C"/>
    <w:rsid w:val="00257AAE"/>
    <w:rsid w:val="00257F0F"/>
    <w:rsid w:val="00263593"/>
    <w:rsid w:val="00263AF8"/>
    <w:rsid w:val="00264CB3"/>
    <w:rsid w:val="00265394"/>
    <w:rsid w:val="0026556D"/>
    <w:rsid w:val="00266934"/>
    <w:rsid w:val="0027015D"/>
    <w:rsid w:val="0027053B"/>
    <w:rsid w:val="00273E25"/>
    <w:rsid w:val="002760F5"/>
    <w:rsid w:val="00276363"/>
    <w:rsid w:val="002768BA"/>
    <w:rsid w:val="00282486"/>
    <w:rsid w:val="00282734"/>
    <w:rsid w:val="0028740C"/>
    <w:rsid w:val="00290689"/>
    <w:rsid w:val="00291F69"/>
    <w:rsid w:val="002959D3"/>
    <w:rsid w:val="002A2DB0"/>
    <w:rsid w:val="002A336B"/>
    <w:rsid w:val="002A3A78"/>
    <w:rsid w:val="002B0542"/>
    <w:rsid w:val="002B4B56"/>
    <w:rsid w:val="002B51F1"/>
    <w:rsid w:val="002B6E24"/>
    <w:rsid w:val="002C7278"/>
    <w:rsid w:val="002D06C1"/>
    <w:rsid w:val="002D0B3F"/>
    <w:rsid w:val="002D2B5A"/>
    <w:rsid w:val="002D64EC"/>
    <w:rsid w:val="002D65E7"/>
    <w:rsid w:val="002E3A52"/>
    <w:rsid w:val="002E3CE0"/>
    <w:rsid w:val="002E4BFA"/>
    <w:rsid w:val="002E5A35"/>
    <w:rsid w:val="002F2934"/>
    <w:rsid w:val="002F2AE0"/>
    <w:rsid w:val="002F47CF"/>
    <w:rsid w:val="002F68D5"/>
    <w:rsid w:val="002F7937"/>
    <w:rsid w:val="0030060A"/>
    <w:rsid w:val="003013AB"/>
    <w:rsid w:val="00301856"/>
    <w:rsid w:val="00302CDC"/>
    <w:rsid w:val="003039BB"/>
    <w:rsid w:val="0030411D"/>
    <w:rsid w:val="0030651C"/>
    <w:rsid w:val="00306EC5"/>
    <w:rsid w:val="00313E29"/>
    <w:rsid w:val="003149F2"/>
    <w:rsid w:val="0031561B"/>
    <w:rsid w:val="00315C1B"/>
    <w:rsid w:val="00322313"/>
    <w:rsid w:val="00323D73"/>
    <w:rsid w:val="00325D25"/>
    <w:rsid w:val="00327AFC"/>
    <w:rsid w:val="003300F4"/>
    <w:rsid w:val="003329EF"/>
    <w:rsid w:val="00332DF4"/>
    <w:rsid w:val="003332D7"/>
    <w:rsid w:val="00335AD3"/>
    <w:rsid w:val="00340282"/>
    <w:rsid w:val="00340674"/>
    <w:rsid w:val="00341D8A"/>
    <w:rsid w:val="0034263C"/>
    <w:rsid w:val="003452FB"/>
    <w:rsid w:val="0034589D"/>
    <w:rsid w:val="00351DA4"/>
    <w:rsid w:val="00354BD3"/>
    <w:rsid w:val="00357146"/>
    <w:rsid w:val="003600CD"/>
    <w:rsid w:val="00360E7F"/>
    <w:rsid w:val="0036119E"/>
    <w:rsid w:val="00363830"/>
    <w:rsid w:val="00363B95"/>
    <w:rsid w:val="003662B0"/>
    <w:rsid w:val="00367FF1"/>
    <w:rsid w:val="0037016F"/>
    <w:rsid w:val="003704A2"/>
    <w:rsid w:val="00374D9E"/>
    <w:rsid w:val="00375C89"/>
    <w:rsid w:val="0037667D"/>
    <w:rsid w:val="00377391"/>
    <w:rsid w:val="00377CC1"/>
    <w:rsid w:val="00381349"/>
    <w:rsid w:val="00382014"/>
    <w:rsid w:val="00383D67"/>
    <w:rsid w:val="00387B45"/>
    <w:rsid w:val="0039002A"/>
    <w:rsid w:val="00393044"/>
    <w:rsid w:val="003936E9"/>
    <w:rsid w:val="00395205"/>
    <w:rsid w:val="003A0041"/>
    <w:rsid w:val="003A093D"/>
    <w:rsid w:val="003A3018"/>
    <w:rsid w:val="003A42C3"/>
    <w:rsid w:val="003A7090"/>
    <w:rsid w:val="003B04E5"/>
    <w:rsid w:val="003B112D"/>
    <w:rsid w:val="003B6FF5"/>
    <w:rsid w:val="003C1897"/>
    <w:rsid w:val="003C1AB0"/>
    <w:rsid w:val="003C2942"/>
    <w:rsid w:val="003C3062"/>
    <w:rsid w:val="003C33E5"/>
    <w:rsid w:val="003C42A9"/>
    <w:rsid w:val="003D3F4B"/>
    <w:rsid w:val="003D5B98"/>
    <w:rsid w:val="003D694D"/>
    <w:rsid w:val="003D7210"/>
    <w:rsid w:val="003E0D60"/>
    <w:rsid w:val="003E411F"/>
    <w:rsid w:val="003E4ADC"/>
    <w:rsid w:val="003E4F2A"/>
    <w:rsid w:val="003E552C"/>
    <w:rsid w:val="003F30FC"/>
    <w:rsid w:val="003F748C"/>
    <w:rsid w:val="00402800"/>
    <w:rsid w:val="00402B52"/>
    <w:rsid w:val="00404C7B"/>
    <w:rsid w:val="00405E55"/>
    <w:rsid w:val="00410267"/>
    <w:rsid w:val="004200B9"/>
    <w:rsid w:val="00422C6D"/>
    <w:rsid w:val="00424443"/>
    <w:rsid w:val="004263C2"/>
    <w:rsid w:val="004274C6"/>
    <w:rsid w:val="00430A2E"/>
    <w:rsid w:val="004327F7"/>
    <w:rsid w:val="00433DDD"/>
    <w:rsid w:val="00434350"/>
    <w:rsid w:val="00436C61"/>
    <w:rsid w:val="0044230F"/>
    <w:rsid w:val="004430FE"/>
    <w:rsid w:val="00444755"/>
    <w:rsid w:val="00444B77"/>
    <w:rsid w:val="00445A56"/>
    <w:rsid w:val="00450B83"/>
    <w:rsid w:val="00454D61"/>
    <w:rsid w:val="004552DA"/>
    <w:rsid w:val="00457E01"/>
    <w:rsid w:val="00460B71"/>
    <w:rsid w:val="00460BFE"/>
    <w:rsid w:val="0046154C"/>
    <w:rsid w:val="00461D7C"/>
    <w:rsid w:val="00464C8F"/>
    <w:rsid w:val="0046799A"/>
    <w:rsid w:val="00472013"/>
    <w:rsid w:val="0047280F"/>
    <w:rsid w:val="004763DE"/>
    <w:rsid w:val="00476939"/>
    <w:rsid w:val="00481F7E"/>
    <w:rsid w:val="00484C44"/>
    <w:rsid w:val="004871AE"/>
    <w:rsid w:val="00493C8D"/>
    <w:rsid w:val="00494FD1"/>
    <w:rsid w:val="00497708"/>
    <w:rsid w:val="004A0FAE"/>
    <w:rsid w:val="004A1B02"/>
    <w:rsid w:val="004A335F"/>
    <w:rsid w:val="004A5567"/>
    <w:rsid w:val="004A5AA6"/>
    <w:rsid w:val="004A5B13"/>
    <w:rsid w:val="004A784A"/>
    <w:rsid w:val="004B0896"/>
    <w:rsid w:val="004B11FD"/>
    <w:rsid w:val="004B6593"/>
    <w:rsid w:val="004C0728"/>
    <w:rsid w:val="004C191C"/>
    <w:rsid w:val="004C22BF"/>
    <w:rsid w:val="004C4AD7"/>
    <w:rsid w:val="004C61C7"/>
    <w:rsid w:val="004C6B75"/>
    <w:rsid w:val="004C7AC5"/>
    <w:rsid w:val="004D28BD"/>
    <w:rsid w:val="004D3BAB"/>
    <w:rsid w:val="004D40F4"/>
    <w:rsid w:val="004E09BF"/>
    <w:rsid w:val="004E3CA4"/>
    <w:rsid w:val="004E42BD"/>
    <w:rsid w:val="004E5D64"/>
    <w:rsid w:val="004E708F"/>
    <w:rsid w:val="004E72D3"/>
    <w:rsid w:val="004F06C8"/>
    <w:rsid w:val="004F12B1"/>
    <w:rsid w:val="004F265D"/>
    <w:rsid w:val="004F3476"/>
    <w:rsid w:val="004F39A9"/>
    <w:rsid w:val="004F3DB5"/>
    <w:rsid w:val="004F4AD6"/>
    <w:rsid w:val="004F52D6"/>
    <w:rsid w:val="004F6E80"/>
    <w:rsid w:val="0050178E"/>
    <w:rsid w:val="005028CF"/>
    <w:rsid w:val="0050339A"/>
    <w:rsid w:val="0050567F"/>
    <w:rsid w:val="00507371"/>
    <w:rsid w:val="00507D45"/>
    <w:rsid w:val="00513AC7"/>
    <w:rsid w:val="00514129"/>
    <w:rsid w:val="00514F41"/>
    <w:rsid w:val="0051594B"/>
    <w:rsid w:val="00516A2C"/>
    <w:rsid w:val="00516A57"/>
    <w:rsid w:val="0052087D"/>
    <w:rsid w:val="0052109E"/>
    <w:rsid w:val="0052116A"/>
    <w:rsid w:val="0052324F"/>
    <w:rsid w:val="00523A80"/>
    <w:rsid w:val="00523E51"/>
    <w:rsid w:val="0052644B"/>
    <w:rsid w:val="0052734B"/>
    <w:rsid w:val="00530CAE"/>
    <w:rsid w:val="00531EC9"/>
    <w:rsid w:val="00533937"/>
    <w:rsid w:val="00534BED"/>
    <w:rsid w:val="005378ED"/>
    <w:rsid w:val="00541098"/>
    <w:rsid w:val="00542E6C"/>
    <w:rsid w:val="00544333"/>
    <w:rsid w:val="00544A38"/>
    <w:rsid w:val="00545963"/>
    <w:rsid w:val="00545A8C"/>
    <w:rsid w:val="00546B6A"/>
    <w:rsid w:val="005553CB"/>
    <w:rsid w:val="00555465"/>
    <w:rsid w:val="00561211"/>
    <w:rsid w:val="005614BA"/>
    <w:rsid w:val="005616FD"/>
    <w:rsid w:val="005724FF"/>
    <w:rsid w:val="0057679D"/>
    <w:rsid w:val="005774D5"/>
    <w:rsid w:val="0058011E"/>
    <w:rsid w:val="00580D7B"/>
    <w:rsid w:val="00582567"/>
    <w:rsid w:val="00583E41"/>
    <w:rsid w:val="00584CA9"/>
    <w:rsid w:val="00585ECA"/>
    <w:rsid w:val="00590A6B"/>
    <w:rsid w:val="00594390"/>
    <w:rsid w:val="0059461C"/>
    <w:rsid w:val="005A0857"/>
    <w:rsid w:val="005A1C47"/>
    <w:rsid w:val="005A236E"/>
    <w:rsid w:val="005A4D0C"/>
    <w:rsid w:val="005A668F"/>
    <w:rsid w:val="005A66A1"/>
    <w:rsid w:val="005A6E90"/>
    <w:rsid w:val="005B0D48"/>
    <w:rsid w:val="005B0F8A"/>
    <w:rsid w:val="005B1FB0"/>
    <w:rsid w:val="005B4861"/>
    <w:rsid w:val="005B6DB6"/>
    <w:rsid w:val="005C1EBC"/>
    <w:rsid w:val="005C3467"/>
    <w:rsid w:val="005C43FC"/>
    <w:rsid w:val="005C53CF"/>
    <w:rsid w:val="005C583A"/>
    <w:rsid w:val="005C58E1"/>
    <w:rsid w:val="005C670B"/>
    <w:rsid w:val="005C7EDF"/>
    <w:rsid w:val="005D0C96"/>
    <w:rsid w:val="005D2637"/>
    <w:rsid w:val="005D4AEA"/>
    <w:rsid w:val="005D5A91"/>
    <w:rsid w:val="005D7871"/>
    <w:rsid w:val="005E06AD"/>
    <w:rsid w:val="005E07C7"/>
    <w:rsid w:val="005E0C48"/>
    <w:rsid w:val="005E1A01"/>
    <w:rsid w:val="005E5529"/>
    <w:rsid w:val="005E6B5F"/>
    <w:rsid w:val="005F08A0"/>
    <w:rsid w:val="005F1E09"/>
    <w:rsid w:val="005F48FE"/>
    <w:rsid w:val="00600E58"/>
    <w:rsid w:val="00601138"/>
    <w:rsid w:val="00601782"/>
    <w:rsid w:val="006021CD"/>
    <w:rsid w:val="00602887"/>
    <w:rsid w:val="00604854"/>
    <w:rsid w:val="00605872"/>
    <w:rsid w:val="006112BF"/>
    <w:rsid w:val="00612B5E"/>
    <w:rsid w:val="00613703"/>
    <w:rsid w:val="006139F1"/>
    <w:rsid w:val="00615B76"/>
    <w:rsid w:val="006204F1"/>
    <w:rsid w:val="00620715"/>
    <w:rsid w:val="00620825"/>
    <w:rsid w:val="006219D1"/>
    <w:rsid w:val="006227E2"/>
    <w:rsid w:val="006247CA"/>
    <w:rsid w:val="00624F69"/>
    <w:rsid w:val="006263E7"/>
    <w:rsid w:val="00626F05"/>
    <w:rsid w:val="0062715D"/>
    <w:rsid w:val="00631464"/>
    <w:rsid w:val="00631F2A"/>
    <w:rsid w:val="0063296D"/>
    <w:rsid w:val="006354E5"/>
    <w:rsid w:val="00637511"/>
    <w:rsid w:val="006404FB"/>
    <w:rsid w:val="00640ADE"/>
    <w:rsid w:val="00641BB6"/>
    <w:rsid w:val="0064251E"/>
    <w:rsid w:val="00646668"/>
    <w:rsid w:val="00646AFC"/>
    <w:rsid w:val="0065081B"/>
    <w:rsid w:val="0065151C"/>
    <w:rsid w:val="006544DC"/>
    <w:rsid w:val="00654CC5"/>
    <w:rsid w:val="00656431"/>
    <w:rsid w:val="006620E7"/>
    <w:rsid w:val="00662239"/>
    <w:rsid w:val="00664A38"/>
    <w:rsid w:val="00665844"/>
    <w:rsid w:val="006658AC"/>
    <w:rsid w:val="00665EEA"/>
    <w:rsid w:val="00670720"/>
    <w:rsid w:val="00670CC1"/>
    <w:rsid w:val="00672546"/>
    <w:rsid w:val="006732D5"/>
    <w:rsid w:val="006742BC"/>
    <w:rsid w:val="0067458B"/>
    <w:rsid w:val="00674EBB"/>
    <w:rsid w:val="00680383"/>
    <w:rsid w:val="00680CCC"/>
    <w:rsid w:val="006829A3"/>
    <w:rsid w:val="00682B0E"/>
    <w:rsid w:val="006834A9"/>
    <w:rsid w:val="00684B2D"/>
    <w:rsid w:val="00684E9D"/>
    <w:rsid w:val="006859B3"/>
    <w:rsid w:val="00686CAB"/>
    <w:rsid w:val="0069066F"/>
    <w:rsid w:val="00691994"/>
    <w:rsid w:val="006934FE"/>
    <w:rsid w:val="006A1E68"/>
    <w:rsid w:val="006A3526"/>
    <w:rsid w:val="006A3748"/>
    <w:rsid w:val="006A574A"/>
    <w:rsid w:val="006A5D5F"/>
    <w:rsid w:val="006A65A3"/>
    <w:rsid w:val="006A6C44"/>
    <w:rsid w:val="006A780D"/>
    <w:rsid w:val="006B1198"/>
    <w:rsid w:val="006B2528"/>
    <w:rsid w:val="006B2DF3"/>
    <w:rsid w:val="006B39D4"/>
    <w:rsid w:val="006C054A"/>
    <w:rsid w:val="006C06EB"/>
    <w:rsid w:val="006C204A"/>
    <w:rsid w:val="006C344C"/>
    <w:rsid w:val="006C3895"/>
    <w:rsid w:val="006C4C3E"/>
    <w:rsid w:val="006C6C80"/>
    <w:rsid w:val="006D01C4"/>
    <w:rsid w:val="006D13E7"/>
    <w:rsid w:val="006D15D5"/>
    <w:rsid w:val="006D2D5A"/>
    <w:rsid w:val="006D38F3"/>
    <w:rsid w:val="006D42FA"/>
    <w:rsid w:val="006D4ED8"/>
    <w:rsid w:val="006D53C3"/>
    <w:rsid w:val="006D6414"/>
    <w:rsid w:val="006E11AE"/>
    <w:rsid w:val="006E1D05"/>
    <w:rsid w:val="006E3B89"/>
    <w:rsid w:val="006E603A"/>
    <w:rsid w:val="006E723D"/>
    <w:rsid w:val="006E7B73"/>
    <w:rsid w:val="006F05D4"/>
    <w:rsid w:val="006F0EE7"/>
    <w:rsid w:val="006F19C4"/>
    <w:rsid w:val="006F1D7F"/>
    <w:rsid w:val="006F2147"/>
    <w:rsid w:val="006F39D0"/>
    <w:rsid w:val="006F42FE"/>
    <w:rsid w:val="006F4347"/>
    <w:rsid w:val="006F4B57"/>
    <w:rsid w:val="00702AA6"/>
    <w:rsid w:val="00702DAF"/>
    <w:rsid w:val="007034C1"/>
    <w:rsid w:val="007036DA"/>
    <w:rsid w:val="00704123"/>
    <w:rsid w:val="00711A37"/>
    <w:rsid w:val="00712106"/>
    <w:rsid w:val="0071324C"/>
    <w:rsid w:val="00714004"/>
    <w:rsid w:val="007145E7"/>
    <w:rsid w:val="00714B5B"/>
    <w:rsid w:val="007176BD"/>
    <w:rsid w:val="00722F8A"/>
    <w:rsid w:val="00723352"/>
    <w:rsid w:val="00723986"/>
    <w:rsid w:val="00723D56"/>
    <w:rsid w:val="0073141F"/>
    <w:rsid w:val="00731788"/>
    <w:rsid w:val="0073217E"/>
    <w:rsid w:val="00734513"/>
    <w:rsid w:val="00737C65"/>
    <w:rsid w:val="00740537"/>
    <w:rsid w:val="00740AFB"/>
    <w:rsid w:val="00740F44"/>
    <w:rsid w:val="0074101C"/>
    <w:rsid w:val="0074401A"/>
    <w:rsid w:val="007454EC"/>
    <w:rsid w:val="007478B8"/>
    <w:rsid w:val="007517ED"/>
    <w:rsid w:val="00751BE1"/>
    <w:rsid w:val="0075318C"/>
    <w:rsid w:val="0075491C"/>
    <w:rsid w:val="00762DB6"/>
    <w:rsid w:val="00762EE6"/>
    <w:rsid w:val="00764032"/>
    <w:rsid w:val="00764162"/>
    <w:rsid w:val="0076771F"/>
    <w:rsid w:val="007706E2"/>
    <w:rsid w:val="00772BBE"/>
    <w:rsid w:val="00773542"/>
    <w:rsid w:val="007753AD"/>
    <w:rsid w:val="00776813"/>
    <w:rsid w:val="00777598"/>
    <w:rsid w:val="00777AFE"/>
    <w:rsid w:val="00781CE4"/>
    <w:rsid w:val="007820CF"/>
    <w:rsid w:val="0078340E"/>
    <w:rsid w:val="007839AE"/>
    <w:rsid w:val="00783CB5"/>
    <w:rsid w:val="00785048"/>
    <w:rsid w:val="00785972"/>
    <w:rsid w:val="007864BE"/>
    <w:rsid w:val="0078729A"/>
    <w:rsid w:val="00791BDF"/>
    <w:rsid w:val="00797911"/>
    <w:rsid w:val="007A2AD6"/>
    <w:rsid w:val="007A5E26"/>
    <w:rsid w:val="007A62E1"/>
    <w:rsid w:val="007A6B4B"/>
    <w:rsid w:val="007B13A7"/>
    <w:rsid w:val="007B670A"/>
    <w:rsid w:val="007B6738"/>
    <w:rsid w:val="007C28D7"/>
    <w:rsid w:val="007C4446"/>
    <w:rsid w:val="007C6A64"/>
    <w:rsid w:val="007C6A7D"/>
    <w:rsid w:val="007C6AED"/>
    <w:rsid w:val="007C729E"/>
    <w:rsid w:val="007C7551"/>
    <w:rsid w:val="007D06AC"/>
    <w:rsid w:val="007E1B03"/>
    <w:rsid w:val="007E1CA4"/>
    <w:rsid w:val="007E1E3E"/>
    <w:rsid w:val="007E3B8C"/>
    <w:rsid w:val="007E5189"/>
    <w:rsid w:val="007E5F25"/>
    <w:rsid w:val="007F1B29"/>
    <w:rsid w:val="007F6669"/>
    <w:rsid w:val="007F767D"/>
    <w:rsid w:val="00801021"/>
    <w:rsid w:val="008024D8"/>
    <w:rsid w:val="00807020"/>
    <w:rsid w:val="00807E48"/>
    <w:rsid w:val="00811CEE"/>
    <w:rsid w:val="00815ACF"/>
    <w:rsid w:val="00820E4D"/>
    <w:rsid w:val="008229EF"/>
    <w:rsid w:val="008231D2"/>
    <w:rsid w:val="00823D9E"/>
    <w:rsid w:val="00824CAA"/>
    <w:rsid w:val="008267A8"/>
    <w:rsid w:val="00831294"/>
    <w:rsid w:val="008352C0"/>
    <w:rsid w:val="00836E0B"/>
    <w:rsid w:val="00836E96"/>
    <w:rsid w:val="00840FBC"/>
    <w:rsid w:val="008414F5"/>
    <w:rsid w:val="00841A4D"/>
    <w:rsid w:val="00842404"/>
    <w:rsid w:val="008436C0"/>
    <w:rsid w:val="00843FC0"/>
    <w:rsid w:val="008443F4"/>
    <w:rsid w:val="00844F21"/>
    <w:rsid w:val="008476B6"/>
    <w:rsid w:val="0085396B"/>
    <w:rsid w:val="0085456C"/>
    <w:rsid w:val="00856DA7"/>
    <w:rsid w:val="008603F5"/>
    <w:rsid w:val="00861C7E"/>
    <w:rsid w:val="00865E46"/>
    <w:rsid w:val="008662CD"/>
    <w:rsid w:val="00870A6E"/>
    <w:rsid w:val="00870E23"/>
    <w:rsid w:val="00870EF7"/>
    <w:rsid w:val="00877C95"/>
    <w:rsid w:val="00880FA8"/>
    <w:rsid w:val="00881B5B"/>
    <w:rsid w:val="00882044"/>
    <w:rsid w:val="00884627"/>
    <w:rsid w:val="00885BB7"/>
    <w:rsid w:val="00886B7C"/>
    <w:rsid w:val="0088725A"/>
    <w:rsid w:val="00891D8F"/>
    <w:rsid w:val="00891F73"/>
    <w:rsid w:val="00893029"/>
    <w:rsid w:val="008944D6"/>
    <w:rsid w:val="00894CA8"/>
    <w:rsid w:val="008A1C9A"/>
    <w:rsid w:val="008A30BC"/>
    <w:rsid w:val="008A7272"/>
    <w:rsid w:val="008B1B70"/>
    <w:rsid w:val="008B28CF"/>
    <w:rsid w:val="008B3B96"/>
    <w:rsid w:val="008C0390"/>
    <w:rsid w:val="008C38D1"/>
    <w:rsid w:val="008C3FF0"/>
    <w:rsid w:val="008D2125"/>
    <w:rsid w:val="008E069A"/>
    <w:rsid w:val="008E21EE"/>
    <w:rsid w:val="008E2B14"/>
    <w:rsid w:val="008E361B"/>
    <w:rsid w:val="008E39CB"/>
    <w:rsid w:val="008E49F4"/>
    <w:rsid w:val="008E4BB7"/>
    <w:rsid w:val="008E7051"/>
    <w:rsid w:val="008E7E5C"/>
    <w:rsid w:val="008F355B"/>
    <w:rsid w:val="008F611F"/>
    <w:rsid w:val="00901DC8"/>
    <w:rsid w:val="0090334B"/>
    <w:rsid w:val="00903D81"/>
    <w:rsid w:val="009051CA"/>
    <w:rsid w:val="0091061C"/>
    <w:rsid w:val="00910D43"/>
    <w:rsid w:val="009112FF"/>
    <w:rsid w:val="0091174F"/>
    <w:rsid w:val="00911AD5"/>
    <w:rsid w:val="0091338C"/>
    <w:rsid w:val="009133F5"/>
    <w:rsid w:val="00917BC0"/>
    <w:rsid w:val="00921669"/>
    <w:rsid w:val="009238A6"/>
    <w:rsid w:val="00924384"/>
    <w:rsid w:val="00925CB9"/>
    <w:rsid w:val="0092612B"/>
    <w:rsid w:val="009273CF"/>
    <w:rsid w:val="00927EDA"/>
    <w:rsid w:val="009338F7"/>
    <w:rsid w:val="0093411E"/>
    <w:rsid w:val="00934266"/>
    <w:rsid w:val="00935DC0"/>
    <w:rsid w:val="00936143"/>
    <w:rsid w:val="0093739B"/>
    <w:rsid w:val="00937B2C"/>
    <w:rsid w:val="00937F0A"/>
    <w:rsid w:val="00940322"/>
    <w:rsid w:val="00943A65"/>
    <w:rsid w:val="00944096"/>
    <w:rsid w:val="00944B17"/>
    <w:rsid w:val="00945184"/>
    <w:rsid w:val="0094527F"/>
    <w:rsid w:val="009528DF"/>
    <w:rsid w:val="00953E69"/>
    <w:rsid w:val="00954D64"/>
    <w:rsid w:val="00954FCD"/>
    <w:rsid w:val="0096313F"/>
    <w:rsid w:val="009642AA"/>
    <w:rsid w:val="0096495F"/>
    <w:rsid w:val="00970468"/>
    <w:rsid w:val="00970C9F"/>
    <w:rsid w:val="00972B1E"/>
    <w:rsid w:val="00972B4B"/>
    <w:rsid w:val="009738E3"/>
    <w:rsid w:val="00976926"/>
    <w:rsid w:val="00981089"/>
    <w:rsid w:val="009822F8"/>
    <w:rsid w:val="0098350D"/>
    <w:rsid w:val="00983A14"/>
    <w:rsid w:val="00983A7B"/>
    <w:rsid w:val="0099124E"/>
    <w:rsid w:val="00994457"/>
    <w:rsid w:val="009960F7"/>
    <w:rsid w:val="00996392"/>
    <w:rsid w:val="009A1893"/>
    <w:rsid w:val="009A5235"/>
    <w:rsid w:val="009B01DB"/>
    <w:rsid w:val="009B16CF"/>
    <w:rsid w:val="009B2BAF"/>
    <w:rsid w:val="009B459C"/>
    <w:rsid w:val="009B70AD"/>
    <w:rsid w:val="009C042C"/>
    <w:rsid w:val="009C30D3"/>
    <w:rsid w:val="009C558A"/>
    <w:rsid w:val="009D04DB"/>
    <w:rsid w:val="009D5A60"/>
    <w:rsid w:val="009D7F28"/>
    <w:rsid w:val="009E08BA"/>
    <w:rsid w:val="009E4834"/>
    <w:rsid w:val="009E4FAD"/>
    <w:rsid w:val="009E6CE7"/>
    <w:rsid w:val="009F05C0"/>
    <w:rsid w:val="009F46C1"/>
    <w:rsid w:val="009F5436"/>
    <w:rsid w:val="009F5DC0"/>
    <w:rsid w:val="009F613D"/>
    <w:rsid w:val="009F6C7F"/>
    <w:rsid w:val="009F7775"/>
    <w:rsid w:val="009F7D45"/>
    <w:rsid w:val="00A01102"/>
    <w:rsid w:val="00A077F2"/>
    <w:rsid w:val="00A110A7"/>
    <w:rsid w:val="00A1344F"/>
    <w:rsid w:val="00A21218"/>
    <w:rsid w:val="00A2166A"/>
    <w:rsid w:val="00A222E8"/>
    <w:rsid w:val="00A231F1"/>
    <w:rsid w:val="00A25939"/>
    <w:rsid w:val="00A274D7"/>
    <w:rsid w:val="00A30730"/>
    <w:rsid w:val="00A314F3"/>
    <w:rsid w:val="00A3440D"/>
    <w:rsid w:val="00A349AA"/>
    <w:rsid w:val="00A37AA5"/>
    <w:rsid w:val="00A40FB9"/>
    <w:rsid w:val="00A42D66"/>
    <w:rsid w:val="00A42E83"/>
    <w:rsid w:val="00A44F5F"/>
    <w:rsid w:val="00A472CB"/>
    <w:rsid w:val="00A47C38"/>
    <w:rsid w:val="00A511E6"/>
    <w:rsid w:val="00A5298A"/>
    <w:rsid w:val="00A52F06"/>
    <w:rsid w:val="00A53B4F"/>
    <w:rsid w:val="00A54B43"/>
    <w:rsid w:val="00A568E8"/>
    <w:rsid w:val="00A61097"/>
    <w:rsid w:val="00A61A7A"/>
    <w:rsid w:val="00A640AC"/>
    <w:rsid w:val="00A65AEB"/>
    <w:rsid w:val="00A7006D"/>
    <w:rsid w:val="00A701DF"/>
    <w:rsid w:val="00A7079F"/>
    <w:rsid w:val="00A7115E"/>
    <w:rsid w:val="00A714AB"/>
    <w:rsid w:val="00A71B8C"/>
    <w:rsid w:val="00A72563"/>
    <w:rsid w:val="00A72EF0"/>
    <w:rsid w:val="00A74285"/>
    <w:rsid w:val="00A75FFC"/>
    <w:rsid w:val="00A80091"/>
    <w:rsid w:val="00A80953"/>
    <w:rsid w:val="00A80AFE"/>
    <w:rsid w:val="00A80E37"/>
    <w:rsid w:val="00A82CAE"/>
    <w:rsid w:val="00A85933"/>
    <w:rsid w:val="00A86683"/>
    <w:rsid w:val="00A877EE"/>
    <w:rsid w:val="00A90CC3"/>
    <w:rsid w:val="00A917EB"/>
    <w:rsid w:val="00A928CB"/>
    <w:rsid w:val="00A93A42"/>
    <w:rsid w:val="00A95140"/>
    <w:rsid w:val="00AA2676"/>
    <w:rsid w:val="00AA2B03"/>
    <w:rsid w:val="00AA2F0F"/>
    <w:rsid w:val="00AA2F7A"/>
    <w:rsid w:val="00AA7831"/>
    <w:rsid w:val="00AB1528"/>
    <w:rsid w:val="00AB1DDB"/>
    <w:rsid w:val="00AB328D"/>
    <w:rsid w:val="00AB32F1"/>
    <w:rsid w:val="00AB5787"/>
    <w:rsid w:val="00AC078B"/>
    <w:rsid w:val="00AC1A58"/>
    <w:rsid w:val="00AC38BA"/>
    <w:rsid w:val="00AC4134"/>
    <w:rsid w:val="00AC70B3"/>
    <w:rsid w:val="00AC71FC"/>
    <w:rsid w:val="00AC78E2"/>
    <w:rsid w:val="00AD0251"/>
    <w:rsid w:val="00AD0A8D"/>
    <w:rsid w:val="00AD102D"/>
    <w:rsid w:val="00AD3A8B"/>
    <w:rsid w:val="00AD5CB1"/>
    <w:rsid w:val="00AD5F7E"/>
    <w:rsid w:val="00AD62D2"/>
    <w:rsid w:val="00AD6464"/>
    <w:rsid w:val="00AE09C5"/>
    <w:rsid w:val="00AE21DB"/>
    <w:rsid w:val="00AE47AD"/>
    <w:rsid w:val="00AE5072"/>
    <w:rsid w:val="00AE5459"/>
    <w:rsid w:val="00AE5677"/>
    <w:rsid w:val="00AE66B9"/>
    <w:rsid w:val="00AE74C8"/>
    <w:rsid w:val="00AE791C"/>
    <w:rsid w:val="00AF0CC5"/>
    <w:rsid w:val="00AF159A"/>
    <w:rsid w:val="00B033BD"/>
    <w:rsid w:val="00B043BB"/>
    <w:rsid w:val="00B05922"/>
    <w:rsid w:val="00B065E8"/>
    <w:rsid w:val="00B07D29"/>
    <w:rsid w:val="00B10EA1"/>
    <w:rsid w:val="00B113A5"/>
    <w:rsid w:val="00B11FBC"/>
    <w:rsid w:val="00B121D3"/>
    <w:rsid w:val="00B135B7"/>
    <w:rsid w:val="00B13E6A"/>
    <w:rsid w:val="00B16EE6"/>
    <w:rsid w:val="00B22208"/>
    <w:rsid w:val="00B24DDD"/>
    <w:rsid w:val="00B2637D"/>
    <w:rsid w:val="00B32278"/>
    <w:rsid w:val="00B32C65"/>
    <w:rsid w:val="00B33F75"/>
    <w:rsid w:val="00B340FC"/>
    <w:rsid w:val="00B34942"/>
    <w:rsid w:val="00B357EB"/>
    <w:rsid w:val="00B36715"/>
    <w:rsid w:val="00B42762"/>
    <w:rsid w:val="00B42DFB"/>
    <w:rsid w:val="00B4688A"/>
    <w:rsid w:val="00B46930"/>
    <w:rsid w:val="00B47A04"/>
    <w:rsid w:val="00B47CDE"/>
    <w:rsid w:val="00B5108A"/>
    <w:rsid w:val="00B52218"/>
    <w:rsid w:val="00B5459D"/>
    <w:rsid w:val="00B54E54"/>
    <w:rsid w:val="00B60854"/>
    <w:rsid w:val="00B60928"/>
    <w:rsid w:val="00B61139"/>
    <w:rsid w:val="00B6388F"/>
    <w:rsid w:val="00B656BB"/>
    <w:rsid w:val="00B66657"/>
    <w:rsid w:val="00B7243C"/>
    <w:rsid w:val="00B7280A"/>
    <w:rsid w:val="00B73B0D"/>
    <w:rsid w:val="00B74846"/>
    <w:rsid w:val="00B756CB"/>
    <w:rsid w:val="00B774EE"/>
    <w:rsid w:val="00B847D2"/>
    <w:rsid w:val="00B85131"/>
    <w:rsid w:val="00B86663"/>
    <w:rsid w:val="00B87E84"/>
    <w:rsid w:val="00B919E7"/>
    <w:rsid w:val="00B93353"/>
    <w:rsid w:val="00B94778"/>
    <w:rsid w:val="00B94A93"/>
    <w:rsid w:val="00B97ED3"/>
    <w:rsid w:val="00BA0FE8"/>
    <w:rsid w:val="00BA29D8"/>
    <w:rsid w:val="00BA5DB0"/>
    <w:rsid w:val="00BA6317"/>
    <w:rsid w:val="00BB5DC6"/>
    <w:rsid w:val="00BC05CD"/>
    <w:rsid w:val="00BC4167"/>
    <w:rsid w:val="00BD0EE5"/>
    <w:rsid w:val="00BD3DBF"/>
    <w:rsid w:val="00BD5122"/>
    <w:rsid w:val="00BD5E48"/>
    <w:rsid w:val="00BD5E79"/>
    <w:rsid w:val="00BD60BF"/>
    <w:rsid w:val="00BE3C12"/>
    <w:rsid w:val="00BE68E4"/>
    <w:rsid w:val="00BF1178"/>
    <w:rsid w:val="00BF229A"/>
    <w:rsid w:val="00BF27F5"/>
    <w:rsid w:val="00BF2C5E"/>
    <w:rsid w:val="00BF3D9B"/>
    <w:rsid w:val="00BF4CC6"/>
    <w:rsid w:val="00BF54B5"/>
    <w:rsid w:val="00BF569C"/>
    <w:rsid w:val="00C005B4"/>
    <w:rsid w:val="00C00CCC"/>
    <w:rsid w:val="00C00FBC"/>
    <w:rsid w:val="00C01C49"/>
    <w:rsid w:val="00C039F8"/>
    <w:rsid w:val="00C043A9"/>
    <w:rsid w:val="00C0631F"/>
    <w:rsid w:val="00C07E73"/>
    <w:rsid w:val="00C11EAF"/>
    <w:rsid w:val="00C12213"/>
    <w:rsid w:val="00C13444"/>
    <w:rsid w:val="00C15687"/>
    <w:rsid w:val="00C16136"/>
    <w:rsid w:val="00C17F7C"/>
    <w:rsid w:val="00C208DC"/>
    <w:rsid w:val="00C21E26"/>
    <w:rsid w:val="00C22245"/>
    <w:rsid w:val="00C27BB5"/>
    <w:rsid w:val="00C3048D"/>
    <w:rsid w:val="00C30761"/>
    <w:rsid w:val="00C30BC7"/>
    <w:rsid w:val="00C320A3"/>
    <w:rsid w:val="00C32CB2"/>
    <w:rsid w:val="00C34B55"/>
    <w:rsid w:val="00C43A7A"/>
    <w:rsid w:val="00C43C21"/>
    <w:rsid w:val="00C44A02"/>
    <w:rsid w:val="00C450F4"/>
    <w:rsid w:val="00C474B0"/>
    <w:rsid w:val="00C505B9"/>
    <w:rsid w:val="00C561DA"/>
    <w:rsid w:val="00C57347"/>
    <w:rsid w:val="00C6064B"/>
    <w:rsid w:val="00C613B8"/>
    <w:rsid w:val="00C6286B"/>
    <w:rsid w:val="00C636A4"/>
    <w:rsid w:val="00C7344F"/>
    <w:rsid w:val="00C73F66"/>
    <w:rsid w:val="00C74D57"/>
    <w:rsid w:val="00C753EA"/>
    <w:rsid w:val="00C770F4"/>
    <w:rsid w:val="00C77C09"/>
    <w:rsid w:val="00C8250B"/>
    <w:rsid w:val="00C86E77"/>
    <w:rsid w:val="00C87B93"/>
    <w:rsid w:val="00C87D34"/>
    <w:rsid w:val="00C90E9F"/>
    <w:rsid w:val="00C91184"/>
    <w:rsid w:val="00C921ED"/>
    <w:rsid w:val="00C93435"/>
    <w:rsid w:val="00C93B7F"/>
    <w:rsid w:val="00C94295"/>
    <w:rsid w:val="00C94B31"/>
    <w:rsid w:val="00C94EE0"/>
    <w:rsid w:val="00C9597D"/>
    <w:rsid w:val="00C95D2F"/>
    <w:rsid w:val="00C96CED"/>
    <w:rsid w:val="00CA0359"/>
    <w:rsid w:val="00CA5151"/>
    <w:rsid w:val="00CA7B4C"/>
    <w:rsid w:val="00CB0531"/>
    <w:rsid w:val="00CB0C6E"/>
    <w:rsid w:val="00CB0E4B"/>
    <w:rsid w:val="00CB2733"/>
    <w:rsid w:val="00CB5B9C"/>
    <w:rsid w:val="00CB5D09"/>
    <w:rsid w:val="00CC0309"/>
    <w:rsid w:val="00CC05DC"/>
    <w:rsid w:val="00CC08B1"/>
    <w:rsid w:val="00CC1A2B"/>
    <w:rsid w:val="00CC200C"/>
    <w:rsid w:val="00CC7BC2"/>
    <w:rsid w:val="00CD0081"/>
    <w:rsid w:val="00CD0D35"/>
    <w:rsid w:val="00CD0F29"/>
    <w:rsid w:val="00CD2163"/>
    <w:rsid w:val="00CD2FF9"/>
    <w:rsid w:val="00CD307C"/>
    <w:rsid w:val="00CD33A5"/>
    <w:rsid w:val="00CD3574"/>
    <w:rsid w:val="00CD3721"/>
    <w:rsid w:val="00CD409E"/>
    <w:rsid w:val="00CD548C"/>
    <w:rsid w:val="00CD6F5D"/>
    <w:rsid w:val="00CD7EA1"/>
    <w:rsid w:val="00CE064B"/>
    <w:rsid w:val="00CE0767"/>
    <w:rsid w:val="00CE0789"/>
    <w:rsid w:val="00CE18C6"/>
    <w:rsid w:val="00CE51A3"/>
    <w:rsid w:val="00CE58CF"/>
    <w:rsid w:val="00CE5902"/>
    <w:rsid w:val="00CE6A8A"/>
    <w:rsid w:val="00CE7107"/>
    <w:rsid w:val="00CE7A31"/>
    <w:rsid w:val="00CE7F90"/>
    <w:rsid w:val="00CF57D5"/>
    <w:rsid w:val="00D00EEE"/>
    <w:rsid w:val="00D10383"/>
    <w:rsid w:val="00D106FB"/>
    <w:rsid w:val="00D10DCC"/>
    <w:rsid w:val="00D11D0B"/>
    <w:rsid w:val="00D12233"/>
    <w:rsid w:val="00D1305B"/>
    <w:rsid w:val="00D21F7D"/>
    <w:rsid w:val="00D24A7B"/>
    <w:rsid w:val="00D24D28"/>
    <w:rsid w:val="00D26186"/>
    <w:rsid w:val="00D27CCD"/>
    <w:rsid w:val="00D318F5"/>
    <w:rsid w:val="00D33000"/>
    <w:rsid w:val="00D33C9F"/>
    <w:rsid w:val="00D3498F"/>
    <w:rsid w:val="00D352C6"/>
    <w:rsid w:val="00D403E4"/>
    <w:rsid w:val="00D41942"/>
    <w:rsid w:val="00D4300E"/>
    <w:rsid w:val="00D4358D"/>
    <w:rsid w:val="00D46A3A"/>
    <w:rsid w:val="00D4758B"/>
    <w:rsid w:val="00D52D3D"/>
    <w:rsid w:val="00D53E1E"/>
    <w:rsid w:val="00D541AE"/>
    <w:rsid w:val="00D54486"/>
    <w:rsid w:val="00D55066"/>
    <w:rsid w:val="00D577DA"/>
    <w:rsid w:val="00D602C6"/>
    <w:rsid w:val="00D60FB5"/>
    <w:rsid w:val="00D6358E"/>
    <w:rsid w:val="00D63A21"/>
    <w:rsid w:val="00D648B7"/>
    <w:rsid w:val="00D64992"/>
    <w:rsid w:val="00D65EC2"/>
    <w:rsid w:val="00D72FA0"/>
    <w:rsid w:val="00D7379D"/>
    <w:rsid w:val="00D74F2E"/>
    <w:rsid w:val="00D755BE"/>
    <w:rsid w:val="00D80184"/>
    <w:rsid w:val="00D804AF"/>
    <w:rsid w:val="00D8050C"/>
    <w:rsid w:val="00D80CB6"/>
    <w:rsid w:val="00D81E15"/>
    <w:rsid w:val="00D9099D"/>
    <w:rsid w:val="00D9207D"/>
    <w:rsid w:val="00D93AB6"/>
    <w:rsid w:val="00D972AA"/>
    <w:rsid w:val="00D97E73"/>
    <w:rsid w:val="00DA0742"/>
    <w:rsid w:val="00DB2721"/>
    <w:rsid w:val="00DB2D0E"/>
    <w:rsid w:val="00DB6263"/>
    <w:rsid w:val="00DC05FD"/>
    <w:rsid w:val="00DC0E87"/>
    <w:rsid w:val="00DC72B9"/>
    <w:rsid w:val="00DD3EAB"/>
    <w:rsid w:val="00DD4990"/>
    <w:rsid w:val="00DD4E29"/>
    <w:rsid w:val="00DE389A"/>
    <w:rsid w:val="00DE3AC5"/>
    <w:rsid w:val="00DE5140"/>
    <w:rsid w:val="00DE51D0"/>
    <w:rsid w:val="00DE7E93"/>
    <w:rsid w:val="00DF0BD1"/>
    <w:rsid w:val="00DF158E"/>
    <w:rsid w:val="00DF1FB2"/>
    <w:rsid w:val="00DF3B6F"/>
    <w:rsid w:val="00DF48B7"/>
    <w:rsid w:val="00DF673E"/>
    <w:rsid w:val="00E00426"/>
    <w:rsid w:val="00E026E1"/>
    <w:rsid w:val="00E02EF0"/>
    <w:rsid w:val="00E03799"/>
    <w:rsid w:val="00E03859"/>
    <w:rsid w:val="00E05380"/>
    <w:rsid w:val="00E0681E"/>
    <w:rsid w:val="00E06BAF"/>
    <w:rsid w:val="00E06E7A"/>
    <w:rsid w:val="00E10952"/>
    <w:rsid w:val="00E1156E"/>
    <w:rsid w:val="00E13537"/>
    <w:rsid w:val="00E1566C"/>
    <w:rsid w:val="00E160D8"/>
    <w:rsid w:val="00E1747A"/>
    <w:rsid w:val="00E177EB"/>
    <w:rsid w:val="00E20048"/>
    <w:rsid w:val="00E206E3"/>
    <w:rsid w:val="00E2144F"/>
    <w:rsid w:val="00E24478"/>
    <w:rsid w:val="00E25F17"/>
    <w:rsid w:val="00E3115C"/>
    <w:rsid w:val="00E3224F"/>
    <w:rsid w:val="00E330C5"/>
    <w:rsid w:val="00E33EB7"/>
    <w:rsid w:val="00E359E3"/>
    <w:rsid w:val="00E35DEA"/>
    <w:rsid w:val="00E37543"/>
    <w:rsid w:val="00E41A11"/>
    <w:rsid w:val="00E4615D"/>
    <w:rsid w:val="00E466C8"/>
    <w:rsid w:val="00E509AD"/>
    <w:rsid w:val="00E55E97"/>
    <w:rsid w:val="00E55F64"/>
    <w:rsid w:val="00E570B7"/>
    <w:rsid w:val="00E62462"/>
    <w:rsid w:val="00E62856"/>
    <w:rsid w:val="00E65979"/>
    <w:rsid w:val="00E66396"/>
    <w:rsid w:val="00E66B03"/>
    <w:rsid w:val="00E7053E"/>
    <w:rsid w:val="00E7317E"/>
    <w:rsid w:val="00E73A3F"/>
    <w:rsid w:val="00E8102C"/>
    <w:rsid w:val="00E851E8"/>
    <w:rsid w:val="00E85226"/>
    <w:rsid w:val="00E86136"/>
    <w:rsid w:val="00E91DBB"/>
    <w:rsid w:val="00E92581"/>
    <w:rsid w:val="00E93D1D"/>
    <w:rsid w:val="00E95AC4"/>
    <w:rsid w:val="00E96D60"/>
    <w:rsid w:val="00EA05D2"/>
    <w:rsid w:val="00EA0B56"/>
    <w:rsid w:val="00EA3073"/>
    <w:rsid w:val="00EA33CC"/>
    <w:rsid w:val="00EA44D1"/>
    <w:rsid w:val="00EA5D70"/>
    <w:rsid w:val="00EA6AA9"/>
    <w:rsid w:val="00EB2E19"/>
    <w:rsid w:val="00EB4963"/>
    <w:rsid w:val="00EB6306"/>
    <w:rsid w:val="00EB6531"/>
    <w:rsid w:val="00EB7AE0"/>
    <w:rsid w:val="00EC66A2"/>
    <w:rsid w:val="00ED0022"/>
    <w:rsid w:val="00ED2A96"/>
    <w:rsid w:val="00ED2B2B"/>
    <w:rsid w:val="00ED2F23"/>
    <w:rsid w:val="00ED390F"/>
    <w:rsid w:val="00ED615B"/>
    <w:rsid w:val="00ED6CDE"/>
    <w:rsid w:val="00EE1810"/>
    <w:rsid w:val="00EE20D4"/>
    <w:rsid w:val="00EE4B6F"/>
    <w:rsid w:val="00EE56EC"/>
    <w:rsid w:val="00EE5F17"/>
    <w:rsid w:val="00EE5F86"/>
    <w:rsid w:val="00EE643B"/>
    <w:rsid w:val="00EE6909"/>
    <w:rsid w:val="00EF078A"/>
    <w:rsid w:val="00EF231C"/>
    <w:rsid w:val="00EF525F"/>
    <w:rsid w:val="00EF60C0"/>
    <w:rsid w:val="00EF6410"/>
    <w:rsid w:val="00EF7A78"/>
    <w:rsid w:val="00F0026E"/>
    <w:rsid w:val="00F04559"/>
    <w:rsid w:val="00F10219"/>
    <w:rsid w:val="00F111F4"/>
    <w:rsid w:val="00F118C1"/>
    <w:rsid w:val="00F12B36"/>
    <w:rsid w:val="00F12F04"/>
    <w:rsid w:val="00F14B29"/>
    <w:rsid w:val="00F15D55"/>
    <w:rsid w:val="00F1613A"/>
    <w:rsid w:val="00F17CDB"/>
    <w:rsid w:val="00F207E9"/>
    <w:rsid w:val="00F20E8A"/>
    <w:rsid w:val="00F2215D"/>
    <w:rsid w:val="00F22FA8"/>
    <w:rsid w:val="00F241E1"/>
    <w:rsid w:val="00F27479"/>
    <w:rsid w:val="00F30C5E"/>
    <w:rsid w:val="00F34E2E"/>
    <w:rsid w:val="00F363AE"/>
    <w:rsid w:val="00F363E2"/>
    <w:rsid w:val="00F375F0"/>
    <w:rsid w:val="00F4153B"/>
    <w:rsid w:val="00F43EC7"/>
    <w:rsid w:val="00F447A7"/>
    <w:rsid w:val="00F507C8"/>
    <w:rsid w:val="00F52A76"/>
    <w:rsid w:val="00F52B61"/>
    <w:rsid w:val="00F6026F"/>
    <w:rsid w:val="00F60A21"/>
    <w:rsid w:val="00F6119C"/>
    <w:rsid w:val="00F62AAE"/>
    <w:rsid w:val="00F659FE"/>
    <w:rsid w:val="00F66AAA"/>
    <w:rsid w:val="00F67EB2"/>
    <w:rsid w:val="00F74397"/>
    <w:rsid w:val="00F74758"/>
    <w:rsid w:val="00F75530"/>
    <w:rsid w:val="00F75922"/>
    <w:rsid w:val="00F75CB0"/>
    <w:rsid w:val="00F76FBB"/>
    <w:rsid w:val="00F806B1"/>
    <w:rsid w:val="00F80A8E"/>
    <w:rsid w:val="00F80E1D"/>
    <w:rsid w:val="00F81FA7"/>
    <w:rsid w:val="00F843DC"/>
    <w:rsid w:val="00F9176D"/>
    <w:rsid w:val="00F917E9"/>
    <w:rsid w:val="00F91EBC"/>
    <w:rsid w:val="00F95AF8"/>
    <w:rsid w:val="00F962C5"/>
    <w:rsid w:val="00F96D67"/>
    <w:rsid w:val="00FA267A"/>
    <w:rsid w:val="00FA3D43"/>
    <w:rsid w:val="00FA3F9B"/>
    <w:rsid w:val="00FA4DF7"/>
    <w:rsid w:val="00FA5C5B"/>
    <w:rsid w:val="00FA5CD5"/>
    <w:rsid w:val="00FA6831"/>
    <w:rsid w:val="00FB43CB"/>
    <w:rsid w:val="00FB509B"/>
    <w:rsid w:val="00FB7585"/>
    <w:rsid w:val="00FC237A"/>
    <w:rsid w:val="00FC2CDA"/>
    <w:rsid w:val="00FC3396"/>
    <w:rsid w:val="00FC6A28"/>
    <w:rsid w:val="00FD0E34"/>
    <w:rsid w:val="00FD1AEB"/>
    <w:rsid w:val="00FD1EE9"/>
    <w:rsid w:val="00FD42CC"/>
    <w:rsid w:val="00FD5858"/>
    <w:rsid w:val="00FD6F4C"/>
    <w:rsid w:val="00FE0C6E"/>
    <w:rsid w:val="00FE60CC"/>
    <w:rsid w:val="00FE7F1B"/>
    <w:rsid w:val="00FF0104"/>
    <w:rsid w:val="00FF4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3CBDCB"/>
  <w15:chartTrackingRefBased/>
  <w15:docId w15:val="{E78A368C-CD17-4DE7-A10F-AB158F538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annotation reference" w:uiPriority="99"/>
    <w:lsdException w:name="endnote text" w:uiPriority="99"/>
    <w:lsdException w:name="Title" w:qFormat="1"/>
    <w:lsdException w:name="Subtitle" w:qFormat="1"/>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annotation subject" w:uiPriority="99"/>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C7278"/>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Heading1">
    <w:name w:val="heading 1"/>
    <w:basedOn w:val="Normal"/>
    <w:next w:val="Normal"/>
    <w:qFormat/>
    <w:rsid w:val="002C7278"/>
    <w:pPr>
      <w:keepNext/>
      <w:spacing w:after="240"/>
      <w:outlineLvl w:val="0"/>
    </w:pPr>
    <w:rPr>
      <w:rFonts w:ascii="Arial" w:hAnsi="Arial"/>
      <w:b/>
      <w:bCs/>
      <w:sz w:val="28"/>
      <w:szCs w:val="24"/>
    </w:rPr>
  </w:style>
  <w:style w:type="paragraph" w:styleId="Heading2">
    <w:name w:val="heading 2"/>
    <w:basedOn w:val="Normal"/>
    <w:next w:val="Normal"/>
    <w:qFormat/>
    <w:rsid w:val="002C7278"/>
    <w:pPr>
      <w:keepNext/>
      <w:spacing w:before="240" w:after="120"/>
      <w:outlineLvl w:val="1"/>
    </w:pPr>
    <w:rPr>
      <w:rFonts w:ascii="Arial" w:hAnsi="Arial"/>
      <w:b/>
    </w:rPr>
  </w:style>
  <w:style w:type="paragraph" w:styleId="Heading3">
    <w:name w:val="heading 3"/>
    <w:basedOn w:val="Normal"/>
    <w:next w:val="Normal"/>
    <w:qFormat/>
    <w:rsid w:val="002C7278"/>
    <w:pPr>
      <w:keepNext/>
      <w:spacing w:before="180" w:after="120"/>
      <w:outlineLvl w:val="2"/>
    </w:pPr>
    <w:rPr>
      <w:rFonts w:ascii="Arial" w:hAnsi="Arial" w:cs="Arial"/>
      <w:b/>
      <w:bCs/>
      <w:szCs w:val="26"/>
    </w:rPr>
  </w:style>
  <w:style w:type="character" w:default="1" w:styleId="DefaultParagraphFont">
    <w:name w:val="Default Paragraph Font"/>
    <w:semiHidden/>
    <w:rsid w:val="002C727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2C7278"/>
  </w:style>
  <w:style w:type="paragraph" w:styleId="Header">
    <w:name w:val="header"/>
    <w:basedOn w:val="Normal"/>
    <w:link w:val="HeaderChar"/>
    <w:rsid w:val="002C7278"/>
    <w:pPr>
      <w:tabs>
        <w:tab w:val="center" w:pos="4536"/>
        <w:tab w:val="right" w:pos="9072"/>
      </w:tabs>
    </w:pPr>
  </w:style>
  <w:style w:type="character" w:customStyle="1" w:styleId="HeaderChar">
    <w:name w:val="Header Char"/>
    <w:basedOn w:val="DefaultParagraphFont"/>
    <w:link w:val="Header"/>
    <w:rsid w:val="00E466C8"/>
    <w:rPr>
      <w:rFonts w:ascii="Times" w:hAnsi="Times"/>
      <w:lang w:eastAsia="de-DE"/>
    </w:rPr>
  </w:style>
  <w:style w:type="paragraph" w:styleId="Footer">
    <w:name w:val="footer"/>
    <w:basedOn w:val="Normal"/>
    <w:link w:val="FooterChar"/>
    <w:rsid w:val="002C7278"/>
    <w:pPr>
      <w:tabs>
        <w:tab w:val="center" w:pos="4536"/>
        <w:tab w:val="right" w:pos="9072"/>
      </w:tabs>
    </w:pPr>
  </w:style>
  <w:style w:type="character" w:customStyle="1" w:styleId="FooterChar">
    <w:name w:val="Footer Char"/>
    <w:basedOn w:val="DefaultParagraphFont"/>
    <w:link w:val="Footer"/>
    <w:rsid w:val="00E466C8"/>
    <w:rPr>
      <w:rFonts w:ascii="Times" w:hAnsi="Times"/>
      <w:lang w:eastAsia="de-DE"/>
    </w:rPr>
  </w:style>
  <w:style w:type="character" w:styleId="PageNumber">
    <w:name w:val="page number"/>
    <w:basedOn w:val="DefaultParagraphFont"/>
    <w:rsid w:val="002C7278"/>
    <w:rPr>
      <w:sz w:val="20"/>
    </w:rPr>
  </w:style>
  <w:style w:type="paragraph" w:customStyle="1" w:styleId="Runninghead-left">
    <w:name w:val="Running head - left"/>
    <w:basedOn w:val="Normal"/>
    <w:rsid w:val="002C7278"/>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2C7278"/>
    <w:pPr>
      <w:jc w:val="right"/>
    </w:pPr>
  </w:style>
  <w:style w:type="paragraph" w:customStyle="1" w:styleId="author">
    <w:name w:val="author"/>
    <w:basedOn w:val="Normal"/>
    <w:next w:val="Normal"/>
    <w:rsid w:val="002C7278"/>
    <w:pPr>
      <w:suppressAutoHyphens/>
      <w:spacing w:before="480" w:after="220"/>
      <w:ind w:firstLine="0"/>
      <w:jc w:val="left"/>
    </w:pPr>
    <w:rPr>
      <w:b/>
    </w:rPr>
  </w:style>
  <w:style w:type="paragraph" w:customStyle="1" w:styleId="table">
    <w:name w:val="table"/>
    <w:basedOn w:val="Normal"/>
    <w:rsid w:val="002C7278"/>
    <w:pPr>
      <w:spacing w:before="60" w:line="200" w:lineRule="atLeast"/>
      <w:ind w:firstLine="0"/>
      <w:jc w:val="left"/>
    </w:pPr>
    <w:rPr>
      <w:sz w:val="17"/>
      <w:szCs w:val="18"/>
    </w:rPr>
  </w:style>
  <w:style w:type="paragraph" w:customStyle="1" w:styleId="equation">
    <w:name w:val="equation"/>
    <w:basedOn w:val="Normal"/>
    <w:next w:val="Normal"/>
    <w:rsid w:val="002C7278"/>
    <w:pPr>
      <w:tabs>
        <w:tab w:val="center" w:pos="3204"/>
        <w:tab w:val="right" w:pos="6634"/>
      </w:tabs>
      <w:spacing w:before="240" w:after="240"/>
      <w:ind w:firstLine="0"/>
      <w:jc w:val="left"/>
    </w:pPr>
  </w:style>
  <w:style w:type="paragraph" w:customStyle="1" w:styleId="figlegend">
    <w:name w:val="figlegend"/>
    <w:basedOn w:val="Normal"/>
    <w:next w:val="Normal"/>
    <w:rsid w:val="002C7278"/>
    <w:pPr>
      <w:keepLines/>
      <w:spacing w:before="120" w:after="240" w:line="200" w:lineRule="atLeast"/>
      <w:ind w:firstLine="0"/>
    </w:pPr>
    <w:rPr>
      <w:sz w:val="17"/>
    </w:rPr>
  </w:style>
  <w:style w:type="paragraph" w:customStyle="1" w:styleId="FunotentextFootnote">
    <w:name w:val="Fußnotentext.Footnote"/>
    <w:basedOn w:val="p1a"/>
    <w:rsid w:val="002C7278"/>
    <w:pPr>
      <w:tabs>
        <w:tab w:val="left" w:pos="170"/>
      </w:tabs>
      <w:spacing w:after="40" w:line="200" w:lineRule="atLeast"/>
    </w:pPr>
    <w:rPr>
      <w:sz w:val="17"/>
    </w:rPr>
  </w:style>
  <w:style w:type="paragraph" w:customStyle="1" w:styleId="p1a">
    <w:name w:val="p1a"/>
    <w:basedOn w:val="Normal"/>
    <w:next w:val="Normal"/>
    <w:rsid w:val="002C7278"/>
    <w:pPr>
      <w:ind w:firstLine="0"/>
    </w:pPr>
  </w:style>
  <w:style w:type="character" w:styleId="FootnoteReference">
    <w:name w:val="footnote reference"/>
    <w:basedOn w:val="DefaultParagraphFont"/>
    <w:semiHidden/>
    <w:rsid w:val="002C7278"/>
    <w:rPr>
      <w:position w:val="6"/>
      <w:sz w:val="12"/>
      <w:vertAlign w:val="baseline"/>
    </w:rPr>
  </w:style>
  <w:style w:type="paragraph" w:customStyle="1" w:styleId="heading10">
    <w:name w:val="heading1"/>
    <w:basedOn w:val="Normal"/>
    <w:next w:val="p1a"/>
    <w:rsid w:val="002C7278"/>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2C7278"/>
    <w:pPr>
      <w:tabs>
        <w:tab w:val="left" w:pos="510"/>
      </w:tabs>
    </w:pPr>
    <w:rPr>
      <w:i/>
    </w:rPr>
  </w:style>
  <w:style w:type="paragraph" w:customStyle="1" w:styleId="heading30">
    <w:name w:val="heading3"/>
    <w:basedOn w:val="p1a"/>
    <w:next w:val="p1a"/>
    <w:rsid w:val="002C7278"/>
    <w:pPr>
      <w:tabs>
        <w:tab w:val="left" w:pos="284"/>
      </w:tabs>
      <w:suppressAutoHyphens/>
      <w:spacing w:before="480" w:after="240"/>
      <w:jc w:val="left"/>
    </w:pPr>
    <w:rPr>
      <w:b/>
    </w:rPr>
  </w:style>
  <w:style w:type="paragraph" w:customStyle="1" w:styleId="Subitem">
    <w:name w:val="Subitem"/>
    <w:rsid w:val="002C7278"/>
    <w:pPr>
      <w:numPr>
        <w:numId w:val="12"/>
      </w:numPr>
      <w:spacing w:after="120" w:line="240" w:lineRule="atLeast"/>
      <w:contextualSpacing/>
      <w:jc w:val="both"/>
    </w:pPr>
    <w:rPr>
      <w:rFonts w:ascii="Times" w:hAnsi="Times"/>
      <w:lang w:eastAsia="de-DE"/>
    </w:rPr>
  </w:style>
  <w:style w:type="paragraph" w:customStyle="1" w:styleId="NumberedItem">
    <w:name w:val="Numbered Item"/>
    <w:basedOn w:val="BulletItem"/>
    <w:rsid w:val="002C7278"/>
  </w:style>
  <w:style w:type="paragraph" w:customStyle="1" w:styleId="BulletItem">
    <w:name w:val="Bullet Item"/>
    <w:basedOn w:val="Normal"/>
    <w:rsid w:val="002C7278"/>
    <w:pPr>
      <w:numPr>
        <w:numId w:val="22"/>
      </w:numPr>
      <w:spacing w:before="120" w:after="120"/>
      <w:contextualSpacing/>
    </w:pPr>
  </w:style>
  <w:style w:type="paragraph" w:customStyle="1" w:styleId="petit">
    <w:name w:val="petit"/>
    <w:basedOn w:val="Normal"/>
    <w:rsid w:val="002C7278"/>
    <w:pPr>
      <w:spacing w:before="120" w:after="120" w:line="200" w:lineRule="atLeast"/>
    </w:pPr>
    <w:rPr>
      <w:sz w:val="17"/>
    </w:rPr>
  </w:style>
  <w:style w:type="paragraph" w:customStyle="1" w:styleId="reference">
    <w:name w:val="reference"/>
    <w:basedOn w:val="Normal"/>
    <w:rsid w:val="002C7278"/>
    <w:pPr>
      <w:tabs>
        <w:tab w:val="left" w:pos="340"/>
      </w:tabs>
      <w:spacing w:line="200" w:lineRule="atLeast"/>
      <w:ind w:left="238" w:hanging="238"/>
    </w:pPr>
    <w:rPr>
      <w:sz w:val="18"/>
    </w:rPr>
  </w:style>
  <w:style w:type="paragraph" w:customStyle="1" w:styleId="Important">
    <w:name w:val="Important"/>
    <w:basedOn w:val="p1a"/>
    <w:rsid w:val="002C7278"/>
    <w:pPr>
      <w:shd w:val="clear" w:color="auto" w:fill="D9D9D9"/>
      <w:spacing w:before="240" w:after="240"/>
      <w:ind w:left="238" w:right="238"/>
      <w:contextualSpacing/>
    </w:pPr>
  </w:style>
  <w:style w:type="paragraph" w:customStyle="1" w:styleId="tablelegend">
    <w:name w:val="tablelegend"/>
    <w:basedOn w:val="Normal"/>
    <w:next w:val="Normal"/>
    <w:rsid w:val="002C7278"/>
    <w:pPr>
      <w:keepNext/>
      <w:keepLines/>
      <w:spacing w:before="240" w:after="120" w:line="200" w:lineRule="atLeast"/>
      <w:ind w:firstLine="0"/>
    </w:pPr>
    <w:rPr>
      <w:sz w:val="17"/>
    </w:rPr>
  </w:style>
  <w:style w:type="paragraph" w:customStyle="1" w:styleId="tablenotes">
    <w:name w:val="tablenotes"/>
    <w:basedOn w:val="Normal"/>
    <w:next w:val="Normal"/>
    <w:rsid w:val="002C7278"/>
    <w:pPr>
      <w:widowControl w:val="0"/>
      <w:spacing w:before="20" w:line="200" w:lineRule="atLeast"/>
      <w:ind w:firstLine="0"/>
      <w:jc w:val="left"/>
    </w:pPr>
    <w:rPr>
      <w:sz w:val="17"/>
    </w:rPr>
  </w:style>
  <w:style w:type="paragraph" w:customStyle="1" w:styleId="Title1">
    <w:name w:val="Title1"/>
    <w:basedOn w:val="Normal"/>
    <w:next w:val="p1a"/>
    <w:rsid w:val="00C30761"/>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rsid w:val="002C7278"/>
    <w:pPr>
      <w:tabs>
        <w:tab w:val="right" w:leader="dot" w:pos="6634"/>
      </w:tabs>
      <w:spacing w:before="240"/>
      <w:ind w:firstLine="0"/>
      <w:jc w:val="left"/>
    </w:pPr>
    <w:rPr>
      <w:b/>
    </w:rPr>
  </w:style>
  <w:style w:type="paragraph" w:styleId="TOC2">
    <w:name w:val="toc 2"/>
    <w:basedOn w:val="TOC1"/>
    <w:semiHidden/>
    <w:rsid w:val="002C7278"/>
    <w:pPr>
      <w:spacing w:before="0"/>
      <w:ind w:left="284"/>
    </w:pPr>
    <w:rPr>
      <w:b w:val="0"/>
    </w:rPr>
  </w:style>
  <w:style w:type="paragraph" w:styleId="TOC3">
    <w:name w:val="toc 3"/>
    <w:basedOn w:val="TOC1"/>
    <w:semiHidden/>
    <w:rsid w:val="002C7278"/>
    <w:pPr>
      <w:spacing w:before="0"/>
      <w:ind w:left="510"/>
    </w:pPr>
    <w:rPr>
      <w:b w:val="0"/>
    </w:rPr>
  </w:style>
  <w:style w:type="paragraph" w:styleId="Index1">
    <w:name w:val="index 1"/>
    <w:basedOn w:val="petit"/>
    <w:semiHidden/>
    <w:rsid w:val="002C7278"/>
    <w:pPr>
      <w:spacing w:before="0" w:after="0"/>
      <w:ind w:left="720" w:hanging="720"/>
      <w:jc w:val="left"/>
    </w:pPr>
    <w:rPr>
      <w:szCs w:val="21"/>
    </w:rPr>
  </w:style>
  <w:style w:type="paragraph" w:styleId="Index2">
    <w:name w:val="index 2"/>
    <w:basedOn w:val="Index1"/>
    <w:semiHidden/>
    <w:rsid w:val="002C7278"/>
    <w:pPr>
      <w:ind w:left="958"/>
    </w:pPr>
  </w:style>
  <w:style w:type="paragraph" w:styleId="Index3">
    <w:name w:val="index 3"/>
    <w:basedOn w:val="Normal"/>
    <w:next w:val="Normal"/>
    <w:semiHidden/>
    <w:rsid w:val="002C7278"/>
    <w:pPr>
      <w:ind w:left="660" w:hanging="220"/>
      <w:jc w:val="left"/>
    </w:pPr>
    <w:rPr>
      <w:szCs w:val="21"/>
    </w:rPr>
  </w:style>
  <w:style w:type="paragraph" w:styleId="FootnoteText">
    <w:name w:val="footnote text"/>
    <w:basedOn w:val="Normal"/>
    <w:semiHidden/>
    <w:rsid w:val="002C7278"/>
  </w:style>
  <w:style w:type="paragraph" w:styleId="TOC4">
    <w:name w:val="toc 4"/>
    <w:basedOn w:val="TOC3"/>
    <w:next w:val="Normal"/>
    <w:semiHidden/>
    <w:rsid w:val="002C7278"/>
    <w:pPr>
      <w:ind w:left="737"/>
    </w:pPr>
  </w:style>
  <w:style w:type="character" w:styleId="Hyperlink">
    <w:name w:val="Hyperlink"/>
    <w:basedOn w:val="DefaultParagraphFont"/>
    <w:rsid w:val="002C7278"/>
    <w:rPr>
      <w:color w:val="0000FF"/>
      <w:u w:val="single"/>
    </w:rPr>
  </w:style>
  <w:style w:type="paragraph" w:customStyle="1" w:styleId="heading4">
    <w:name w:val="heading4"/>
    <w:basedOn w:val="p1a"/>
    <w:next w:val="p1a"/>
    <w:rsid w:val="002C7278"/>
    <w:pPr>
      <w:keepNext/>
      <w:suppressAutoHyphens/>
      <w:spacing w:before="480" w:after="240"/>
      <w:jc w:val="left"/>
    </w:pPr>
  </w:style>
  <w:style w:type="paragraph" w:customStyle="1" w:styleId="heading5">
    <w:name w:val="heading5"/>
    <w:basedOn w:val="heading4"/>
    <w:next w:val="p1a"/>
    <w:rsid w:val="002C7278"/>
    <w:pPr>
      <w:spacing w:before="360" w:after="120"/>
    </w:pPr>
    <w:rPr>
      <w:i/>
    </w:rPr>
  </w:style>
  <w:style w:type="paragraph" w:customStyle="1" w:styleId="Subtitle1">
    <w:name w:val="Subtitle1"/>
    <w:basedOn w:val="Title1"/>
    <w:next w:val="author"/>
    <w:rsid w:val="00C3076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2C7278"/>
    <w:pPr>
      <w:spacing w:before="120"/>
    </w:pPr>
    <w:rPr>
      <w:b/>
    </w:rPr>
  </w:style>
  <w:style w:type="paragraph" w:customStyle="1" w:styleId="Run-inHeading2">
    <w:name w:val="Run-in Heading 2"/>
    <w:basedOn w:val="p1a"/>
    <w:rsid w:val="002C7278"/>
    <w:pPr>
      <w:spacing w:before="120"/>
    </w:pPr>
    <w:rPr>
      <w:i/>
    </w:rPr>
  </w:style>
  <w:style w:type="paragraph" w:customStyle="1" w:styleId="affiliation">
    <w:name w:val="affiliation"/>
    <w:basedOn w:val="Normal"/>
    <w:next w:val="Normal"/>
    <w:rsid w:val="002C7278"/>
    <w:pPr>
      <w:suppressAutoHyphens/>
      <w:spacing w:before="120" w:line="200" w:lineRule="atLeast"/>
      <w:ind w:left="238" w:firstLine="0"/>
      <w:jc w:val="left"/>
    </w:pPr>
    <w:rPr>
      <w:sz w:val="17"/>
    </w:rPr>
  </w:style>
  <w:style w:type="paragraph" w:customStyle="1" w:styleId="abstract">
    <w:name w:val="abstract"/>
    <w:basedOn w:val="Normal"/>
    <w:next w:val="Normal"/>
    <w:rsid w:val="002C7278"/>
    <w:pPr>
      <w:spacing w:before="480" w:after="480"/>
      <w:ind w:firstLine="0"/>
    </w:pPr>
  </w:style>
  <w:style w:type="paragraph" w:customStyle="1" w:styleId="quotation">
    <w:name w:val="quotation"/>
    <w:basedOn w:val="affiliation"/>
    <w:next w:val="Normal"/>
    <w:rsid w:val="002C7278"/>
    <w:pPr>
      <w:spacing w:after="120"/>
      <w:ind w:right="238"/>
      <w:contextualSpacing/>
    </w:pPr>
  </w:style>
  <w:style w:type="paragraph" w:customStyle="1" w:styleId="acknowledgements">
    <w:name w:val="acknowledgements"/>
    <w:basedOn w:val="affiliation"/>
    <w:next w:val="Normal"/>
    <w:rsid w:val="002C7278"/>
    <w:pPr>
      <w:suppressAutoHyphens w:val="0"/>
      <w:spacing w:before="240"/>
      <w:ind w:left="0"/>
      <w:jc w:val="both"/>
    </w:pPr>
  </w:style>
  <w:style w:type="paragraph" w:customStyle="1" w:styleId="references">
    <w:name w:val="references"/>
    <w:basedOn w:val="petit"/>
    <w:rsid w:val="002C7278"/>
    <w:pPr>
      <w:spacing w:before="0" w:after="0"/>
      <w:ind w:left="238" w:hanging="238"/>
    </w:pPr>
  </w:style>
  <w:style w:type="paragraph" w:customStyle="1" w:styleId="figurecitation">
    <w:name w:val="figurecitation"/>
    <w:basedOn w:val="Normal"/>
    <w:rsid w:val="002C7278"/>
    <w:pPr>
      <w:pBdr>
        <w:top w:val="single" w:sz="8" w:space="1" w:color="auto"/>
        <w:left w:val="single" w:sz="8" w:space="4" w:color="auto"/>
        <w:bottom w:val="single" w:sz="8" w:space="1" w:color="auto"/>
        <w:right w:val="single" w:sz="8" w:space="4" w:color="auto"/>
      </w:pBdr>
    </w:pPr>
    <w:rPr>
      <w:rFonts w:ascii="Arial" w:hAnsi="Arial"/>
      <w:b/>
      <w:sz w:val="36"/>
    </w:rPr>
  </w:style>
  <w:style w:type="character" w:customStyle="1" w:styleId="BulletedListChar">
    <w:name w:val="Bulleted List Char"/>
    <w:rsid w:val="00E466C8"/>
    <w:rPr>
      <w:noProof w:val="0"/>
      <w:sz w:val="24"/>
      <w:lang w:val="en-US"/>
    </w:rPr>
  </w:style>
  <w:style w:type="paragraph" w:customStyle="1" w:styleId="AbstractText">
    <w:name w:val="Abstract Text"/>
    <w:basedOn w:val="Normal"/>
    <w:rsid w:val="00E466C8"/>
    <w:pPr>
      <w:tabs>
        <w:tab w:val="left" w:pos="200"/>
      </w:tabs>
      <w:spacing w:line="200" w:lineRule="exact"/>
      <w:ind w:left="200" w:right="200"/>
    </w:pPr>
    <w:rPr>
      <w:sz w:val="18"/>
    </w:rPr>
  </w:style>
  <w:style w:type="paragraph" w:customStyle="1" w:styleId="AuthorName">
    <w:name w:val="Author Name"/>
    <w:basedOn w:val="Normal"/>
    <w:rsid w:val="00E466C8"/>
    <w:pPr>
      <w:tabs>
        <w:tab w:val="left" w:pos="200"/>
      </w:tabs>
      <w:spacing w:before="240" w:after="240" w:line="300" w:lineRule="exact"/>
      <w:jc w:val="center"/>
    </w:pPr>
    <w:rPr>
      <w:sz w:val="24"/>
    </w:rPr>
  </w:style>
  <w:style w:type="paragraph" w:customStyle="1" w:styleId="AffiliationandAddress">
    <w:name w:val="Affiliation and Address"/>
    <w:basedOn w:val="Normal"/>
    <w:rsid w:val="00E466C8"/>
    <w:pPr>
      <w:spacing w:line="240" w:lineRule="exact"/>
      <w:jc w:val="center"/>
    </w:pPr>
  </w:style>
  <w:style w:type="paragraph" w:customStyle="1" w:styleId="Extract">
    <w:name w:val="Extract"/>
    <w:basedOn w:val="Normal"/>
    <w:next w:val="Normal"/>
    <w:rsid w:val="00E466C8"/>
    <w:pPr>
      <w:tabs>
        <w:tab w:val="left" w:pos="200"/>
      </w:tabs>
      <w:spacing w:before="120"/>
      <w:ind w:left="200" w:right="200"/>
    </w:pPr>
  </w:style>
  <w:style w:type="paragraph" w:customStyle="1" w:styleId="BulletedList">
    <w:name w:val="Bulleted List"/>
    <w:basedOn w:val="Normal"/>
    <w:next w:val="Normal"/>
    <w:rsid w:val="00E466C8"/>
    <w:pPr>
      <w:ind w:left="202"/>
    </w:pPr>
  </w:style>
  <w:style w:type="paragraph" w:customStyle="1" w:styleId="AbstractHead">
    <w:name w:val="Abstract Head"/>
    <w:basedOn w:val="Normal"/>
    <w:rsid w:val="00E466C8"/>
    <w:pPr>
      <w:keepNext/>
      <w:tabs>
        <w:tab w:val="left" w:pos="200"/>
      </w:tabs>
      <w:spacing w:after="60" w:line="240" w:lineRule="exact"/>
      <w:jc w:val="center"/>
    </w:pPr>
    <w:rPr>
      <w:b/>
    </w:rPr>
  </w:style>
  <w:style w:type="character" w:styleId="EndnoteReference">
    <w:name w:val="endnote reference"/>
    <w:rsid w:val="00E466C8"/>
    <w:rPr>
      <w:vertAlign w:val="superscript"/>
    </w:rPr>
  </w:style>
  <w:style w:type="paragraph" w:customStyle="1" w:styleId="Title10">
    <w:name w:val="Title1"/>
    <w:basedOn w:val="Normal"/>
    <w:rsid w:val="00E466C8"/>
    <w:pPr>
      <w:tabs>
        <w:tab w:val="left" w:pos="200"/>
      </w:tabs>
      <w:spacing w:before="840" w:line="320" w:lineRule="exact"/>
      <w:jc w:val="center"/>
    </w:pPr>
    <w:rPr>
      <w:b/>
      <w:sz w:val="28"/>
    </w:rPr>
  </w:style>
  <w:style w:type="paragraph" w:customStyle="1" w:styleId="heading3-runinheading">
    <w:name w:val="heading 3 - run in heading"/>
    <w:basedOn w:val="Normal"/>
    <w:link w:val="heading3-runinheadingChar1"/>
    <w:rsid w:val="00E466C8"/>
    <w:pPr>
      <w:tabs>
        <w:tab w:val="left" w:pos="200"/>
      </w:tabs>
      <w:spacing w:before="60"/>
    </w:pPr>
    <w:rPr>
      <w:b/>
    </w:rPr>
  </w:style>
  <w:style w:type="character" w:customStyle="1" w:styleId="heading3-runinheadingChar1">
    <w:name w:val="heading 3 - run in heading Char1"/>
    <w:link w:val="heading3-runinheading"/>
    <w:rsid w:val="00E466C8"/>
    <w:rPr>
      <w:rFonts w:eastAsia="MS Mincho"/>
      <w:b/>
      <w:sz w:val="19"/>
      <w:szCs w:val="19"/>
    </w:rPr>
  </w:style>
  <w:style w:type="character" w:customStyle="1" w:styleId="heading3-runinheadingChar">
    <w:name w:val="heading 3 - run in heading Char"/>
    <w:rsid w:val="00E466C8"/>
    <w:rPr>
      <w:rFonts w:ascii="Times" w:hAnsi="Times"/>
      <w:b/>
      <w:noProof w:val="0"/>
      <w:lang w:val="en-US"/>
    </w:rPr>
  </w:style>
  <w:style w:type="paragraph" w:styleId="BalloonText">
    <w:name w:val="Balloon Text"/>
    <w:basedOn w:val="Normal"/>
    <w:link w:val="BalloonTextChar"/>
    <w:rsid w:val="00E466C8"/>
    <w:rPr>
      <w:rFonts w:ascii="Tahoma" w:hAnsi="Tahoma" w:cs="Tahoma"/>
      <w:sz w:val="16"/>
      <w:szCs w:val="16"/>
    </w:rPr>
  </w:style>
  <w:style w:type="character" w:customStyle="1" w:styleId="BalloonTextChar">
    <w:name w:val="Balloon Text Char"/>
    <w:basedOn w:val="DefaultParagraphFont"/>
    <w:link w:val="BalloonText"/>
    <w:rsid w:val="00E466C8"/>
    <w:rPr>
      <w:rFonts w:ascii="Tahoma" w:eastAsia="MS Mincho" w:hAnsi="Tahoma" w:cs="Tahoma"/>
      <w:sz w:val="16"/>
      <w:szCs w:val="16"/>
    </w:rPr>
  </w:style>
  <w:style w:type="paragraph" w:customStyle="1" w:styleId="StyleAbstractHead10pt">
    <w:name w:val="Style Abstract Head + 10 pt"/>
    <w:basedOn w:val="AbstractHead"/>
    <w:rsid w:val="00E466C8"/>
    <w:rPr>
      <w:bCs/>
    </w:rPr>
  </w:style>
  <w:style w:type="paragraph" w:styleId="Caption">
    <w:name w:val="caption"/>
    <w:basedOn w:val="Normal"/>
    <w:next w:val="Normal"/>
    <w:qFormat/>
    <w:rsid w:val="00E466C8"/>
    <w:pPr>
      <w:spacing w:before="120" w:after="120"/>
    </w:pPr>
    <w:rPr>
      <w:bCs/>
    </w:rPr>
  </w:style>
  <w:style w:type="paragraph" w:customStyle="1" w:styleId="StyleAbstractText">
    <w:name w:val="Style Abstract Text"/>
    <w:basedOn w:val="AbstractText"/>
    <w:rsid w:val="00E466C8"/>
    <w:pPr>
      <w:spacing w:line="190" w:lineRule="exact"/>
      <w:ind w:left="202" w:right="202"/>
    </w:pPr>
    <w:rPr>
      <w:rFonts w:ascii="Times New Roman" w:hAnsi="Times New Roman"/>
      <w:sz w:val="17"/>
    </w:rPr>
  </w:style>
  <w:style w:type="character" w:styleId="CommentReference">
    <w:name w:val="annotation reference"/>
    <w:uiPriority w:val="99"/>
    <w:unhideWhenUsed/>
    <w:rsid w:val="00E466C8"/>
    <w:rPr>
      <w:sz w:val="16"/>
      <w:szCs w:val="16"/>
    </w:rPr>
  </w:style>
  <w:style w:type="paragraph" w:styleId="PlainText">
    <w:name w:val="Plain Text"/>
    <w:basedOn w:val="Normal"/>
    <w:link w:val="PlainTextChar"/>
    <w:rsid w:val="00E466C8"/>
    <w:pPr>
      <w:overflowPunct/>
      <w:autoSpaceDE/>
      <w:autoSpaceDN/>
      <w:adjustRightInd/>
      <w:spacing w:line="240" w:lineRule="auto"/>
      <w:jc w:val="left"/>
      <w:textAlignment w:val="auto"/>
    </w:pPr>
    <w:rPr>
      <w:rFonts w:ascii="Courier New" w:hAnsi="Courier New" w:cs="Courier New"/>
      <w:lang w:val="en-GB" w:eastAsia="en-GB"/>
    </w:rPr>
  </w:style>
  <w:style w:type="character" w:customStyle="1" w:styleId="PlainTextChar">
    <w:name w:val="Plain Text Char"/>
    <w:basedOn w:val="DefaultParagraphFont"/>
    <w:link w:val="PlainText"/>
    <w:rsid w:val="00E466C8"/>
    <w:rPr>
      <w:rFonts w:ascii="Courier New" w:eastAsia="MS Mincho" w:hAnsi="Courier New" w:cs="Courier New"/>
      <w:szCs w:val="19"/>
      <w:lang w:val="en-GB" w:eastAsia="en-GB"/>
    </w:rPr>
  </w:style>
  <w:style w:type="paragraph" w:styleId="CommentText">
    <w:name w:val="annotation text"/>
    <w:basedOn w:val="Normal"/>
    <w:link w:val="CommentTextChar"/>
    <w:uiPriority w:val="99"/>
    <w:unhideWhenUsed/>
    <w:rsid w:val="00E466C8"/>
    <w:pPr>
      <w:overflowPunct/>
      <w:autoSpaceDE/>
      <w:autoSpaceDN/>
      <w:adjustRightInd/>
      <w:spacing w:after="200" w:line="240" w:lineRule="auto"/>
      <w:jc w:val="left"/>
      <w:textAlignment w:val="auto"/>
    </w:pPr>
    <w:rPr>
      <w:rFonts w:ascii="Calibri" w:hAnsi="Calibri"/>
      <w:lang w:val="x-none" w:eastAsia="x-none"/>
    </w:rPr>
  </w:style>
  <w:style w:type="character" w:customStyle="1" w:styleId="CommentTextChar">
    <w:name w:val="Comment Text Char"/>
    <w:basedOn w:val="DefaultParagraphFont"/>
    <w:link w:val="CommentText"/>
    <w:uiPriority w:val="99"/>
    <w:rsid w:val="00E466C8"/>
    <w:rPr>
      <w:rFonts w:ascii="Calibri" w:hAnsi="Calibri"/>
      <w:lang w:val="x-none" w:eastAsia="x-none"/>
    </w:rPr>
  </w:style>
  <w:style w:type="paragraph" w:styleId="CommentSubject">
    <w:name w:val="annotation subject"/>
    <w:basedOn w:val="CommentText"/>
    <w:next w:val="CommentText"/>
    <w:link w:val="CommentSubjectChar"/>
    <w:uiPriority w:val="99"/>
    <w:unhideWhenUsed/>
    <w:rsid w:val="00E466C8"/>
    <w:pPr>
      <w:overflowPunct w:val="0"/>
      <w:autoSpaceDE w:val="0"/>
      <w:autoSpaceDN w:val="0"/>
      <w:adjustRightInd w:val="0"/>
      <w:spacing w:after="0" w:line="210" w:lineRule="exact"/>
      <w:jc w:val="both"/>
      <w:textAlignment w:val="baseline"/>
    </w:pPr>
    <w:rPr>
      <w:b/>
      <w:bCs/>
    </w:rPr>
  </w:style>
  <w:style w:type="character" w:customStyle="1" w:styleId="CommentSubjectChar">
    <w:name w:val="Comment Subject Char"/>
    <w:basedOn w:val="CommentTextChar"/>
    <w:link w:val="CommentSubject"/>
    <w:uiPriority w:val="99"/>
    <w:rsid w:val="00E466C8"/>
    <w:rPr>
      <w:rFonts w:ascii="Calibri" w:hAnsi="Calibri"/>
      <w:b/>
      <w:bCs/>
      <w:lang w:val="x-none" w:eastAsia="x-none"/>
    </w:rPr>
  </w:style>
  <w:style w:type="paragraph" w:styleId="HTMLPreformatted">
    <w:name w:val="HTML Preformatted"/>
    <w:basedOn w:val="Normal"/>
    <w:link w:val="HTMLPreformattedChar"/>
    <w:uiPriority w:val="99"/>
    <w:unhideWhenUsed/>
    <w:rsid w:val="00E46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lang w:val="x-none" w:eastAsia="x-none"/>
    </w:rPr>
  </w:style>
  <w:style w:type="character" w:customStyle="1" w:styleId="HTMLPreformattedChar">
    <w:name w:val="HTML Preformatted Char"/>
    <w:basedOn w:val="DefaultParagraphFont"/>
    <w:link w:val="HTMLPreformatted"/>
    <w:uiPriority w:val="99"/>
    <w:rsid w:val="00E466C8"/>
    <w:rPr>
      <w:rFonts w:ascii="Courier New" w:hAnsi="Courier New"/>
      <w:lang w:val="x-none" w:eastAsia="x-none"/>
    </w:rPr>
  </w:style>
  <w:style w:type="paragraph" w:styleId="EndnoteText">
    <w:name w:val="endnote text"/>
    <w:basedOn w:val="Normal"/>
    <w:link w:val="EndnoteTextChar"/>
    <w:uiPriority w:val="99"/>
    <w:unhideWhenUsed/>
    <w:rsid w:val="00E466C8"/>
  </w:style>
  <w:style w:type="character" w:customStyle="1" w:styleId="EndnoteTextChar">
    <w:name w:val="Endnote Text Char"/>
    <w:basedOn w:val="DefaultParagraphFont"/>
    <w:link w:val="EndnoteText"/>
    <w:uiPriority w:val="99"/>
    <w:rsid w:val="00E466C8"/>
    <w:rPr>
      <w:rFonts w:eastAsia="MS Mincho"/>
    </w:rPr>
  </w:style>
  <w:style w:type="paragraph" w:styleId="NormalWeb">
    <w:name w:val="Normal (Web)"/>
    <w:basedOn w:val="Normal"/>
    <w:uiPriority w:val="99"/>
    <w:unhideWhenUsed/>
    <w:rsid w:val="00E466C8"/>
    <w:pPr>
      <w:overflowPunct/>
      <w:autoSpaceDE/>
      <w:autoSpaceDN/>
      <w:adjustRightInd/>
      <w:spacing w:before="100" w:beforeAutospacing="1" w:after="100" w:afterAutospacing="1" w:line="240" w:lineRule="auto"/>
      <w:jc w:val="left"/>
      <w:textAlignment w:val="auto"/>
    </w:pPr>
    <w:rPr>
      <w:sz w:val="24"/>
      <w:szCs w:val="24"/>
    </w:rPr>
  </w:style>
  <w:style w:type="character" w:customStyle="1" w:styleId="apple-converted-space">
    <w:name w:val="apple-converted-space"/>
    <w:basedOn w:val="DefaultParagraphFont"/>
    <w:rsid w:val="00E466C8"/>
  </w:style>
  <w:style w:type="paragraph" w:customStyle="1" w:styleId="Paragraph">
    <w:name w:val="Paragraph"/>
    <w:basedOn w:val="Normal"/>
    <w:rsid w:val="00E466C8"/>
    <w:pPr>
      <w:overflowPunct/>
      <w:autoSpaceDE/>
      <w:autoSpaceDN/>
      <w:adjustRightInd/>
      <w:spacing w:before="120" w:line="240" w:lineRule="auto"/>
      <w:ind w:firstLine="720"/>
      <w:jc w:val="left"/>
      <w:textAlignment w:val="auto"/>
    </w:pPr>
    <w:rPr>
      <w:sz w:val="24"/>
      <w:szCs w:val="24"/>
    </w:rPr>
  </w:style>
  <w:style w:type="paragraph" w:customStyle="1" w:styleId="Referencesandnotes">
    <w:name w:val="References and notes"/>
    <w:basedOn w:val="Normal"/>
    <w:rsid w:val="00E466C8"/>
    <w:pPr>
      <w:overflowPunct/>
      <w:autoSpaceDE/>
      <w:autoSpaceDN/>
      <w:adjustRightInd/>
      <w:spacing w:before="120" w:line="240" w:lineRule="auto"/>
      <w:ind w:left="720" w:hanging="720"/>
      <w:jc w:val="left"/>
      <w:textAlignment w:val="auto"/>
    </w:pPr>
    <w:rPr>
      <w:sz w:val="24"/>
      <w:szCs w:val="24"/>
    </w:rPr>
  </w:style>
  <w:style w:type="character" w:customStyle="1" w:styleId="st">
    <w:name w:val="st"/>
    <w:basedOn w:val="DefaultParagraphFont"/>
    <w:rsid w:val="00E466C8"/>
  </w:style>
  <w:style w:type="paragraph" w:styleId="Revision">
    <w:name w:val="Revision"/>
    <w:hidden/>
    <w:uiPriority w:val="71"/>
    <w:rsid w:val="00E466C8"/>
    <w:rPr>
      <w:rFonts w:eastAsia="MS Mincho"/>
      <w:sz w:val="19"/>
      <w:szCs w:val="19"/>
    </w:rPr>
  </w:style>
  <w:style w:type="paragraph" w:customStyle="1" w:styleId="Head">
    <w:name w:val="Head"/>
    <w:basedOn w:val="Normal"/>
    <w:rsid w:val="00E466C8"/>
    <w:pPr>
      <w:keepNext/>
      <w:overflowPunct/>
      <w:autoSpaceDE/>
      <w:autoSpaceDN/>
      <w:adjustRightInd/>
      <w:spacing w:before="120" w:after="120" w:line="240" w:lineRule="auto"/>
      <w:jc w:val="center"/>
      <w:textAlignment w:val="auto"/>
      <w:outlineLvl w:val="0"/>
    </w:pPr>
    <w:rPr>
      <w:b/>
      <w:bCs/>
      <w:kern w:val="28"/>
      <w:sz w:val="28"/>
      <w:szCs w:val="28"/>
    </w:rPr>
  </w:style>
  <w:style w:type="character" w:styleId="Emphasis">
    <w:name w:val="Emphasis"/>
    <w:basedOn w:val="DefaultParagraphFont"/>
    <w:uiPriority w:val="20"/>
    <w:qFormat/>
    <w:rsid w:val="00E466C8"/>
    <w:rPr>
      <w:i/>
      <w:iCs/>
    </w:rPr>
  </w:style>
  <w:style w:type="character" w:styleId="PlaceholderText">
    <w:name w:val="Placeholder Text"/>
    <w:basedOn w:val="DefaultParagraphFont"/>
    <w:uiPriority w:val="99"/>
    <w:unhideWhenUsed/>
    <w:rsid w:val="00E466C8"/>
    <w:rPr>
      <w:color w:val="808080"/>
    </w:rPr>
  </w:style>
  <w:style w:type="paragraph" w:customStyle="1" w:styleId="MDPI71References">
    <w:name w:val="MDPI_7.1_References"/>
    <w:basedOn w:val="Normal"/>
    <w:rsid w:val="00E466C8"/>
    <w:pPr>
      <w:numPr>
        <w:numId w:val="34"/>
      </w:numPr>
      <w:overflowPunct/>
      <w:autoSpaceDE/>
      <w:autoSpaceDN/>
      <w:snapToGrid w:val="0"/>
      <w:spacing w:line="260" w:lineRule="atLeast"/>
      <w:ind w:left="425" w:hanging="425"/>
      <w:textAlignment w:val="auto"/>
    </w:pPr>
    <w:rPr>
      <w:rFonts w:ascii="Palatino Linotype" w:hAnsi="Palatino Linotype"/>
      <w:snapToGrid w:val="0"/>
      <w:color w:val="000000"/>
      <w:sz w:val="18"/>
      <w:lang w:bidi="en-US"/>
    </w:rPr>
  </w:style>
  <w:style w:type="character" w:customStyle="1" w:styleId="UnresolvedMention1">
    <w:name w:val="Unresolved Mention1"/>
    <w:basedOn w:val="DefaultParagraphFont"/>
    <w:uiPriority w:val="99"/>
    <w:semiHidden/>
    <w:unhideWhenUsed/>
    <w:rsid w:val="00C73F66"/>
    <w:rPr>
      <w:color w:val="808080"/>
      <w:shd w:val="clear" w:color="auto" w:fill="E6E6E6"/>
    </w:rPr>
  </w:style>
  <w:style w:type="paragraph" w:customStyle="1" w:styleId="Title2">
    <w:name w:val="Title2"/>
    <w:basedOn w:val="Normal"/>
    <w:next w:val="p1a"/>
    <w:rsid w:val="009738E3"/>
    <w:pPr>
      <w:keepNext/>
      <w:keepLines/>
      <w:pageBreakBefore/>
      <w:tabs>
        <w:tab w:val="left" w:pos="284"/>
      </w:tabs>
      <w:suppressAutoHyphens/>
      <w:spacing w:line="360" w:lineRule="atLeast"/>
      <w:ind w:firstLine="0"/>
      <w:jc w:val="left"/>
    </w:pPr>
    <w:rPr>
      <w:b/>
      <w:sz w:val="32"/>
    </w:rPr>
  </w:style>
  <w:style w:type="paragraph" w:customStyle="1" w:styleId="Subtitle2">
    <w:name w:val="Subtitle2"/>
    <w:basedOn w:val="Title2"/>
    <w:next w:val="author"/>
    <w:rsid w:val="009738E3"/>
    <w:pPr>
      <w:pageBreakBefore w:val="0"/>
      <w:tabs>
        <w:tab w:val="clear" w:pos="284"/>
        <w:tab w:val="left" w:pos="567"/>
      </w:tabs>
      <w:spacing w:before="320" w:line="320" w:lineRule="atLeast"/>
    </w:pPr>
    <w:rPr>
      <w:rFonts w:cs="Arial"/>
      <w:sz w:val="28"/>
    </w:rPr>
  </w:style>
  <w:style w:type="paragraph" w:customStyle="1" w:styleId="Title3">
    <w:name w:val="Title3"/>
    <w:basedOn w:val="Normal"/>
    <w:next w:val="p1a"/>
    <w:rsid w:val="0026556D"/>
    <w:pPr>
      <w:keepNext/>
      <w:keepLines/>
      <w:pageBreakBefore/>
      <w:tabs>
        <w:tab w:val="left" w:pos="284"/>
      </w:tabs>
      <w:suppressAutoHyphens/>
      <w:spacing w:line="360" w:lineRule="atLeast"/>
      <w:ind w:firstLine="0"/>
      <w:jc w:val="left"/>
    </w:pPr>
    <w:rPr>
      <w:b/>
      <w:sz w:val="32"/>
    </w:rPr>
  </w:style>
  <w:style w:type="paragraph" w:customStyle="1" w:styleId="Subtitle3">
    <w:name w:val="Subtitle3"/>
    <w:basedOn w:val="Title3"/>
    <w:next w:val="author"/>
    <w:rsid w:val="0026556D"/>
    <w:pPr>
      <w:pageBreakBefore w:val="0"/>
      <w:tabs>
        <w:tab w:val="clear" w:pos="284"/>
        <w:tab w:val="left" w:pos="567"/>
      </w:tabs>
      <w:spacing w:before="320" w:line="320" w:lineRule="atLeast"/>
    </w:pPr>
    <w:rPr>
      <w:rFonts w:cs="Arial"/>
      <w:sz w:val="28"/>
    </w:rPr>
  </w:style>
  <w:style w:type="paragraph" w:styleId="ListParagraph">
    <w:name w:val="List Paragraph"/>
    <w:basedOn w:val="Normal"/>
    <w:uiPriority w:val="34"/>
    <w:qFormat/>
    <w:rsid w:val="00891D8F"/>
    <w:pPr>
      <w:ind w:left="720"/>
      <w:contextualSpacing/>
    </w:pPr>
  </w:style>
  <w:style w:type="paragraph" w:customStyle="1" w:styleId="Title4">
    <w:name w:val="Title4"/>
    <w:basedOn w:val="Normal"/>
    <w:next w:val="p1a"/>
    <w:rsid w:val="00542E6C"/>
    <w:pPr>
      <w:keepNext/>
      <w:keepLines/>
      <w:pageBreakBefore/>
      <w:tabs>
        <w:tab w:val="left" w:pos="284"/>
      </w:tabs>
      <w:suppressAutoHyphens/>
      <w:spacing w:line="360" w:lineRule="atLeast"/>
      <w:ind w:firstLine="0"/>
      <w:jc w:val="left"/>
    </w:pPr>
    <w:rPr>
      <w:b/>
      <w:sz w:val="32"/>
    </w:rPr>
  </w:style>
  <w:style w:type="paragraph" w:customStyle="1" w:styleId="Subtitle4">
    <w:name w:val="Subtitle4"/>
    <w:basedOn w:val="Title4"/>
    <w:next w:val="author"/>
    <w:rsid w:val="00542E6C"/>
    <w:pPr>
      <w:pageBreakBefore w:val="0"/>
      <w:tabs>
        <w:tab w:val="clear" w:pos="284"/>
        <w:tab w:val="left" w:pos="567"/>
      </w:tabs>
      <w:spacing w:before="320" w:line="320" w:lineRule="atLeast"/>
    </w:pPr>
    <w:rPr>
      <w:rFonts w:cs="Arial"/>
      <w:sz w:val="28"/>
    </w:rPr>
  </w:style>
  <w:style w:type="paragraph" w:customStyle="1" w:styleId="Title5">
    <w:name w:val="Title5"/>
    <w:basedOn w:val="Normal"/>
    <w:next w:val="p1a"/>
    <w:rsid w:val="006021CD"/>
    <w:pPr>
      <w:keepNext/>
      <w:keepLines/>
      <w:pageBreakBefore/>
      <w:tabs>
        <w:tab w:val="left" w:pos="284"/>
      </w:tabs>
      <w:suppressAutoHyphens/>
      <w:spacing w:line="360" w:lineRule="atLeast"/>
      <w:ind w:firstLine="0"/>
      <w:jc w:val="left"/>
    </w:pPr>
    <w:rPr>
      <w:b/>
      <w:sz w:val="32"/>
    </w:rPr>
  </w:style>
  <w:style w:type="paragraph" w:customStyle="1" w:styleId="Subtitle5">
    <w:name w:val="Subtitle5"/>
    <w:basedOn w:val="Title5"/>
    <w:next w:val="author"/>
    <w:rsid w:val="006021CD"/>
    <w:pPr>
      <w:pageBreakBefore w:val="0"/>
      <w:tabs>
        <w:tab w:val="clear" w:pos="284"/>
        <w:tab w:val="left" w:pos="567"/>
      </w:tabs>
      <w:spacing w:before="320" w:line="320" w:lineRule="atLeast"/>
    </w:pPr>
    <w:rPr>
      <w:rFonts w:cs="Arial"/>
      <w:sz w:val="28"/>
    </w:rPr>
  </w:style>
  <w:style w:type="paragraph" w:customStyle="1" w:styleId="Title6">
    <w:name w:val="Title6"/>
    <w:basedOn w:val="Normal"/>
    <w:next w:val="p1a"/>
    <w:rsid w:val="0006789D"/>
    <w:pPr>
      <w:keepNext/>
      <w:keepLines/>
      <w:pageBreakBefore/>
      <w:tabs>
        <w:tab w:val="left" w:pos="284"/>
      </w:tabs>
      <w:suppressAutoHyphens/>
      <w:spacing w:line="360" w:lineRule="atLeast"/>
      <w:ind w:firstLine="0"/>
      <w:jc w:val="left"/>
    </w:pPr>
    <w:rPr>
      <w:b/>
      <w:sz w:val="32"/>
    </w:rPr>
  </w:style>
  <w:style w:type="paragraph" w:customStyle="1" w:styleId="Subtitle6">
    <w:name w:val="Subtitle6"/>
    <w:basedOn w:val="Title6"/>
    <w:next w:val="author"/>
    <w:rsid w:val="0006789D"/>
    <w:pPr>
      <w:pageBreakBefore w:val="0"/>
      <w:tabs>
        <w:tab w:val="clear" w:pos="284"/>
        <w:tab w:val="left" w:pos="567"/>
      </w:tabs>
      <w:spacing w:before="320" w:line="320" w:lineRule="atLeast"/>
    </w:pPr>
    <w:rPr>
      <w:rFonts w:cs="Arial"/>
      <w:sz w:val="28"/>
    </w:rPr>
  </w:style>
  <w:style w:type="paragraph" w:customStyle="1" w:styleId="Title7">
    <w:name w:val="Title7"/>
    <w:basedOn w:val="Normal"/>
    <w:next w:val="p1a"/>
    <w:rsid w:val="00DF158E"/>
    <w:pPr>
      <w:keepNext/>
      <w:keepLines/>
      <w:pageBreakBefore/>
      <w:tabs>
        <w:tab w:val="left" w:pos="284"/>
      </w:tabs>
      <w:suppressAutoHyphens/>
      <w:spacing w:line="360" w:lineRule="atLeast"/>
      <w:ind w:firstLine="0"/>
      <w:jc w:val="left"/>
    </w:pPr>
    <w:rPr>
      <w:b/>
      <w:sz w:val="32"/>
    </w:rPr>
  </w:style>
  <w:style w:type="paragraph" w:customStyle="1" w:styleId="Subtitle7">
    <w:name w:val="Subtitle7"/>
    <w:basedOn w:val="Title7"/>
    <w:next w:val="author"/>
    <w:rsid w:val="00DF158E"/>
    <w:pPr>
      <w:pageBreakBefore w:val="0"/>
      <w:tabs>
        <w:tab w:val="clear" w:pos="284"/>
        <w:tab w:val="left" w:pos="567"/>
      </w:tabs>
      <w:spacing w:before="320" w:line="320" w:lineRule="atLeast"/>
    </w:pPr>
    <w:rPr>
      <w:rFonts w:cs="Arial"/>
      <w:sz w:val="28"/>
    </w:rPr>
  </w:style>
  <w:style w:type="character" w:customStyle="1" w:styleId="UnresolvedMention2">
    <w:name w:val="Unresolved Mention2"/>
    <w:basedOn w:val="DefaultParagraphFont"/>
    <w:uiPriority w:val="99"/>
    <w:semiHidden/>
    <w:unhideWhenUsed/>
    <w:rsid w:val="00646AFC"/>
    <w:rPr>
      <w:color w:val="808080"/>
      <w:shd w:val="clear" w:color="auto" w:fill="E6E6E6"/>
    </w:rPr>
  </w:style>
  <w:style w:type="paragraph" w:customStyle="1" w:styleId="Title8">
    <w:name w:val="Title8"/>
    <w:basedOn w:val="Normal"/>
    <w:next w:val="p1a"/>
    <w:rsid w:val="00AE21DB"/>
    <w:pPr>
      <w:keepNext/>
      <w:keepLines/>
      <w:pageBreakBefore/>
      <w:tabs>
        <w:tab w:val="left" w:pos="284"/>
      </w:tabs>
      <w:suppressAutoHyphens/>
      <w:spacing w:line="360" w:lineRule="atLeast"/>
      <w:ind w:firstLine="0"/>
      <w:jc w:val="left"/>
    </w:pPr>
    <w:rPr>
      <w:b/>
      <w:sz w:val="32"/>
    </w:rPr>
  </w:style>
  <w:style w:type="paragraph" w:customStyle="1" w:styleId="Subtitle8">
    <w:name w:val="Subtitle8"/>
    <w:basedOn w:val="Title8"/>
    <w:next w:val="author"/>
    <w:rsid w:val="00AE21DB"/>
    <w:pPr>
      <w:pageBreakBefore w:val="0"/>
      <w:tabs>
        <w:tab w:val="clear" w:pos="284"/>
        <w:tab w:val="left" w:pos="567"/>
      </w:tabs>
      <w:spacing w:before="320" w:line="320" w:lineRule="atLeast"/>
    </w:pPr>
    <w:rPr>
      <w:rFonts w:cs="Arial"/>
      <w:sz w:val="28"/>
    </w:rPr>
  </w:style>
  <w:style w:type="paragraph" w:customStyle="1" w:styleId="Title9">
    <w:name w:val="Title9"/>
    <w:basedOn w:val="Normal"/>
    <w:next w:val="p1a"/>
    <w:rsid w:val="00233BCC"/>
    <w:pPr>
      <w:keepNext/>
      <w:keepLines/>
      <w:pageBreakBefore/>
      <w:tabs>
        <w:tab w:val="left" w:pos="284"/>
      </w:tabs>
      <w:suppressAutoHyphens/>
      <w:spacing w:line="360" w:lineRule="atLeast"/>
      <w:ind w:firstLine="0"/>
      <w:jc w:val="left"/>
    </w:pPr>
    <w:rPr>
      <w:b/>
      <w:sz w:val="32"/>
    </w:rPr>
  </w:style>
  <w:style w:type="paragraph" w:customStyle="1" w:styleId="Subtitle9">
    <w:name w:val="Subtitle9"/>
    <w:basedOn w:val="Title9"/>
    <w:next w:val="author"/>
    <w:rsid w:val="00233BCC"/>
    <w:pPr>
      <w:pageBreakBefore w:val="0"/>
      <w:tabs>
        <w:tab w:val="clear" w:pos="284"/>
        <w:tab w:val="left" w:pos="567"/>
      </w:tabs>
      <w:spacing w:before="320" w:line="320" w:lineRule="atLeast"/>
    </w:pPr>
    <w:rPr>
      <w:rFonts w:cs="Arial"/>
      <w:sz w:val="28"/>
    </w:rPr>
  </w:style>
  <w:style w:type="paragraph" w:customStyle="1" w:styleId="Title100">
    <w:name w:val="Title10"/>
    <w:basedOn w:val="Normal"/>
    <w:next w:val="p1a"/>
    <w:rsid w:val="004C22BF"/>
    <w:pPr>
      <w:keepNext/>
      <w:keepLines/>
      <w:pageBreakBefore/>
      <w:tabs>
        <w:tab w:val="left" w:pos="284"/>
      </w:tabs>
      <w:suppressAutoHyphens/>
      <w:spacing w:line="360" w:lineRule="atLeast"/>
      <w:ind w:firstLine="0"/>
      <w:jc w:val="left"/>
    </w:pPr>
    <w:rPr>
      <w:b/>
      <w:sz w:val="32"/>
    </w:rPr>
  </w:style>
  <w:style w:type="paragraph" w:customStyle="1" w:styleId="Subtitle10">
    <w:name w:val="Subtitle10"/>
    <w:basedOn w:val="Title100"/>
    <w:next w:val="author"/>
    <w:rsid w:val="004C22BF"/>
    <w:pPr>
      <w:pageBreakBefore w:val="0"/>
      <w:tabs>
        <w:tab w:val="clear" w:pos="284"/>
        <w:tab w:val="left" w:pos="567"/>
      </w:tabs>
      <w:spacing w:before="320" w:line="320" w:lineRule="atLeast"/>
    </w:pPr>
    <w:rPr>
      <w:rFonts w:cs="Arial"/>
      <w:sz w:val="28"/>
    </w:rPr>
  </w:style>
  <w:style w:type="paragraph" w:customStyle="1" w:styleId="Title11">
    <w:name w:val="Title11"/>
    <w:basedOn w:val="Normal"/>
    <w:next w:val="p1a"/>
    <w:rsid w:val="001F7F71"/>
    <w:pPr>
      <w:keepNext/>
      <w:keepLines/>
      <w:pageBreakBefore/>
      <w:tabs>
        <w:tab w:val="left" w:pos="284"/>
      </w:tabs>
      <w:suppressAutoHyphens/>
      <w:spacing w:line="360" w:lineRule="atLeast"/>
      <w:ind w:firstLine="0"/>
      <w:jc w:val="left"/>
    </w:pPr>
    <w:rPr>
      <w:b/>
      <w:sz w:val="32"/>
    </w:rPr>
  </w:style>
  <w:style w:type="paragraph" w:customStyle="1" w:styleId="Subtitle11">
    <w:name w:val="Subtitle11"/>
    <w:basedOn w:val="Title11"/>
    <w:next w:val="author"/>
    <w:rsid w:val="001F7F71"/>
    <w:pPr>
      <w:pageBreakBefore w:val="0"/>
      <w:tabs>
        <w:tab w:val="clear" w:pos="284"/>
        <w:tab w:val="left" w:pos="567"/>
      </w:tabs>
      <w:spacing w:before="320" w:line="320" w:lineRule="atLeast"/>
    </w:pPr>
    <w:rPr>
      <w:rFonts w:cs="Arial"/>
      <w:sz w:val="28"/>
    </w:rPr>
  </w:style>
  <w:style w:type="paragraph" w:customStyle="1" w:styleId="Title12">
    <w:name w:val="Title12"/>
    <w:basedOn w:val="Normal"/>
    <w:next w:val="p1a"/>
    <w:rsid w:val="0037016F"/>
    <w:pPr>
      <w:keepNext/>
      <w:keepLines/>
      <w:pageBreakBefore/>
      <w:tabs>
        <w:tab w:val="left" w:pos="284"/>
      </w:tabs>
      <w:suppressAutoHyphens/>
      <w:spacing w:line="360" w:lineRule="atLeast"/>
      <w:ind w:firstLine="0"/>
      <w:jc w:val="left"/>
    </w:pPr>
    <w:rPr>
      <w:b/>
      <w:sz w:val="32"/>
    </w:rPr>
  </w:style>
  <w:style w:type="paragraph" w:customStyle="1" w:styleId="Subtitle12">
    <w:name w:val="Subtitle12"/>
    <w:basedOn w:val="Title12"/>
    <w:next w:val="author"/>
    <w:rsid w:val="0037016F"/>
    <w:pPr>
      <w:pageBreakBefore w:val="0"/>
      <w:tabs>
        <w:tab w:val="clear" w:pos="284"/>
        <w:tab w:val="left" w:pos="567"/>
      </w:tabs>
      <w:spacing w:before="320" w:line="320" w:lineRule="atLeast"/>
    </w:pPr>
    <w:rPr>
      <w:rFonts w:cs="Arial"/>
      <w:sz w:val="28"/>
    </w:rPr>
  </w:style>
  <w:style w:type="paragraph" w:customStyle="1" w:styleId="Title13">
    <w:name w:val="Title13"/>
    <w:basedOn w:val="Normal"/>
    <w:next w:val="p1a"/>
    <w:rsid w:val="00EF7A78"/>
    <w:pPr>
      <w:keepNext/>
      <w:keepLines/>
      <w:pageBreakBefore/>
      <w:tabs>
        <w:tab w:val="left" w:pos="284"/>
      </w:tabs>
      <w:suppressAutoHyphens/>
      <w:spacing w:line="360" w:lineRule="atLeast"/>
      <w:ind w:firstLine="0"/>
      <w:jc w:val="left"/>
    </w:pPr>
    <w:rPr>
      <w:b/>
      <w:sz w:val="32"/>
    </w:rPr>
  </w:style>
  <w:style w:type="paragraph" w:customStyle="1" w:styleId="Subtitle13">
    <w:name w:val="Subtitle13"/>
    <w:basedOn w:val="Title13"/>
    <w:next w:val="author"/>
    <w:rsid w:val="00EF7A78"/>
    <w:pPr>
      <w:pageBreakBefore w:val="0"/>
      <w:tabs>
        <w:tab w:val="clear" w:pos="284"/>
        <w:tab w:val="left" w:pos="567"/>
      </w:tabs>
      <w:spacing w:before="320" w:line="320" w:lineRule="atLeast"/>
    </w:pPr>
    <w:rPr>
      <w:rFonts w:cs="Arial"/>
      <w:sz w:val="28"/>
    </w:rPr>
  </w:style>
  <w:style w:type="paragraph" w:customStyle="1" w:styleId="title">
    <w:name w:val="title"/>
    <w:basedOn w:val="Normal"/>
    <w:next w:val="p1a"/>
    <w:rsid w:val="002C7278"/>
    <w:pPr>
      <w:keepNext/>
      <w:keepLines/>
      <w:pageBreakBefore/>
      <w:tabs>
        <w:tab w:val="left" w:pos="284"/>
      </w:tabs>
      <w:suppressAutoHyphens/>
      <w:spacing w:line="360" w:lineRule="atLeast"/>
      <w:ind w:firstLine="0"/>
      <w:jc w:val="left"/>
    </w:pPr>
    <w:rPr>
      <w:b/>
      <w:sz w:val="32"/>
    </w:rPr>
  </w:style>
  <w:style w:type="paragraph" w:customStyle="1" w:styleId="subtitle">
    <w:name w:val="subtitle"/>
    <w:basedOn w:val="title"/>
    <w:next w:val="author"/>
    <w:rsid w:val="002C7278"/>
    <w:pPr>
      <w:pageBreakBefore w:val="0"/>
      <w:tabs>
        <w:tab w:val="clear" w:pos="284"/>
        <w:tab w:val="left" w:pos="567"/>
      </w:tabs>
      <w:spacing w:before="320" w:line="320" w:lineRule="atLeast"/>
    </w:pPr>
    <w:rPr>
      <w:rFonts w:cs="Arial"/>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2451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google.ca/search?tbo=p&amp;tbm=bks&amp;q=inauthor:%22Michael+Reiss%22&amp;source=gbs_metadata_r&amp;cad=4"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a/search?tbo=p&amp;tbm=bks&amp;q=inauthor:%22J.+L.+Chapman%22&amp;source=gbs_metadata_r&amp;cad=4"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Desktop\Research\EcoSim%202%20Paper\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B9120-397F-4A16-B048-C05C177CC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122</TotalTime>
  <Pages>32</Pages>
  <Words>12977</Words>
  <Characters>73971</Characters>
  <Application>Microsoft Office Word</Application>
  <DocSecurity>0</DocSecurity>
  <Lines>616</Lines>
  <Paragraphs>173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86775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s</dc:creator>
  <cp:keywords/>
  <dc:description/>
  <cp:lastModifiedBy>r s</cp:lastModifiedBy>
  <cp:revision>65</cp:revision>
  <cp:lastPrinted>2017-09-27T23:30:00Z</cp:lastPrinted>
  <dcterms:created xsi:type="dcterms:W3CDTF">2018-01-05T21:24:00Z</dcterms:created>
  <dcterms:modified xsi:type="dcterms:W3CDTF">2018-01-08T18:17:00Z</dcterms:modified>
</cp:coreProperties>
</file>